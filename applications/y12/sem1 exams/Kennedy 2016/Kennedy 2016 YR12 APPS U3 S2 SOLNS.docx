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C2E93" w14:textId="77777777" w:rsidR="00153DDB" w:rsidRDefault="00153DDB" w:rsidP="003659EE">
      <w:bookmarkStart w:id="0" w:name="_GoBack"/>
      <w:bookmarkEnd w:id="0"/>
    </w:p>
    <w:p w14:paraId="37837693" w14:textId="77777777" w:rsidR="003659EE" w:rsidRPr="0032717C" w:rsidRDefault="003659EE" w:rsidP="003659EE">
      <w:pPr>
        <w:pStyle w:val="Heading2"/>
      </w:pPr>
      <w:r>
        <w:t>St</w:t>
      </w:r>
      <w:r w:rsidRPr="008B3C6D">
        <w:t xml:space="preserve">ructure of this </w:t>
      </w:r>
      <w:r>
        <w:t>paper</w:t>
      </w:r>
    </w:p>
    <w:p w14:paraId="4968AF95"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1B965F14" w14:textId="77777777" w:rsidTr="00980B6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024BA39"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2C090768"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16DED6E"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13A8E32" w14:textId="77777777" w:rsidR="00E80F07" w:rsidRDefault="003659EE" w:rsidP="00500ECA">
            <w:pPr>
              <w:jc w:val="center"/>
            </w:pPr>
            <w:r>
              <w:t>W</w:t>
            </w:r>
            <w:r w:rsidR="00E80F07">
              <w:t>orking</w:t>
            </w:r>
          </w:p>
          <w:p w14:paraId="5E6DEA1B"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9BAF4C3"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544CA658" w14:textId="77777777" w:rsidR="003659EE" w:rsidRPr="007936BA" w:rsidRDefault="003659EE" w:rsidP="00500ECA">
            <w:pPr>
              <w:jc w:val="center"/>
            </w:pPr>
            <w:r>
              <w:t>Percentage of exam</w:t>
            </w:r>
          </w:p>
        </w:tc>
      </w:tr>
      <w:tr w:rsidR="003659EE" w:rsidRPr="000124CF" w14:paraId="73EBA7B3" w14:textId="77777777" w:rsidTr="00980B6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CA4553" w14:textId="77777777" w:rsidR="003659EE" w:rsidRPr="000E7D70" w:rsidRDefault="003659EE" w:rsidP="00DB09DF">
            <w:pPr>
              <w:tabs>
                <w:tab w:val="left" w:pos="900"/>
              </w:tabs>
              <w:suppressAutoHyphens/>
            </w:pPr>
            <w:r w:rsidRPr="000E7D70">
              <w:t>Section One:</w:t>
            </w:r>
          </w:p>
          <w:p w14:paraId="54D270CB" w14:textId="77777777" w:rsidR="003659EE" w:rsidRPr="000E7D70" w:rsidRDefault="003659EE" w:rsidP="00DB09DF">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3E0E77" w14:textId="77777777" w:rsidR="003659EE" w:rsidRPr="000E7D70" w:rsidRDefault="00980B69" w:rsidP="00DB09DF">
            <w:pPr>
              <w:jc w:val="center"/>
            </w:pPr>
            <w:bookmarkStart w:id="1" w:name="MA"/>
            <w:bookmarkEnd w:id="1"/>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BDA23A" w14:textId="77777777" w:rsidR="003659EE" w:rsidRPr="000E7D70" w:rsidRDefault="00980B69" w:rsidP="00DB09DF">
            <w:pPr>
              <w:jc w:val="center"/>
            </w:pPr>
            <w:bookmarkStart w:id="2" w:name="MA2"/>
            <w:bookmarkEnd w:id="2"/>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057159" w14:textId="77777777" w:rsidR="003659EE" w:rsidRPr="000E7D70" w:rsidRDefault="003659EE" w:rsidP="00DB09D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DA3AEC" w14:textId="77777777" w:rsidR="003659EE" w:rsidRPr="000E7D70" w:rsidRDefault="00980B69" w:rsidP="00DB09DF">
            <w:pPr>
              <w:jc w:val="center"/>
            </w:pPr>
            <w:bookmarkStart w:id="3" w:name="MAT"/>
            <w:bookmarkEnd w:id="3"/>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13568A" w14:textId="77777777" w:rsidR="003659EE" w:rsidRPr="000E7D70" w:rsidRDefault="003659EE" w:rsidP="00DB09DF">
            <w:pPr>
              <w:jc w:val="center"/>
            </w:pPr>
            <w:r>
              <w:t>35</w:t>
            </w:r>
          </w:p>
        </w:tc>
      </w:tr>
      <w:tr w:rsidR="003659EE" w:rsidRPr="007936BA" w14:paraId="530A36F3" w14:textId="77777777"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328D6761" w14:textId="77777777" w:rsidR="003659EE" w:rsidRPr="00F25E36" w:rsidRDefault="003659EE" w:rsidP="00DB09DF">
            <w:r>
              <w:t xml:space="preserve">Section </w:t>
            </w:r>
            <w:r w:rsidRPr="00F25E36">
              <w:t>Two</w:t>
            </w:r>
            <w:r>
              <w:t>:</w:t>
            </w:r>
          </w:p>
          <w:p w14:paraId="75C3B6B2" w14:textId="77777777" w:rsidR="003659EE" w:rsidRPr="00F25E36" w:rsidRDefault="003659EE" w:rsidP="00DB09DF">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044CF49" w14:textId="77777777" w:rsidR="003659EE" w:rsidRPr="00F25E36" w:rsidRDefault="00980B69" w:rsidP="00DB09DF">
            <w:pPr>
              <w:jc w:val="center"/>
            </w:pPr>
            <w:bookmarkStart w:id="4" w:name="MB"/>
            <w:bookmarkEnd w:id="4"/>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AD110D8" w14:textId="77777777" w:rsidR="003659EE" w:rsidRPr="00F25E36" w:rsidRDefault="00980B69" w:rsidP="00DB09DF">
            <w:pPr>
              <w:jc w:val="center"/>
            </w:pPr>
            <w:bookmarkStart w:id="5" w:name="MB2"/>
            <w:bookmarkEnd w:id="5"/>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617FE28B" w14:textId="77777777" w:rsidR="003659EE" w:rsidRPr="00F25E36" w:rsidRDefault="003659EE" w:rsidP="00DB09D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222D18E" w14:textId="77777777" w:rsidR="003659EE" w:rsidRPr="00F25E36" w:rsidRDefault="00980B69" w:rsidP="00DB09DF">
            <w:pPr>
              <w:jc w:val="center"/>
            </w:pPr>
            <w:bookmarkStart w:id="6" w:name="MBT"/>
            <w:bookmarkEnd w:id="6"/>
            <w:r>
              <w:t>100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0CCDED03" w14:textId="77777777" w:rsidR="003659EE" w:rsidRPr="00F25E36" w:rsidRDefault="003659EE" w:rsidP="00DB09DF">
            <w:pPr>
              <w:jc w:val="center"/>
            </w:pPr>
            <w:r>
              <w:t>65</w:t>
            </w:r>
          </w:p>
        </w:tc>
      </w:tr>
      <w:tr w:rsidR="003659EE" w:rsidRPr="007936BA" w14:paraId="64F6C949" w14:textId="77777777" w:rsidTr="00E80F07">
        <w:trPr>
          <w:trHeight w:val="739"/>
        </w:trPr>
        <w:tc>
          <w:tcPr>
            <w:tcW w:w="2845" w:type="pct"/>
            <w:gridSpan w:val="3"/>
            <w:tcBorders>
              <w:top w:val="single" w:sz="4" w:space="0" w:color="auto"/>
              <w:left w:val="nil"/>
              <w:bottom w:val="nil"/>
              <w:right w:val="nil"/>
            </w:tcBorders>
            <w:vAlign w:val="center"/>
          </w:tcPr>
          <w:p w14:paraId="49EAF537" w14:textId="77777777" w:rsidR="003659EE" w:rsidRPr="00F25E36" w:rsidRDefault="003659EE" w:rsidP="00DB09DF">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55CE0D94"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5CEBD55C" w14:textId="77777777" w:rsidR="003659EE" w:rsidRPr="00F25E36" w:rsidRDefault="00980B69" w:rsidP="00DB09DF">
            <w:pPr>
              <w:jc w:val="center"/>
            </w:pPr>
            <w:bookmarkStart w:id="7" w:name="MT"/>
            <w:bookmarkEnd w:id="7"/>
            <w:r>
              <w:t>150</w:t>
            </w:r>
          </w:p>
        </w:tc>
        <w:tc>
          <w:tcPr>
            <w:tcW w:w="710" w:type="pct"/>
            <w:tcBorders>
              <w:top w:val="single" w:sz="4" w:space="0" w:color="auto"/>
              <w:left w:val="single" w:sz="4" w:space="0" w:color="auto"/>
              <w:bottom w:val="single" w:sz="4" w:space="0" w:color="auto"/>
              <w:right w:val="single" w:sz="4" w:space="0" w:color="auto"/>
            </w:tcBorders>
            <w:vAlign w:val="center"/>
          </w:tcPr>
          <w:p w14:paraId="5E650828" w14:textId="77777777" w:rsidR="003659EE" w:rsidRPr="00F25E36" w:rsidRDefault="003659EE" w:rsidP="00DB09DF">
            <w:pPr>
              <w:jc w:val="center"/>
            </w:pPr>
            <w:r>
              <w:t>100</w:t>
            </w:r>
          </w:p>
        </w:tc>
      </w:tr>
    </w:tbl>
    <w:p w14:paraId="6A94DECB" w14:textId="77777777" w:rsidR="003659EE" w:rsidRPr="007936BA" w:rsidRDefault="003659EE" w:rsidP="003659EE"/>
    <w:p w14:paraId="6C33F373" w14:textId="77777777" w:rsidR="003659EE" w:rsidRDefault="003659EE" w:rsidP="003659EE"/>
    <w:p w14:paraId="200F7D96" w14:textId="77777777" w:rsidR="003659EE" w:rsidRPr="007936BA" w:rsidRDefault="003659EE" w:rsidP="003659EE"/>
    <w:p w14:paraId="0D51B23F" w14:textId="77777777" w:rsidR="003659EE" w:rsidRPr="008B3C6D" w:rsidRDefault="003659EE" w:rsidP="003659EE">
      <w:pPr>
        <w:pStyle w:val="Heading2"/>
      </w:pPr>
      <w:r w:rsidRPr="008B3C6D">
        <w:t>Instructions to candidates</w:t>
      </w:r>
    </w:p>
    <w:p w14:paraId="122FCAB2" w14:textId="77777777" w:rsidR="003659EE" w:rsidRPr="007936BA" w:rsidRDefault="003659EE" w:rsidP="003659EE">
      <w:pPr>
        <w:rPr>
          <w:szCs w:val="22"/>
        </w:rPr>
      </w:pPr>
    </w:p>
    <w:p w14:paraId="4E7FBDCB"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xml:space="preserve">. Sitting this </w:t>
      </w:r>
      <w:commentRangeStart w:id="8"/>
      <w:r w:rsidRPr="000124CF">
        <w:t>examination</w:t>
      </w:r>
      <w:commentRangeEnd w:id="8"/>
      <w:r w:rsidR="007A3FB8">
        <w:rPr>
          <w:rStyle w:val="CommentReference"/>
        </w:rPr>
        <w:commentReference w:id="8"/>
      </w:r>
      <w:r w:rsidRPr="000124CF">
        <w:t xml:space="preserve"> implies that you agree to abide by these rules.</w:t>
      </w:r>
    </w:p>
    <w:p w14:paraId="15A0F841" w14:textId="77777777" w:rsidR="003659EE" w:rsidRDefault="003659EE" w:rsidP="00500ECA"/>
    <w:p w14:paraId="5B60917B"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22B9FA8C" w14:textId="77777777" w:rsidR="003659EE" w:rsidRDefault="003659EE" w:rsidP="00500ECA"/>
    <w:p w14:paraId="53CD7EB0"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0D81F7C3" w14:textId="77777777" w:rsidR="003659EE" w:rsidRPr="000124CF" w:rsidRDefault="003659EE" w:rsidP="00500ECA"/>
    <w:p w14:paraId="4E0AB4CD"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0BC708D3"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6DAA2CCA"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4852CAE" w14:textId="77777777" w:rsidR="003659EE" w:rsidRDefault="003659EE" w:rsidP="003659EE">
      <w:pPr>
        <w:tabs>
          <w:tab w:val="left" w:pos="720"/>
          <w:tab w:val="left" w:pos="1440"/>
        </w:tabs>
        <w:rPr>
          <w:rFonts w:cs="Arial"/>
          <w:szCs w:val="22"/>
        </w:rPr>
      </w:pPr>
    </w:p>
    <w:p w14:paraId="740FED3E"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220D6228" w14:textId="77777777" w:rsidR="003659EE" w:rsidRDefault="003659EE" w:rsidP="003659EE">
      <w:pPr>
        <w:tabs>
          <w:tab w:val="left" w:pos="720"/>
          <w:tab w:val="left" w:pos="1440"/>
        </w:tabs>
      </w:pPr>
    </w:p>
    <w:p w14:paraId="767B4B1B"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72FD3BF3" w14:textId="77777777" w:rsidR="003659EE" w:rsidRDefault="003659EE" w:rsidP="00500ECA"/>
    <w:p w14:paraId="77F1BDE7"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100F4507" w14:textId="77777777" w:rsidR="003659EE" w:rsidRDefault="003659EE" w:rsidP="003659EE"/>
    <w:p w14:paraId="34D7C5A1" w14:textId="77777777" w:rsidR="003659EE" w:rsidRDefault="003659EE" w:rsidP="003659EE">
      <w:pPr>
        <w:pStyle w:val="QNum"/>
      </w:pPr>
      <w:r>
        <w:br w:type="page"/>
      </w:r>
      <w:r w:rsidR="0046769B">
        <w:lastRenderedPageBreak/>
        <w:t xml:space="preserve">Section </w:t>
      </w:r>
      <w:bookmarkStart w:id="9" w:name="bmSec2"/>
      <w:bookmarkEnd w:id="9"/>
      <w:r w:rsidR="00980B69">
        <w:t>Two</w:t>
      </w:r>
      <w:r w:rsidR="0046769B">
        <w:t>: Calculator-</w:t>
      </w:r>
      <w:bookmarkStart w:id="10" w:name="bmCal2"/>
      <w:bookmarkEnd w:id="10"/>
      <w:r w:rsidR="00980B69">
        <w:t>assumed</w:t>
      </w:r>
      <w:r>
        <w:tab/>
      </w:r>
      <w:r w:rsidR="00E6273A">
        <w:t xml:space="preserve"> </w:t>
      </w:r>
      <w:bookmarkStart w:id="11" w:name="bmPercent"/>
      <w:bookmarkEnd w:id="11"/>
      <w:r w:rsidR="00980B69">
        <w:t>65</w:t>
      </w:r>
      <w:r w:rsidR="00E6273A">
        <w:t xml:space="preserve">% </w:t>
      </w:r>
      <w:r>
        <w:t>(</w:t>
      </w:r>
      <w:bookmarkStart w:id="12" w:name="MPT"/>
      <w:bookmarkEnd w:id="12"/>
      <w:r w:rsidR="00980B69">
        <w:t>100</w:t>
      </w:r>
      <w:r>
        <w:t xml:space="preserve"> Marks)</w:t>
      </w:r>
    </w:p>
    <w:p w14:paraId="54C59225" w14:textId="77777777" w:rsidR="003659EE" w:rsidRDefault="003659EE" w:rsidP="003659EE">
      <w:r>
        <w:t>This section has</w:t>
      </w:r>
      <w:r w:rsidRPr="008E4C95">
        <w:rPr>
          <w:b/>
        </w:rPr>
        <w:t xml:space="preserve"> </w:t>
      </w:r>
      <w:bookmarkStart w:id="13" w:name="MPW"/>
      <w:bookmarkEnd w:id="13"/>
      <w:r w:rsidR="00980B69">
        <w:rPr>
          <w:b/>
        </w:rPr>
        <w:t>twelve</w:t>
      </w:r>
      <w:r w:rsidRPr="008E4C95">
        <w:rPr>
          <w:b/>
        </w:rPr>
        <w:t xml:space="preserve"> </w:t>
      </w:r>
      <w:r w:rsidRPr="00A556DC">
        <w:rPr>
          <w:b/>
        </w:rPr>
        <w:t>(</w:t>
      </w:r>
      <w:bookmarkStart w:id="14" w:name="MP"/>
      <w:bookmarkEnd w:id="14"/>
      <w:r w:rsidR="00980B69">
        <w:rPr>
          <w:b/>
        </w:rPr>
        <w:t>12</w:t>
      </w:r>
      <w:r w:rsidRPr="00A556DC">
        <w:rPr>
          <w:b/>
        </w:rPr>
        <w:t>)</w:t>
      </w:r>
      <w:r>
        <w:t xml:space="preserve"> questions. Answer </w:t>
      </w:r>
      <w:r w:rsidRPr="00A556DC">
        <w:rPr>
          <w:b/>
        </w:rPr>
        <w:t>all</w:t>
      </w:r>
      <w:r>
        <w:t xml:space="preserve"> questions. Write your answers in the spaces provided.</w:t>
      </w:r>
    </w:p>
    <w:p w14:paraId="3A847B6B" w14:textId="77777777" w:rsidR="003659EE" w:rsidRDefault="003659EE" w:rsidP="003659EE"/>
    <w:p w14:paraId="077F99E2" w14:textId="77777777" w:rsidR="003659EE" w:rsidRDefault="003659EE" w:rsidP="003659EE">
      <w:r>
        <w:t>Worki</w:t>
      </w:r>
      <w:r w:rsidR="00E6273A">
        <w:t xml:space="preserve">ng time for this section is </w:t>
      </w:r>
      <w:bookmarkStart w:id="15" w:name="bmWT2"/>
      <w:bookmarkEnd w:id="15"/>
      <w:r w:rsidR="00980B69">
        <w:t>100</w:t>
      </w:r>
      <w:r>
        <w:t xml:space="preserve"> minutes.</w:t>
      </w:r>
    </w:p>
    <w:p w14:paraId="453F16B1" w14:textId="77777777" w:rsidR="003659EE" w:rsidRDefault="003659EE" w:rsidP="003659EE">
      <w:pPr>
        <w:pBdr>
          <w:bottom w:val="single" w:sz="4" w:space="1" w:color="auto"/>
        </w:pBdr>
      </w:pPr>
    </w:p>
    <w:p w14:paraId="205668DB" w14:textId="77777777" w:rsidR="003659EE" w:rsidRDefault="003659EE" w:rsidP="003659EE"/>
    <w:p w14:paraId="2E016A42" w14:textId="77777777" w:rsidR="003659EE" w:rsidRPr="00A556DC" w:rsidRDefault="003659EE" w:rsidP="003659EE">
      <w:pPr>
        <w:pStyle w:val="QNum"/>
      </w:pPr>
    </w:p>
    <w:p w14:paraId="07563182" w14:textId="77777777" w:rsidR="00F913EF" w:rsidRDefault="00980B69" w:rsidP="00980B69">
      <w:pPr>
        <w:pStyle w:val="QNum"/>
      </w:pPr>
      <w:r>
        <w:t>Question 8</w:t>
      </w:r>
      <w:r>
        <w:tab/>
        <w:t>(7 marks)</w:t>
      </w:r>
    </w:p>
    <w:p w14:paraId="10B5FF4D" w14:textId="77777777" w:rsidR="00980B69" w:rsidRDefault="00980B69" w:rsidP="00F913EF">
      <w:r>
        <w:t>The number of votes still to count at the end of an election decreased by 72 every minute after 6 pm. At 6 pm, 2955 votes still needed counting.</w:t>
      </w:r>
    </w:p>
    <w:p w14:paraId="310FF3DB" w14:textId="77777777" w:rsidR="00980B69" w:rsidRDefault="00980B69" w:rsidP="00F913EF"/>
    <w:p w14:paraId="4C0AEBF4" w14:textId="77777777" w:rsidR="00980B69" w:rsidRDefault="00980B69" w:rsidP="00DB09DF">
      <w:pPr>
        <w:pStyle w:val="Parta"/>
      </w:pPr>
      <w:r>
        <w:t>(a)</w:t>
      </w:r>
      <w:r>
        <w:tab/>
        <w:t>Show that by 6:02 pm, 2811 votes still needed counting.</w:t>
      </w:r>
      <w:r>
        <w:tab/>
        <w:t>(1 mark)</w:t>
      </w:r>
    </w:p>
    <w:p w14:paraId="5A0ACFD9" w14:textId="77777777" w:rsidR="00980B69" w:rsidRDefault="00980B69" w:rsidP="00DB09DF">
      <w:pPr>
        <w:pStyle w:val="Parta"/>
      </w:pPr>
      <w:r>
        <w:rPr>
          <w:noProof/>
          <w:lang w:eastAsia="en-AU"/>
        </w:rPr>
        <mc:AlternateContent>
          <mc:Choice Requires="wps">
            <w:drawing>
              <wp:anchor distT="0" distB="0" distL="114300" distR="114300" simplePos="0" relativeHeight="251661312" behindDoc="0" locked="0" layoutInCell="1" allowOverlap="1" wp14:anchorId="55273396" wp14:editId="5BF2D722">
                <wp:simplePos x="0" y="0"/>
                <wp:positionH relativeFrom="column">
                  <wp:posOffset>454660</wp:posOffset>
                </wp:positionH>
                <wp:positionV relativeFrom="paragraph">
                  <wp:posOffset>38735</wp:posOffset>
                </wp:positionV>
                <wp:extent cx="5238750" cy="7302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6989F7E" w14:textId="77777777" w:rsidTr="00DB09DF">
                              <w:tc>
                                <w:tcPr>
                                  <w:tcW w:w="5000" w:type="pct"/>
                                </w:tcPr>
                                <w:p w14:paraId="53148E01" w14:textId="77777777" w:rsidR="00DB09DF" w:rsidRPr="00BC4B6B" w:rsidRDefault="00DB09DF" w:rsidP="00DB09DF">
                                  <w:pPr>
                                    <w:jc w:val="center"/>
                                    <w:rPr>
                                      <w:b/>
                                    </w:rPr>
                                  </w:pPr>
                                  <w:r w:rsidRPr="000B0955">
                                    <w:rPr>
                                      <w:b/>
                                    </w:rPr>
                                    <w:t>Solution</w:t>
                                  </w:r>
                                </w:p>
                              </w:tc>
                            </w:tr>
                            <w:tr w:rsidR="00DB09DF" w14:paraId="796E2A24" w14:textId="77777777" w:rsidTr="00DB09DF">
                              <w:tc>
                                <w:tcPr>
                                  <w:tcW w:w="5000" w:type="pct"/>
                                </w:tcPr>
                                <w:p w14:paraId="382B8A87" w14:textId="77777777" w:rsidR="00DB09DF" w:rsidRDefault="00DB09DF">
                                  <w:r w:rsidRPr="0038588A">
                                    <w:rPr>
                                      <w:position w:val="-6"/>
                                    </w:rPr>
                                    <w:object w:dxaOrig="2060" w:dyaOrig="279" w14:anchorId="02CD9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45pt;height:13.85pt" o:ole="">
                                        <v:imagedata r:id="rId9" o:title=""/>
                                      </v:shape>
                                      <o:OLEObject Type="Embed" ProgID="Equation.DSMT4" ShapeID="_x0000_i1026" DrawAspect="Content" ObjectID="_1556962699" r:id="rId10"/>
                                    </w:object>
                                  </w:r>
                                  <w:r>
                                    <w:t xml:space="preserve"> votes</w:t>
                                  </w:r>
                                </w:p>
                              </w:tc>
                            </w:tr>
                            <w:tr w:rsidR="00DB09DF" w14:paraId="2DBE2CE8" w14:textId="77777777" w:rsidTr="00DB09DF">
                              <w:tc>
                                <w:tcPr>
                                  <w:tcW w:w="5000" w:type="pct"/>
                                </w:tcPr>
                                <w:p w14:paraId="1253A3C3" w14:textId="77777777" w:rsidR="00DB09DF" w:rsidRPr="00BC4B6B" w:rsidRDefault="00DB09DF" w:rsidP="00DB09DF">
                                  <w:pPr>
                                    <w:jc w:val="center"/>
                                    <w:rPr>
                                      <w:b/>
                                    </w:rPr>
                                  </w:pPr>
                                  <w:r w:rsidRPr="000B0955">
                                    <w:rPr>
                                      <w:b/>
                                    </w:rPr>
                                    <w:t>S</w:t>
                                  </w:r>
                                  <w:r>
                                    <w:rPr>
                                      <w:b/>
                                    </w:rPr>
                                    <w:t>pecific behaviours</w:t>
                                  </w:r>
                                </w:p>
                              </w:tc>
                            </w:tr>
                            <w:tr w:rsidR="00DB09DF" w14:paraId="31D5067A" w14:textId="77777777" w:rsidTr="00DB09DF">
                              <w:tc>
                                <w:tcPr>
                                  <w:tcW w:w="5000" w:type="pct"/>
                                </w:tcPr>
                                <w:p w14:paraId="73CD9B8B" w14:textId="77777777" w:rsidR="00DB09DF" w:rsidRDefault="00DB09DF" w:rsidP="00DB09DF">
                                  <w:r>
                                    <w:sym w:font="Wingdings" w:char="F0FC"/>
                                  </w:r>
                                  <w:r>
                                    <w:t xml:space="preserve"> shows calculation</w:t>
                                  </w:r>
                                </w:p>
                              </w:tc>
                            </w:tr>
                          </w:tbl>
                          <w:p w14:paraId="54664E36"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35.8pt;margin-top:3.05pt;width:41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6989F7E" w14:textId="77777777" w:rsidTr="00DB09DF">
                        <w:tc>
                          <w:tcPr>
                            <w:tcW w:w="5000" w:type="pct"/>
                          </w:tcPr>
                          <w:p w14:paraId="53148E01" w14:textId="77777777" w:rsidR="00DB09DF" w:rsidRPr="00BC4B6B" w:rsidRDefault="00DB09DF" w:rsidP="00DB09DF">
                            <w:pPr>
                              <w:jc w:val="center"/>
                              <w:rPr>
                                <w:b/>
                              </w:rPr>
                            </w:pPr>
                            <w:r w:rsidRPr="000B0955">
                              <w:rPr>
                                <w:b/>
                              </w:rPr>
                              <w:t>Solution</w:t>
                            </w:r>
                          </w:p>
                        </w:tc>
                      </w:tr>
                      <w:tr w:rsidR="00DB09DF" w14:paraId="796E2A24" w14:textId="77777777" w:rsidTr="00DB09DF">
                        <w:tc>
                          <w:tcPr>
                            <w:tcW w:w="5000" w:type="pct"/>
                          </w:tcPr>
                          <w:p w14:paraId="382B8A87" w14:textId="77777777" w:rsidR="00DB09DF" w:rsidRDefault="00DB09DF">
                            <w:r w:rsidRPr="0038588A">
                              <w:rPr>
                                <w:position w:val="-6"/>
                              </w:rPr>
                              <w:object w:dxaOrig="2060" w:dyaOrig="279" w14:anchorId="02CD9CAC">
                                <v:shape id="_x0000_i1026" type="#_x0000_t75" style="width:102.45pt;height:13.85pt" o:ole="">
                                  <v:imagedata r:id="rId9" o:title=""/>
                                </v:shape>
                                <o:OLEObject Type="Embed" ProgID="Equation.DSMT4" ShapeID="_x0000_i1026" DrawAspect="Content" ObjectID="_1556962699" r:id="rId11"/>
                              </w:object>
                            </w:r>
                            <w:r>
                              <w:t xml:space="preserve"> votes</w:t>
                            </w:r>
                          </w:p>
                        </w:tc>
                      </w:tr>
                      <w:tr w:rsidR="00DB09DF" w14:paraId="2DBE2CE8" w14:textId="77777777" w:rsidTr="00DB09DF">
                        <w:tc>
                          <w:tcPr>
                            <w:tcW w:w="5000" w:type="pct"/>
                          </w:tcPr>
                          <w:p w14:paraId="1253A3C3" w14:textId="77777777" w:rsidR="00DB09DF" w:rsidRPr="00BC4B6B" w:rsidRDefault="00DB09DF" w:rsidP="00DB09DF">
                            <w:pPr>
                              <w:jc w:val="center"/>
                              <w:rPr>
                                <w:b/>
                              </w:rPr>
                            </w:pPr>
                            <w:r w:rsidRPr="000B0955">
                              <w:rPr>
                                <w:b/>
                              </w:rPr>
                              <w:t>S</w:t>
                            </w:r>
                            <w:r>
                              <w:rPr>
                                <w:b/>
                              </w:rPr>
                              <w:t>pecific behaviours</w:t>
                            </w:r>
                          </w:p>
                        </w:tc>
                      </w:tr>
                      <w:tr w:rsidR="00DB09DF" w14:paraId="31D5067A" w14:textId="77777777" w:rsidTr="00DB09DF">
                        <w:tc>
                          <w:tcPr>
                            <w:tcW w:w="5000" w:type="pct"/>
                          </w:tcPr>
                          <w:p w14:paraId="73CD9B8B" w14:textId="77777777" w:rsidR="00DB09DF" w:rsidRDefault="00DB09DF" w:rsidP="00DB09DF">
                            <w:r>
                              <w:sym w:font="Wingdings" w:char="F0FC"/>
                            </w:r>
                            <w:r>
                              <w:t xml:space="preserve"> shows calculation</w:t>
                            </w:r>
                          </w:p>
                        </w:tc>
                      </w:tr>
                    </w:tbl>
                    <w:p w14:paraId="54664E36" w14:textId="77777777" w:rsidR="00DB09DF" w:rsidRDefault="00DB09DF" w:rsidP="00DB09DF"/>
                  </w:txbxContent>
                </v:textbox>
              </v:shape>
            </w:pict>
          </mc:Fallback>
        </mc:AlternateContent>
      </w:r>
    </w:p>
    <w:p w14:paraId="6BD49A5C" w14:textId="77777777" w:rsidR="00980B69" w:rsidRDefault="00980B69" w:rsidP="00DB09DF">
      <w:pPr>
        <w:pStyle w:val="Parta"/>
      </w:pPr>
    </w:p>
    <w:p w14:paraId="5632B627" w14:textId="77777777" w:rsidR="00980B69" w:rsidRDefault="00980B69" w:rsidP="00DB09DF">
      <w:pPr>
        <w:pStyle w:val="Parta"/>
      </w:pPr>
    </w:p>
    <w:p w14:paraId="7282E462" w14:textId="77777777" w:rsidR="00980B69" w:rsidRDefault="00980B69" w:rsidP="00DB09DF">
      <w:pPr>
        <w:pStyle w:val="Parta"/>
      </w:pPr>
    </w:p>
    <w:p w14:paraId="22808B39" w14:textId="77777777" w:rsidR="00980B69" w:rsidRDefault="00980B69" w:rsidP="00DB09DF">
      <w:pPr>
        <w:pStyle w:val="Parta"/>
      </w:pPr>
    </w:p>
    <w:p w14:paraId="3869DADB" w14:textId="77777777" w:rsidR="00980B69" w:rsidRDefault="00980B69" w:rsidP="00DB09DF">
      <w:pPr>
        <w:pStyle w:val="Parta"/>
        <w:ind w:left="0" w:firstLine="0"/>
      </w:pPr>
    </w:p>
    <w:p w14:paraId="4FFDD288" w14:textId="77777777" w:rsidR="00980B69" w:rsidRDefault="00980B69" w:rsidP="00DB09DF">
      <w:pPr>
        <w:pStyle w:val="Parta"/>
        <w:ind w:left="0" w:firstLine="0"/>
      </w:pPr>
    </w:p>
    <w:p w14:paraId="5782967A" w14:textId="77777777" w:rsidR="00980B69" w:rsidRDefault="00980B69" w:rsidP="00DB09DF">
      <w:pPr>
        <w:pStyle w:val="Parta"/>
        <w:ind w:left="0" w:firstLine="0"/>
      </w:pPr>
    </w:p>
    <w:p w14:paraId="47D3B5D0" w14:textId="77777777" w:rsidR="00980B69" w:rsidRDefault="00980B69" w:rsidP="00DB09DF">
      <w:pPr>
        <w:pStyle w:val="Parta"/>
      </w:pPr>
      <w:r w:rsidRPr="001D54A6">
        <w:t>(b)</w:t>
      </w:r>
      <w:r w:rsidRPr="001D54A6">
        <w:tab/>
        <w:t xml:space="preserve">Deduce a non-recursive rule for </w:t>
      </w:r>
      <w:r w:rsidRPr="001D54A6">
        <w:rPr>
          <w:position w:val="-12"/>
        </w:rPr>
        <w:object w:dxaOrig="260" w:dyaOrig="360" w14:anchorId="0E3424CC">
          <v:shape id="_x0000_i1027" type="#_x0000_t75" style="width:12.9pt;height:18.45pt" o:ole="">
            <v:imagedata r:id="rId12" o:title=""/>
          </v:shape>
          <o:OLEObject Type="Embed" ProgID="Equation.DSMT4" ShapeID="_x0000_i1027" DrawAspect="Content" ObjectID="_1556962681" r:id="rId13"/>
        </w:object>
      </w:r>
      <w:r w:rsidRPr="001D54A6">
        <w:t xml:space="preserve">, the number of votes still </w:t>
      </w:r>
      <w:r>
        <w:t>needing</w:t>
      </w:r>
      <w:r w:rsidRPr="001D54A6">
        <w:t xml:space="preserve"> count</w:t>
      </w:r>
      <w:r>
        <w:t>ing</w:t>
      </w:r>
      <w:r w:rsidRPr="001D54A6">
        <w:t xml:space="preserve"> </w:t>
      </w:r>
      <w:r w:rsidRPr="001D54A6">
        <w:rPr>
          <w:rStyle w:val="Variable"/>
        </w:rPr>
        <w:t>n</w:t>
      </w:r>
      <w:r w:rsidRPr="001D54A6">
        <w:t xml:space="preserve"> minutes after 6 </w:t>
      </w:r>
      <w:commentRangeStart w:id="16"/>
      <w:r w:rsidRPr="001D54A6">
        <w:t>pm</w:t>
      </w:r>
      <w:commentRangeEnd w:id="16"/>
      <w:r w:rsidR="005F5CF0">
        <w:rPr>
          <w:rStyle w:val="CommentReference"/>
        </w:rPr>
        <w:commentReference w:id="16"/>
      </w:r>
      <w:r w:rsidRPr="001D54A6">
        <w:t>.</w:t>
      </w:r>
      <w:r>
        <w:tab/>
        <w:t>(2 marks)</w:t>
      </w:r>
    </w:p>
    <w:p w14:paraId="1FF2D132" w14:textId="77777777" w:rsidR="00980B69" w:rsidRDefault="00980B69" w:rsidP="00DB09DF">
      <w:pPr>
        <w:pStyle w:val="Parta"/>
        <w:ind w:left="0" w:firstLine="0"/>
      </w:pPr>
      <w:r>
        <w:rPr>
          <w:noProof/>
          <w:lang w:eastAsia="en-AU"/>
        </w:rPr>
        <mc:AlternateContent>
          <mc:Choice Requires="wps">
            <w:drawing>
              <wp:anchor distT="0" distB="0" distL="114300" distR="114300" simplePos="0" relativeHeight="251663360" behindDoc="0" locked="0" layoutInCell="1" allowOverlap="1" wp14:anchorId="017459BD" wp14:editId="67A360E7">
                <wp:simplePos x="0" y="0"/>
                <wp:positionH relativeFrom="column">
                  <wp:posOffset>457200</wp:posOffset>
                </wp:positionH>
                <wp:positionV relativeFrom="paragraph">
                  <wp:posOffset>45085</wp:posOffset>
                </wp:positionV>
                <wp:extent cx="5238750" cy="9398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12D7AF35" w14:textId="77777777" w:rsidTr="00DB09DF">
                              <w:tc>
                                <w:tcPr>
                                  <w:tcW w:w="5000" w:type="pct"/>
                                </w:tcPr>
                                <w:p w14:paraId="0BC800E9" w14:textId="77777777" w:rsidR="00DB09DF" w:rsidRPr="00BC4B6B" w:rsidRDefault="00DB09DF" w:rsidP="00DB09DF">
                                  <w:pPr>
                                    <w:jc w:val="center"/>
                                    <w:rPr>
                                      <w:b/>
                                    </w:rPr>
                                  </w:pPr>
                                  <w:r w:rsidRPr="000B0955">
                                    <w:rPr>
                                      <w:b/>
                                    </w:rPr>
                                    <w:t>Solution</w:t>
                                  </w:r>
                                </w:p>
                              </w:tc>
                            </w:tr>
                            <w:tr w:rsidR="00DB09DF" w14:paraId="1BB3E54A" w14:textId="77777777" w:rsidTr="00DB09DF">
                              <w:tc>
                                <w:tcPr>
                                  <w:tcW w:w="5000" w:type="pct"/>
                                </w:tcPr>
                                <w:p w14:paraId="77693F72" w14:textId="77777777" w:rsidR="00DB09DF" w:rsidRPr="00DB09DF" w:rsidRDefault="00DB09DF">
                                  <w:pPr>
                                    <w:rPr>
                                      <w:color w:val="FF0000"/>
                                    </w:rPr>
                                  </w:pPr>
                                  <w:r w:rsidRPr="004F2E78">
                                    <w:rPr>
                                      <w:position w:val="-12"/>
                                    </w:rPr>
                                    <w:object w:dxaOrig="1600" w:dyaOrig="360" w14:anchorId="250021EA">
                                      <v:shape id="_x0000_i1029" type="#_x0000_t75" style="width:79.4pt;height:18.45pt" o:ole="">
                                        <v:imagedata r:id="rId14" o:title=""/>
                                      </v:shape>
                                      <o:OLEObject Type="Embed" ProgID="Equation.DSMT4" ShapeID="_x0000_i1029" DrawAspect="Content" ObjectID="_1556962700" r:id="rId15"/>
                                    </w:object>
                                  </w:r>
                                  <w:r>
                                    <w:t xml:space="preserve"> </w:t>
                                  </w:r>
                                  <w:r>
                                    <w:rPr>
                                      <w:color w:val="FF0000"/>
                                    </w:rPr>
                                    <w:t>or T</w:t>
                                  </w:r>
                                  <w:r>
                                    <w:rPr>
                                      <w:color w:val="FF0000"/>
                                      <w:vertAlign w:val="subscript"/>
                                    </w:rPr>
                                    <w:t>n</w:t>
                                  </w:r>
                                  <w:r>
                                    <w:rPr>
                                      <w:color w:val="FF0000"/>
                                    </w:rPr>
                                    <w:t>= 2883 – 72(n – 1)</w:t>
                                  </w:r>
                                </w:p>
                              </w:tc>
                            </w:tr>
                            <w:tr w:rsidR="00DB09DF" w14:paraId="659D8F02" w14:textId="77777777" w:rsidTr="00DB09DF">
                              <w:tc>
                                <w:tcPr>
                                  <w:tcW w:w="5000" w:type="pct"/>
                                </w:tcPr>
                                <w:p w14:paraId="5F6FF882" w14:textId="77777777" w:rsidR="00DB09DF" w:rsidRPr="00BC4B6B" w:rsidRDefault="00DB09DF" w:rsidP="00DB09DF">
                                  <w:pPr>
                                    <w:jc w:val="center"/>
                                    <w:rPr>
                                      <w:b/>
                                    </w:rPr>
                                  </w:pPr>
                                  <w:r w:rsidRPr="000B0955">
                                    <w:rPr>
                                      <w:b/>
                                    </w:rPr>
                                    <w:t>S</w:t>
                                  </w:r>
                                  <w:r>
                                    <w:rPr>
                                      <w:b/>
                                    </w:rPr>
                                    <w:t>pecific behaviours</w:t>
                                  </w:r>
                                </w:p>
                              </w:tc>
                            </w:tr>
                            <w:tr w:rsidR="00DB09DF" w14:paraId="568290C9" w14:textId="77777777" w:rsidTr="00DB09DF">
                              <w:tc>
                                <w:tcPr>
                                  <w:tcW w:w="5000" w:type="pct"/>
                                </w:tcPr>
                                <w:p w14:paraId="68841C43" w14:textId="77777777" w:rsidR="00DB09DF" w:rsidRDefault="00DB09DF">
                                  <w:r>
                                    <w:sym w:font="Wingdings" w:char="F0FC"/>
                                  </w:r>
                                  <w:r>
                                    <w:t xml:space="preserve"> uses initial number and difference</w:t>
                                  </w:r>
                                </w:p>
                                <w:p w14:paraId="2F3D1CB1" w14:textId="77777777" w:rsidR="00DB09DF" w:rsidRDefault="00DB09DF">
                                  <w:r>
                                    <w:sym w:font="Wingdings" w:char="F0FC"/>
                                  </w:r>
                                  <w:r>
                                    <w:t xml:space="preserve"> states correct rule</w:t>
                                  </w:r>
                                </w:p>
                              </w:tc>
                            </w:tr>
                          </w:tbl>
                          <w:p w14:paraId="69F94ABB"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6pt;margin-top:3.55pt;width:412.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12D7AF35" w14:textId="77777777" w:rsidTr="00DB09DF">
                        <w:tc>
                          <w:tcPr>
                            <w:tcW w:w="5000" w:type="pct"/>
                          </w:tcPr>
                          <w:p w14:paraId="0BC800E9" w14:textId="77777777" w:rsidR="00DB09DF" w:rsidRPr="00BC4B6B" w:rsidRDefault="00DB09DF" w:rsidP="00DB09DF">
                            <w:pPr>
                              <w:jc w:val="center"/>
                              <w:rPr>
                                <w:b/>
                              </w:rPr>
                            </w:pPr>
                            <w:r w:rsidRPr="000B0955">
                              <w:rPr>
                                <w:b/>
                              </w:rPr>
                              <w:t>Solution</w:t>
                            </w:r>
                          </w:p>
                        </w:tc>
                      </w:tr>
                      <w:tr w:rsidR="00DB09DF" w14:paraId="1BB3E54A" w14:textId="77777777" w:rsidTr="00DB09DF">
                        <w:tc>
                          <w:tcPr>
                            <w:tcW w:w="5000" w:type="pct"/>
                          </w:tcPr>
                          <w:p w14:paraId="77693F72" w14:textId="77777777" w:rsidR="00DB09DF" w:rsidRPr="00DB09DF" w:rsidRDefault="00DB09DF">
                            <w:pPr>
                              <w:rPr>
                                <w:color w:val="FF0000"/>
                              </w:rPr>
                            </w:pPr>
                            <w:r w:rsidRPr="004F2E78">
                              <w:rPr>
                                <w:position w:val="-12"/>
                              </w:rPr>
                              <w:object w:dxaOrig="1600" w:dyaOrig="360" w14:anchorId="250021EA">
                                <v:shape id="_x0000_i1029" type="#_x0000_t75" style="width:79.4pt;height:18.45pt" o:ole="">
                                  <v:imagedata r:id="rId14" o:title=""/>
                                </v:shape>
                                <o:OLEObject Type="Embed" ProgID="Equation.DSMT4" ShapeID="_x0000_i1029" DrawAspect="Content" ObjectID="_1556962700" r:id="rId16"/>
                              </w:object>
                            </w:r>
                            <w:r>
                              <w:t xml:space="preserve"> </w:t>
                            </w:r>
                            <w:r>
                              <w:rPr>
                                <w:color w:val="FF0000"/>
                              </w:rPr>
                              <w:t>or T</w:t>
                            </w:r>
                            <w:r>
                              <w:rPr>
                                <w:color w:val="FF0000"/>
                                <w:vertAlign w:val="subscript"/>
                              </w:rPr>
                              <w:t>n</w:t>
                            </w:r>
                            <w:r>
                              <w:rPr>
                                <w:color w:val="FF0000"/>
                              </w:rPr>
                              <w:t>= 2883 – 72(n – 1)</w:t>
                            </w:r>
                          </w:p>
                        </w:tc>
                      </w:tr>
                      <w:tr w:rsidR="00DB09DF" w14:paraId="659D8F02" w14:textId="77777777" w:rsidTr="00DB09DF">
                        <w:tc>
                          <w:tcPr>
                            <w:tcW w:w="5000" w:type="pct"/>
                          </w:tcPr>
                          <w:p w14:paraId="5F6FF882" w14:textId="77777777" w:rsidR="00DB09DF" w:rsidRPr="00BC4B6B" w:rsidRDefault="00DB09DF" w:rsidP="00DB09DF">
                            <w:pPr>
                              <w:jc w:val="center"/>
                              <w:rPr>
                                <w:b/>
                              </w:rPr>
                            </w:pPr>
                            <w:r w:rsidRPr="000B0955">
                              <w:rPr>
                                <w:b/>
                              </w:rPr>
                              <w:t>S</w:t>
                            </w:r>
                            <w:r>
                              <w:rPr>
                                <w:b/>
                              </w:rPr>
                              <w:t>pecific behaviours</w:t>
                            </w:r>
                          </w:p>
                        </w:tc>
                      </w:tr>
                      <w:tr w:rsidR="00DB09DF" w14:paraId="568290C9" w14:textId="77777777" w:rsidTr="00DB09DF">
                        <w:tc>
                          <w:tcPr>
                            <w:tcW w:w="5000" w:type="pct"/>
                          </w:tcPr>
                          <w:p w14:paraId="68841C43" w14:textId="77777777" w:rsidR="00DB09DF" w:rsidRDefault="00DB09DF">
                            <w:r>
                              <w:sym w:font="Wingdings" w:char="F0FC"/>
                            </w:r>
                            <w:r>
                              <w:t xml:space="preserve"> uses initial number and difference</w:t>
                            </w:r>
                          </w:p>
                          <w:p w14:paraId="2F3D1CB1" w14:textId="77777777" w:rsidR="00DB09DF" w:rsidRDefault="00DB09DF">
                            <w:r>
                              <w:sym w:font="Wingdings" w:char="F0FC"/>
                            </w:r>
                            <w:r>
                              <w:t xml:space="preserve"> states correct rule</w:t>
                            </w:r>
                          </w:p>
                        </w:tc>
                      </w:tr>
                    </w:tbl>
                    <w:p w14:paraId="69F94ABB" w14:textId="77777777" w:rsidR="00DB09DF" w:rsidRDefault="00DB09DF" w:rsidP="00DB09DF"/>
                  </w:txbxContent>
                </v:textbox>
              </v:shape>
            </w:pict>
          </mc:Fallback>
        </mc:AlternateContent>
      </w:r>
    </w:p>
    <w:p w14:paraId="41501C78" w14:textId="77777777" w:rsidR="00980B69" w:rsidRDefault="00980B69" w:rsidP="00DB09DF">
      <w:pPr>
        <w:pStyle w:val="Parta"/>
        <w:ind w:left="0" w:firstLine="0"/>
      </w:pPr>
    </w:p>
    <w:p w14:paraId="3960EF00" w14:textId="77777777" w:rsidR="00980B69" w:rsidRDefault="00980B69" w:rsidP="00DB09DF">
      <w:pPr>
        <w:pStyle w:val="Parta"/>
        <w:ind w:left="0" w:firstLine="0"/>
      </w:pPr>
    </w:p>
    <w:p w14:paraId="56BDB0CF" w14:textId="77777777" w:rsidR="00980B69" w:rsidRDefault="00980B69" w:rsidP="00DB09DF">
      <w:pPr>
        <w:pStyle w:val="Parta"/>
        <w:ind w:left="0" w:firstLine="0"/>
      </w:pPr>
    </w:p>
    <w:p w14:paraId="4634DEEC" w14:textId="77777777" w:rsidR="00980B69" w:rsidRDefault="00980B69" w:rsidP="00DB09DF">
      <w:pPr>
        <w:pStyle w:val="Parta"/>
        <w:ind w:left="0" w:firstLine="0"/>
      </w:pPr>
    </w:p>
    <w:p w14:paraId="7558E8E2" w14:textId="77777777" w:rsidR="00980B69" w:rsidRDefault="00980B69" w:rsidP="00DB09DF">
      <w:pPr>
        <w:pStyle w:val="Parta"/>
        <w:ind w:left="0" w:firstLine="0"/>
      </w:pPr>
    </w:p>
    <w:p w14:paraId="6EEB2E8B" w14:textId="77777777" w:rsidR="00980B69" w:rsidRDefault="00980B69" w:rsidP="00DB09DF">
      <w:pPr>
        <w:pStyle w:val="Parta"/>
        <w:ind w:left="0" w:firstLine="0"/>
      </w:pPr>
    </w:p>
    <w:p w14:paraId="4F6581DB" w14:textId="77777777" w:rsidR="00980B69" w:rsidRDefault="00980B69" w:rsidP="00DB09DF">
      <w:pPr>
        <w:pStyle w:val="Parta"/>
        <w:ind w:left="0" w:firstLine="0"/>
      </w:pPr>
    </w:p>
    <w:p w14:paraId="0433960A" w14:textId="77777777" w:rsidR="00980B69" w:rsidRDefault="00980B69" w:rsidP="00DB09DF">
      <w:pPr>
        <w:pStyle w:val="Parta"/>
        <w:ind w:left="0" w:firstLine="0"/>
      </w:pPr>
      <w:r>
        <w:t>(c)</w:t>
      </w:r>
      <w:r>
        <w:tab/>
        <w:t>Determine how many votes still needed counting at 6:30 pm.</w:t>
      </w:r>
      <w:r>
        <w:tab/>
        <w:t>(1 mark)</w:t>
      </w:r>
    </w:p>
    <w:p w14:paraId="4A0FAB30" w14:textId="77777777" w:rsidR="00980B69" w:rsidRDefault="00980B69" w:rsidP="00DB09DF">
      <w:r>
        <w:rPr>
          <w:noProof/>
          <w:lang w:eastAsia="en-AU"/>
        </w:rPr>
        <mc:AlternateContent>
          <mc:Choice Requires="wps">
            <w:drawing>
              <wp:anchor distT="0" distB="0" distL="114300" distR="114300" simplePos="0" relativeHeight="251664384" behindDoc="0" locked="0" layoutInCell="1" allowOverlap="1" wp14:anchorId="01C9756F" wp14:editId="28AAD767">
                <wp:simplePos x="0" y="0"/>
                <wp:positionH relativeFrom="column">
                  <wp:posOffset>454660</wp:posOffset>
                </wp:positionH>
                <wp:positionV relativeFrom="paragraph">
                  <wp:posOffset>129540</wp:posOffset>
                </wp:positionV>
                <wp:extent cx="5238750" cy="7366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8BF5CF7" w14:textId="77777777" w:rsidTr="00DB09DF">
                              <w:tc>
                                <w:tcPr>
                                  <w:tcW w:w="5000" w:type="pct"/>
                                </w:tcPr>
                                <w:p w14:paraId="025D84E1" w14:textId="77777777" w:rsidR="00DB09DF" w:rsidRPr="00BC4B6B" w:rsidRDefault="00DB09DF" w:rsidP="00DB09DF">
                                  <w:pPr>
                                    <w:jc w:val="center"/>
                                    <w:rPr>
                                      <w:b/>
                                    </w:rPr>
                                  </w:pPr>
                                  <w:r w:rsidRPr="000B0955">
                                    <w:rPr>
                                      <w:b/>
                                    </w:rPr>
                                    <w:t>Solution</w:t>
                                  </w:r>
                                </w:p>
                              </w:tc>
                            </w:tr>
                            <w:tr w:rsidR="00DB09DF" w14:paraId="7E2A9856" w14:textId="77777777" w:rsidTr="00DB09DF">
                              <w:tc>
                                <w:tcPr>
                                  <w:tcW w:w="5000" w:type="pct"/>
                                </w:tcPr>
                                <w:p w14:paraId="405E5689" w14:textId="77777777" w:rsidR="00DB09DF" w:rsidRPr="00D26C46" w:rsidRDefault="00DB09DF">
                                  <w:pPr>
                                    <w:rPr>
                                      <w:color w:val="FF0000"/>
                                    </w:rPr>
                                  </w:pPr>
                                  <w:r w:rsidRPr="0038588A">
                                    <w:rPr>
                                      <w:position w:val="-6"/>
                                    </w:rPr>
                                    <w:object w:dxaOrig="2060" w:dyaOrig="280" w14:anchorId="1121E707">
                                      <v:shape id="_x0000_i1031" type="#_x0000_t75" style="width:102.45pt;height:13.85pt" o:ole="">
                                        <v:imagedata r:id="rId17" o:title=""/>
                                      </v:shape>
                                      <o:OLEObject Type="Embed" ProgID="Equation.DSMT4" ShapeID="_x0000_i1031" DrawAspect="Content" ObjectID="_1556962701" r:id="rId18"/>
                                    </w:object>
                                  </w:r>
                                  <w:r>
                                    <w:t xml:space="preserve"> votes</w:t>
                                  </w:r>
                                  <w:r w:rsidR="00D26C46">
                                    <w:t xml:space="preserve">  </w:t>
                                  </w:r>
                                  <w:r w:rsidR="00D26C46">
                                    <w:rPr>
                                      <w:color w:val="FF0000"/>
                                    </w:rPr>
                                    <w:t>Follow Through - 867</w:t>
                                  </w:r>
                                </w:p>
                              </w:tc>
                            </w:tr>
                            <w:tr w:rsidR="00DB09DF" w14:paraId="35D7EB0A" w14:textId="77777777" w:rsidTr="00DB09DF">
                              <w:tc>
                                <w:tcPr>
                                  <w:tcW w:w="5000" w:type="pct"/>
                                </w:tcPr>
                                <w:p w14:paraId="432321E3" w14:textId="77777777" w:rsidR="00DB09DF" w:rsidRPr="00BC4B6B" w:rsidRDefault="00DB09DF" w:rsidP="00DB09DF">
                                  <w:pPr>
                                    <w:jc w:val="center"/>
                                    <w:rPr>
                                      <w:b/>
                                    </w:rPr>
                                  </w:pPr>
                                  <w:r w:rsidRPr="000B0955">
                                    <w:rPr>
                                      <w:b/>
                                    </w:rPr>
                                    <w:t>S</w:t>
                                  </w:r>
                                  <w:r>
                                    <w:rPr>
                                      <w:b/>
                                    </w:rPr>
                                    <w:t>pecific behaviours</w:t>
                                  </w:r>
                                </w:p>
                              </w:tc>
                            </w:tr>
                            <w:tr w:rsidR="00DB09DF" w14:paraId="142D3029" w14:textId="77777777" w:rsidTr="00DB09DF">
                              <w:tc>
                                <w:tcPr>
                                  <w:tcW w:w="5000" w:type="pct"/>
                                </w:tcPr>
                                <w:p w14:paraId="3760B5DA" w14:textId="77777777" w:rsidR="00DB09DF" w:rsidRDefault="00DB09DF">
                                  <w:r>
                                    <w:sym w:font="Wingdings" w:char="F0FC"/>
                                  </w:r>
                                  <w:r>
                                    <w:t xml:space="preserve"> determines number of votes</w:t>
                                  </w:r>
                                </w:p>
                              </w:tc>
                            </w:tr>
                          </w:tbl>
                          <w:p w14:paraId="249D3EB5"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5.8pt;margin-top:10.2pt;width:412.5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8BF5CF7" w14:textId="77777777" w:rsidTr="00DB09DF">
                        <w:tc>
                          <w:tcPr>
                            <w:tcW w:w="5000" w:type="pct"/>
                          </w:tcPr>
                          <w:p w14:paraId="025D84E1" w14:textId="77777777" w:rsidR="00DB09DF" w:rsidRPr="00BC4B6B" w:rsidRDefault="00DB09DF" w:rsidP="00DB09DF">
                            <w:pPr>
                              <w:jc w:val="center"/>
                              <w:rPr>
                                <w:b/>
                              </w:rPr>
                            </w:pPr>
                            <w:r w:rsidRPr="000B0955">
                              <w:rPr>
                                <w:b/>
                              </w:rPr>
                              <w:t>Solution</w:t>
                            </w:r>
                          </w:p>
                        </w:tc>
                      </w:tr>
                      <w:tr w:rsidR="00DB09DF" w14:paraId="7E2A9856" w14:textId="77777777" w:rsidTr="00DB09DF">
                        <w:tc>
                          <w:tcPr>
                            <w:tcW w:w="5000" w:type="pct"/>
                          </w:tcPr>
                          <w:p w14:paraId="405E5689" w14:textId="77777777" w:rsidR="00DB09DF" w:rsidRPr="00D26C46" w:rsidRDefault="00DB09DF">
                            <w:pPr>
                              <w:rPr>
                                <w:color w:val="FF0000"/>
                              </w:rPr>
                            </w:pPr>
                            <w:r w:rsidRPr="0038588A">
                              <w:rPr>
                                <w:position w:val="-6"/>
                              </w:rPr>
                              <w:object w:dxaOrig="2060" w:dyaOrig="280" w14:anchorId="1121E707">
                                <v:shape id="_x0000_i1031" type="#_x0000_t75" style="width:102.45pt;height:13.85pt" o:ole="">
                                  <v:imagedata r:id="rId17" o:title=""/>
                                </v:shape>
                                <o:OLEObject Type="Embed" ProgID="Equation.DSMT4" ShapeID="_x0000_i1031" DrawAspect="Content" ObjectID="_1556962701" r:id="rId19"/>
                              </w:object>
                            </w:r>
                            <w:r>
                              <w:t xml:space="preserve"> votes</w:t>
                            </w:r>
                            <w:r w:rsidR="00D26C46">
                              <w:t xml:space="preserve">  </w:t>
                            </w:r>
                            <w:r w:rsidR="00D26C46">
                              <w:rPr>
                                <w:color w:val="FF0000"/>
                              </w:rPr>
                              <w:t>Follow Through - 867</w:t>
                            </w:r>
                          </w:p>
                        </w:tc>
                      </w:tr>
                      <w:tr w:rsidR="00DB09DF" w14:paraId="35D7EB0A" w14:textId="77777777" w:rsidTr="00DB09DF">
                        <w:tc>
                          <w:tcPr>
                            <w:tcW w:w="5000" w:type="pct"/>
                          </w:tcPr>
                          <w:p w14:paraId="432321E3" w14:textId="77777777" w:rsidR="00DB09DF" w:rsidRPr="00BC4B6B" w:rsidRDefault="00DB09DF" w:rsidP="00DB09DF">
                            <w:pPr>
                              <w:jc w:val="center"/>
                              <w:rPr>
                                <w:b/>
                              </w:rPr>
                            </w:pPr>
                            <w:r w:rsidRPr="000B0955">
                              <w:rPr>
                                <w:b/>
                              </w:rPr>
                              <w:t>S</w:t>
                            </w:r>
                            <w:r>
                              <w:rPr>
                                <w:b/>
                              </w:rPr>
                              <w:t>pecific behaviours</w:t>
                            </w:r>
                          </w:p>
                        </w:tc>
                      </w:tr>
                      <w:tr w:rsidR="00DB09DF" w14:paraId="142D3029" w14:textId="77777777" w:rsidTr="00DB09DF">
                        <w:tc>
                          <w:tcPr>
                            <w:tcW w:w="5000" w:type="pct"/>
                          </w:tcPr>
                          <w:p w14:paraId="3760B5DA" w14:textId="77777777" w:rsidR="00DB09DF" w:rsidRDefault="00DB09DF">
                            <w:r>
                              <w:sym w:font="Wingdings" w:char="F0FC"/>
                            </w:r>
                            <w:r>
                              <w:t xml:space="preserve"> determines number of votes</w:t>
                            </w:r>
                          </w:p>
                        </w:tc>
                      </w:tr>
                    </w:tbl>
                    <w:p w14:paraId="249D3EB5" w14:textId="77777777" w:rsidR="00DB09DF" w:rsidRDefault="00DB09DF" w:rsidP="00DB09DF"/>
                  </w:txbxContent>
                </v:textbox>
              </v:shape>
            </w:pict>
          </mc:Fallback>
        </mc:AlternateContent>
      </w:r>
    </w:p>
    <w:p w14:paraId="56273B0F" w14:textId="77777777" w:rsidR="00980B69" w:rsidRDefault="00980B69" w:rsidP="00DB09DF"/>
    <w:p w14:paraId="3A119A7F" w14:textId="77777777" w:rsidR="00980B69" w:rsidRDefault="00980B69" w:rsidP="00DB09DF"/>
    <w:p w14:paraId="5060D121" w14:textId="77777777" w:rsidR="00980B69" w:rsidRDefault="00980B69" w:rsidP="00DB09DF"/>
    <w:p w14:paraId="2D43B468" w14:textId="77777777" w:rsidR="00980B69" w:rsidRDefault="00980B69" w:rsidP="00DB09DF">
      <w:pPr>
        <w:pStyle w:val="Parta"/>
      </w:pPr>
    </w:p>
    <w:p w14:paraId="196CD652" w14:textId="77777777" w:rsidR="00980B69" w:rsidRDefault="00980B69" w:rsidP="00DB09DF">
      <w:pPr>
        <w:pStyle w:val="Parta"/>
      </w:pPr>
    </w:p>
    <w:p w14:paraId="7F66C7C6" w14:textId="77777777" w:rsidR="00980B69" w:rsidRDefault="00980B69" w:rsidP="00DB09DF">
      <w:pPr>
        <w:pStyle w:val="Parta"/>
      </w:pPr>
    </w:p>
    <w:p w14:paraId="250AFBC8" w14:textId="77777777" w:rsidR="00980B69" w:rsidRDefault="00980B69" w:rsidP="00DB09DF">
      <w:pPr>
        <w:pStyle w:val="Parta"/>
        <w:ind w:left="0" w:firstLine="0"/>
      </w:pPr>
    </w:p>
    <w:p w14:paraId="3169DD15" w14:textId="77777777" w:rsidR="00980B69" w:rsidRDefault="00980B69" w:rsidP="00DB09DF">
      <w:pPr>
        <w:pStyle w:val="Parta"/>
      </w:pPr>
      <w:r w:rsidRPr="001D54A6">
        <w:t>(d)</w:t>
      </w:r>
      <w:r w:rsidRPr="001D54A6">
        <w:tab/>
        <w:t>At 6</w:t>
      </w:r>
      <w:r>
        <w:t>:</w:t>
      </w:r>
      <w:r w:rsidRPr="001D54A6">
        <w:t>30</w:t>
      </w:r>
      <w:r>
        <w:t xml:space="preserve"> pm</w:t>
      </w:r>
      <w:r w:rsidRPr="001D54A6">
        <w:t xml:space="preserve">, counting slowed so that only 36 votes were processed every minute. Determine the time, to the </w:t>
      </w:r>
      <w:commentRangeStart w:id="17"/>
      <w:r w:rsidRPr="001D54A6">
        <w:t>nearest minute</w:t>
      </w:r>
      <w:commentRangeEnd w:id="17"/>
      <w:r w:rsidR="007A3FB8">
        <w:rPr>
          <w:rStyle w:val="CommentReference"/>
        </w:rPr>
        <w:commentReference w:id="17"/>
      </w:r>
      <w:r w:rsidRPr="001D54A6">
        <w:t>, that counting finished</w:t>
      </w:r>
      <w:r>
        <w:t>.</w:t>
      </w:r>
      <w:r>
        <w:tab/>
        <w:t xml:space="preserve">(3 </w:t>
      </w:r>
      <w:commentRangeStart w:id="18"/>
      <w:r>
        <w:t>marks</w:t>
      </w:r>
      <w:commentRangeEnd w:id="18"/>
      <w:r w:rsidR="005F5CF0">
        <w:rPr>
          <w:rStyle w:val="CommentReference"/>
        </w:rPr>
        <w:commentReference w:id="18"/>
      </w:r>
      <w:r>
        <w:t>)</w:t>
      </w:r>
    </w:p>
    <w:p w14:paraId="455335A9" w14:textId="77777777" w:rsidR="00980B69" w:rsidRDefault="00980B69" w:rsidP="00DB09DF">
      <w:pPr>
        <w:pStyle w:val="Parta"/>
      </w:pPr>
      <w:r>
        <w:rPr>
          <w:noProof/>
          <w:lang w:eastAsia="en-AU"/>
        </w:rPr>
        <mc:AlternateContent>
          <mc:Choice Requires="wps">
            <w:drawing>
              <wp:anchor distT="0" distB="0" distL="114300" distR="114300" simplePos="0" relativeHeight="251662336" behindDoc="0" locked="0" layoutInCell="1" allowOverlap="1" wp14:anchorId="3D16471D" wp14:editId="1AB2F2F6">
                <wp:simplePos x="0" y="0"/>
                <wp:positionH relativeFrom="column">
                  <wp:posOffset>455637</wp:posOffset>
                </wp:positionH>
                <wp:positionV relativeFrom="paragraph">
                  <wp:posOffset>123239</wp:posOffset>
                </wp:positionV>
                <wp:extent cx="5503985" cy="1928446"/>
                <wp:effectExtent l="0" t="0" r="20955" b="15240"/>
                <wp:wrapNone/>
                <wp:docPr id="4" name="Text Box 4"/>
                <wp:cNvGraphicFramePr/>
                <a:graphic xmlns:a="http://schemas.openxmlformats.org/drawingml/2006/main">
                  <a:graphicData uri="http://schemas.microsoft.com/office/word/2010/wordprocessingShape">
                    <wps:wsp>
                      <wps:cNvSpPr txBox="1"/>
                      <wps:spPr>
                        <a:xfrm>
                          <a:off x="0" y="0"/>
                          <a:ext cx="5503985" cy="1928446"/>
                        </a:xfrm>
                        <a:prstGeom prst="rect">
                          <a:avLst/>
                        </a:prstGeom>
                        <a:solidFill>
                          <a:sysClr val="window" lastClr="FFFFFF"/>
                        </a:solidFill>
                        <a:ln w="6350">
                          <a:solidFill>
                            <a:sysClr val="window" lastClr="FFFFFF"/>
                          </a:solidFill>
                        </a:ln>
                      </wps:spPr>
                      <wps:txbx>
                        <w:txbxContent>
                          <w:tbl>
                            <w:tblPr>
                              <w:tblStyle w:val="TableGrid"/>
                              <w:tblW w:w="4982" w:type="pct"/>
                              <w:tblLook w:val="04A0" w:firstRow="1" w:lastRow="0" w:firstColumn="1" w:lastColumn="0" w:noHBand="0" w:noVBand="1"/>
                            </w:tblPr>
                            <w:tblGrid>
                              <w:gridCol w:w="4428"/>
                              <w:gridCol w:w="4428"/>
                            </w:tblGrid>
                            <w:tr w:rsidR="00DB09DF" w14:paraId="5EA2734C" w14:textId="77777777" w:rsidTr="004103B7">
                              <w:tc>
                                <w:tcPr>
                                  <w:tcW w:w="5000" w:type="pct"/>
                                  <w:gridSpan w:val="2"/>
                                </w:tcPr>
                                <w:p w14:paraId="7C262691" w14:textId="77777777" w:rsidR="00DB09DF" w:rsidRPr="00BC4B6B" w:rsidRDefault="00DB09DF" w:rsidP="00DB09DF">
                                  <w:pPr>
                                    <w:jc w:val="center"/>
                                    <w:rPr>
                                      <w:b/>
                                    </w:rPr>
                                  </w:pPr>
                                  <w:r w:rsidRPr="000B0955">
                                    <w:rPr>
                                      <w:b/>
                                    </w:rPr>
                                    <w:t>Solution</w:t>
                                  </w:r>
                                </w:p>
                              </w:tc>
                            </w:tr>
                            <w:tr w:rsidR="00DB09DF" w14:paraId="182AE1E5" w14:textId="77777777" w:rsidTr="004103B7">
                              <w:tc>
                                <w:tcPr>
                                  <w:tcW w:w="5000" w:type="pct"/>
                                  <w:gridSpan w:val="2"/>
                                </w:tcPr>
                                <w:p w14:paraId="192E16BC" w14:textId="77777777" w:rsidR="00DB09DF" w:rsidRDefault="00DB09DF">
                                  <w:r w:rsidRPr="000B3639">
                                    <w:rPr>
                                      <w:position w:val="-46"/>
                                    </w:rPr>
                                    <w:object w:dxaOrig="4300" w:dyaOrig="1060" w14:anchorId="5CA8B9EE">
                                      <v:shape id="_x0000_i1033" type="#_x0000_t75" style="width:215.1pt;height:53.55pt" o:ole="">
                                        <v:imagedata r:id="rId20" o:title=""/>
                                      </v:shape>
                                      <o:OLEObject Type="Embed" ProgID="Equation.DSMT4" ShapeID="_x0000_i1033" DrawAspect="Content" ObjectID="_1556962702" r:id="rId21"/>
                                    </w:object>
                                  </w:r>
                                  <w:r>
                                    <w:t xml:space="preserve"> </w:t>
                                  </w:r>
                                  <w:r w:rsidR="00D26C46" w:rsidRPr="00D26C46">
                                    <w:rPr>
                                      <w:position w:val="-46"/>
                                      <w:highlight w:val="yellow"/>
                                    </w:rPr>
                                    <w:object w:dxaOrig="4020" w:dyaOrig="1060" w14:anchorId="4FF1B6C0">
                                      <v:shape id="_x0000_i1035" type="#_x0000_t75" style="width:201.25pt;height:53.55pt" o:ole="">
                                        <v:imagedata r:id="rId22" o:title=""/>
                                      </v:shape>
                                      <o:OLEObject Type="Embed" ProgID="Equation.DSMT4" ShapeID="_x0000_i1035" DrawAspect="Content" ObjectID="_1556962703" r:id="rId23"/>
                                    </w:object>
                                  </w:r>
                                </w:p>
                              </w:tc>
                            </w:tr>
                            <w:tr w:rsidR="00DB09DF" w14:paraId="7B129B51" w14:textId="77777777" w:rsidTr="004103B7">
                              <w:tc>
                                <w:tcPr>
                                  <w:tcW w:w="5000" w:type="pct"/>
                                  <w:gridSpan w:val="2"/>
                                </w:tcPr>
                                <w:p w14:paraId="4028DF7D" w14:textId="77777777" w:rsidR="00DB09DF" w:rsidRPr="00BC4B6B" w:rsidRDefault="00DB09DF" w:rsidP="00DB09DF">
                                  <w:pPr>
                                    <w:jc w:val="center"/>
                                    <w:rPr>
                                      <w:b/>
                                    </w:rPr>
                                  </w:pPr>
                                  <w:r w:rsidRPr="000B0955">
                                    <w:rPr>
                                      <w:b/>
                                    </w:rPr>
                                    <w:t>S</w:t>
                                  </w:r>
                                  <w:r>
                                    <w:rPr>
                                      <w:b/>
                                    </w:rPr>
                                    <w:t>pecific behaviours</w:t>
                                  </w:r>
                                </w:p>
                              </w:tc>
                            </w:tr>
                            <w:tr w:rsidR="004103B7" w14:paraId="4C8EEF9F" w14:textId="77777777" w:rsidTr="004103B7">
                              <w:tc>
                                <w:tcPr>
                                  <w:tcW w:w="2500" w:type="pct"/>
                                </w:tcPr>
                                <w:p w14:paraId="13DD7B9F" w14:textId="77777777" w:rsidR="004103B7" w:rsidRDefault="004103B7">
                                  <w:r>
                                    <w:sym w:font="Wingdings" w:char="F0FC"/>
                                  </w:r>
                                  <w:r>
                                    <w:t xml:space="preserve"> states new rule</w:t>
                                  </w:r>
                                </w:p>
                                <w:p w14:paraId="32DC4CB8" w14:textId="77777777" w:rsidR="004103B7" w:rsidRDefault="004103B7">
                                  <w:pPr>
                                    <w:rPr>
                                      <w:rStyle w:val="Variable"/>
                                    </w:rPr>
                                  </w:pPr>
                                  <w:r>
                                    <w:sym w:font="Wingdings" w:char="F0FC"/>
                                  </w:r>
                                  <w:r>
                                    <w:t xml:space="preserve"> solves for </w:t>
                                  </w:r>
                                  <w:r w:rsidRPr="000B3639">
                                    <w:rPr>
                                      <w:rStyle w:val="Variable"/>
                                    </w:rPr>
                                    <w:t>n</w:t>
                                  </w:r>
                                </w:p>
                                <w:p w14:paraId="4877ED09" w14:textId="77777777" w:rsidR="004103B7" w:rsidRDefault="004103B7">
                                  <w:r>
                                    <w:sym w:font="Wingdings" w:char="F0FC"/>
                                  </w:r>
                                  <w:r>
                                    <w:t xml:space="preserve"> determines correct time of day</w:t>
                                  </w:r>
                                </w:p>
                              </w:tc>
                              <w:tc>
                                <w:tcPr>
                                  <w:tcW w:w="2500" w:type="pct"/>
                                </w:tcPr>
                                <w:p w14:paraId="3BCD42F8" w14:textId="77777777" w:rsidR="004103B7" w:rsidRDefault="00074277">
                                  <w:r>
                                    <w:t>-</w:t>
                                  </w:r>
                                  <w:r w:rsidR="004113A7">
                                    <w:t xml:space="preserve"> 1 mark if n-1</w:t>
                                  </w:r>
                                </w:p>
                              </w:tc>
                            </w:tr>
                          </w:tbl>
                          <w:p w14:paraId="228B8433"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5.9pt;margin-top:9.7pt;width:433.4pt;height:15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" fillcolor="window" strokecolor="window" strokeweight=".5pt">
                <v:textbox inset="0,0,0,0">
                  <w:txbxContent>
                    <w:tbl>
                      <w:tblPr>
                        <w:tblStyle w:val="TableGrid"/>
                        <w:tblW w:w="4982" w:type="pct"/>
                        <w:tblLook w:val="04A0" w:firstRow="1" w:lastRow="0" w:firstColumn="1" w:lastColumn="0" w:noHBand="0" w:noVBand="1"/>
                      </w:tblPr>
                      <w:tblGrid>
                        <w:gridCol w:w="4428"/>
                        <w:gridCol w:w="4428"/>
                      </w:tblGrid>
                      <w:tr w:rsidR="00DB09DF" w14:paraId="5EA2734C" w14:textId="77777777" w:rsidTr="004103B7">
                        <w:tc>
                          <w:tcPr>
                            <w:tcW w:w="5000" w:type="pct"/>
                            <w:gridSpan w:val="2"/>
                          </w:tcPr>
                          <w:p w14:paraId="7C262691" w14:textId="77777777" w:rsidR="00DB09DF" w:rsidRPr="00BC4B6B" w:rsidRDefault="00DB09DF" w:rsidP="00DB09DF">
                            <w:pPr>
                              <w:jc w:val="center"/>
                              <w:rPr>
                                <w:b/>
                              </w:rPr>
                            </w:pPr>
                            <w:r w:rsidRPr="000B0955">
                              <w:rPr>
                                <w:b/>
                              </w:rPr>
                              <w:t>Solution</w:t>
                            </w:r>
                          </w:p>
                        </w:tc>
                      </w:tr>
                      <w:tr w:rsidR="00DB09DF" w14:paraId="182AE1E5" w14:textId="77777777" w:rsidTr="004103B7">
                        <w:tc>
                          <w:tcPr>
                            <w:tcW w:w="5000" w:type="pct"/>
                            <w:gridSpan w:val="2"/>
                          </w:tcPr>
                          <w:p w14:paraId="192E16BC" w14:textId="77777777" w:rsidR="00DB09DF" w:rsidRDefault="00DB09DF">
                            <w:r w:rsidRPr="000B3639">
                              <w:rPr>
                                <w:position w:val="-46"/>
                              </w:rPr>
                              <w:object w:dxaOrig="4300" w:dyaOrig="1060" w14:anchorId="5CA8B9EE">
                                <v:shape id="_x0000_i1033" type="#_x0000_t75" style="width:215.1pt;height:53.55pt" o:ole="">
                                  <v:imagedata r:id="rId20" o:title=""/>
                                </v:shape>
                                <o:OLEObject Type="Embed" ProgID="Equation.DSMT4" ShapeID="_x0000_i1033" DrawAspect="Content" ObjectID="_1556962702" r:id="rId24"/>
                              </w:object>
                            </w:r>
                            <w:r>
                              <w:t xml:space="preserve"> </w:t>
                            </w:r>
                            <w:r w:rsidR="00D26C46" w:rsidRPr="00D26C46">
                              <w:rPr>
                                <w:position w:val="-46"/>
                                <w:highlight w:val="yellow"/>
                              </w:rPr>
                              <w:object w:dxaOrig="4020" w:dyaOrig="1060" w14:anchorId="4FF1B6C0">
                                <v:shape id="_x0000_i1035" type="#_x0000_t75" style="width:201.25pt;height:53.55pt" o:ole="">
                                  <v:imagedata r:id="rId22" o:title=""/>
                                </v:shape>
                                <o:OLEObject Type="Embed" ProgID="Equation.DSMT4" ShapeID="_x0000_i1035" DrawAspect="Content" ObjectID="_1556962703" r:id="rId25"/>
                              </w:object>
                            </w:r>
                          </w:p>
                        </w:tc>
                      </w:tr>
                      <w:tr w:rsidR="00DB09DF" w14:paraId="7B129B51" w14:textId="77777777" w:rsidTr="004103B7">
                        <w:tc>
                          <w:tcPr>
                            <w:tcW w:w="5000" w:type="pct"/>
                            <w:gridSpan w:val="2"/>
                          </w:tcPr>
                          <w:p w14:paraId="4028DF7D" w14:textId="77777777" w:rsidR="00DB09DF" w:rsidRPr="00BC4B6B" w:rsidRDefault="00DB09DF" w:rsidP="00DB09DF">
                            <w:pPr>
                              <w:jc w:val="center"/>
                              <w:rPr>
                                <w:b/>
                              </w:rPr>
                            </w:pPr>
                            <w:r w:rsidRPr="000B0955">
                              <w:rPr>
                                <w:b/>
                              </w:rPr>
                              <w:t>S</w:t>
                            </w:r>
                            <w:r>
                              <w:rPr>
                                <w:b/>
                              </w:rPr>
                              <w:t>pecific behaviours</w:t>
                            </w:r>
                          </w:p>
                        </w:tc>
                      </w:tr>
                      <w:tr w:rsidR="004103B7" w14:paraId="4C8EEF9F" w14:textId="77777777" w:rsidTr="004103B7">
                        <w:tc>
                          <w:tcPr>
                            <w:tcW w:w="2500" w:type="pct"/>
                          </w:tcPr>
                          <w:p w14:paraId="13DD7B9F" w14:textId="77777777" w:rsidR="004103B7" w:rsidRDefault="004103B7">
                            <w:r>
                              <w:sym w:font="Wingdings" w:char="F0FC"/>
                            </w:r>
                            <w:r>
                              <w:t xml:space="preserve"> states new rule</w:t>
                            </w:r>
                          </w:p>
                          <w:p w14:paraId="32DC4CB8" w14:textId="77777777" w:rsidR="004103B7" w:rsidRDefault="004103B7">
                            <w:pPr>
                              <w:rPr>
                                <w:rStyle w:val="Variable"/>
                              </w:rPr>
                            </w:pPr>
                            <w:r>
                              <w:sym w:font="Wingdings" w:char="F0FC"/>
                            </w:r>
                            <w:r>
                              <w:t xml:space="preserve"> solves for </w:t>
                            </w:r>
                            <w:r w:rsidRPr="000B3639">
                              <w:rPr>
                                <w:rStyle w:val="Variable"/>
                              </w:rPr>
                              <w:t>n</w:t>
                            </w:r>
                          </w:p>
                          <w:p w14:paraId="4877ED09" w14:textId="77777777" w:rsidR="004103B7" w:rsidRDefault="004103B7">
                            <w:r>
                              <w:sym w:font="Wingdings" w:char="F0FC"/>
                            </w:r>
                            <w:r>
                              <w:t xml:space="preserve"> determines correct time of day</w:t>
                            </w:r>
                          </w:p>
                        </w:tc>
                        <w:tc>
                          <w:tcPr>
                            <w:tcW w:w="2500" w:type="pct"/>
                          </w:tcPr>
                          <w:p w14:paraId="3BCD42F8" w14:textId="77777777" w:rsidR="004103B7" w:rsidRDefault="00074277">
                            <w:r>
                              <w:t>-</w:t>
                            </w:r>
                            <w:r w:rsidR="004113A7">
                              <w:t xml:space="preserve"> 1 mark if n-1</w:t>
                            </w:r>
                          </w:p>
                        </w:tc>
                      </w:tr>
                    </w:tbl>
                    <w:p w14:paraId="228B8433" w14:textId="77777777" w:rsidR="00DB09DF" w:rsidRDefault="00DB09DF" w:rsidP="00DB09DF"/>
                  </w:txbxContent>
                </v:textbox>
              </v:shape>
            </w:pict>
          </mc:Fallback>
        </mc:AlternateContent>
      </w:r>
    </w:p>
    <w:p w14:paraId="243E75BA" w14:textId="77777777" w:rsidR="00980B69" w:rsidRDefault="00980B69" w:rsidP="00DB09DF">
      <w:pPr>
        <w:pStyle w:val="Parta"/>
      </w:pPr>
    </w:p>
    <w:p w14:paraId="0B37388A" w14:textId="77777777" w:rsidR="00980B69" w:rsidRDefault="00980B69" w:rsidP="00DB09DF">
      <w:pPr>
        <w:pStyle w:val="Parta"/>
      </w:pPr>
    </w:p>
    <w:p w14:paraId="6080C30C" w14:textId="77777777" w:rsidR="00980B69" w:rsidRDefault="00980B69" w:rsidP="00DB09DF">
      <w:pPr>
        <w:pStyle w:val="Parta"/>
      </w:pPr>
    </w:p>
    <w:p w14:paraId="46C7970C" w14:textId="77777777" w:rsidR="00980B69" w:rsidRDefault="00980B69" w:rsidP="00DB09DF">
      <w:pPr>
        <w:pStyle w:val="Parta"/>
      </w:pPr>
    </w:p>
    <w:p w14:paraId="71FA9294" w14:textId="77777777" w:rsidR="00980B69" w:rsidRDefault="00980B69" w:rsidP="00DB09DF">
      <w:pPr>
        <w:pStyle w:val="Parta"/>
      </w:pPr>
    </w:p>
    <w:p w14:paraId="34D63532" w14:textId="77777777" w:rsidR="00980B69" w:rsidRPr="001D54A6" w:rsidRDefault="00980B69" w:rsidP="00DB09DF">
      <w:pPr>
        <w:pStyle w:val="Parta"/>
      </w:pPr>
    </w:p>
    <w:p w14:paraId="18C39BB4" w14:textId="77777777" w:rsidR="00980B69" w:rsidRDefault="00980B69" w:rsidP="00DB09DF">
      <w:pPr>
        <w:pStyle w:val="Parta"/>
        <w:ind w:left="0" w:firstLine="0"/>
      </w:pPr>
    </w:p>
    <w:p w14:paraId="23390862" w14:textId="77777777" w:rsidR="00980B69" w:rsidRDefault="00980B69" w:rsidP="00DB09DF"/>
    <w:p w14:paraId="5E034FB9" w14:textId="77777777" w:rsidR="00980B69" w:rsidRPr="00F913EF" w:rsidRDefault="00980B69" w:rsidP="00DB09DF"/>
    <w:p w14:paraId="401647EB" w14:textId="77777777" w:rsidR="00980B69" w:rsidRDefault="00980B69">
      <w:pPr>
        <w:spacing w:after="160" w:line="259" w:lineRule="auto"/>
        <w:rPr>
          <w:b/>
          <w:szCs w:val="24"/>
          <w:lang w:val="en-US"/>
        </w:rPr>
      </w:pPr>
      <w:r>
        <w:br w:type="page"/>
      </w:r>
    </w:p>
    <w:p w14:paraId="31D1E8CD" w14:textId="77777777" w:rsidR="00980B69" w:rsidRDefault="00980B69" w:rsidP="00980B69">
      <w:pPr>
        <w:pStyle w:val="QNum"/>
      </w:pPr>
      <w:r>
        <w:lastRenderedPageBreak/>
        <w:t>Question 9</w:t>
      </w:r>
      <w:r>
        <w:tab/>
        <w:t>(8 marks)</w:t>
      </w:r>
    </w:p>
    <w:p w14:paraId="5CDCBF90" w14:textId="77777777" w:rsidR="00980B69" w:rsidRDefault="00980B69" w:rsidP="00DB09DF">
      <w:pPr>
        <w:pStyle w:val="Parta"/>
      </w:pPr>
      <w:r>
        <w:t>(a)</w:t>
      </w:r>
      <w:r>
        <w:tab/>
        <w:t>Describe a suitable method to organise and display data when investigating the existence of an association between two categorical variables.</w:t>
      </w:r>
      <w:r>
        <w:tab/>
        <w:t>(</w:t>
      </w:r>
      <w:commentRangeStart w:id="19"/>
      <w:r>
        <w:t>2</w:t>
      </w:r>
      <w:commentRangeEnd w:id="19"/>
      <w:r w:rsidR="00A62F94">
        <w:rPr>
          <w:rStyle w:val="CommentReference"/>
        </w:rPr>
        <w:commentReference w:id="19"/>
      </w:r>
      <w:r>
        <w:t xml:space="preserve"> marks)</w:t>
      </w:r>
    </w:p>
    <w:p w14:paraId="1BADCEE8" w14:textId="77777777" w:rsidR="00980B69" w:rsidRDefault="00980B69" w:rsidP="00DB09DF">
      <w:pPr>
        <w:pStyle w:val="Parta"/>
      </w:pPr>
      <w:r>
        <w:rPr>
          <w:noProof/>
          <w:lang w:eastAsia="en-AU"/>
        </w:rPr>
        <mc:AlternateContent>
          <mc:Choice Requires="wps">
            <w:drawing>
              <wp:anchor distT="0" distB="0" distL="114300" distR="114300" simplePos="0" relativeHeight="251670528" behindDoc="0" locked="0" layoutInCell="1" allowOverlap="1" wp14:anchorId="5E1F8F86" wp14:editId="7BD1DE71">
                <wp:simplePos x="0" y="0"/>
                <wp:positionH relativeFrom="column">
                  <wp:posOffset>454660</wp:posOffset>
                </wp:positionH>
                <wp:positionV relativeFrom="paragraph">
                  <wp:posOffset>67945</wp:posOffset>
                </wp:positionV>
                <wp:extent cx="5238750" cy="10223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49C1857" w14:textId="77777777" w:rsidTr="00DB09DF">
                              <w:tc>
                                <w:tcPr>
                                  <w:tcW w:w="5000" w:type="pct"/>
                                </w:tcPr>
                                <w:p w14:paraId="1568128B" w14:textId="77777777" w:rsidR="00DB09DF" w:rsidRPr="00BC4B6B" w:rsidRDefault="00DB09DF" w:rsidP="00DB09DF">
                                  <w:pPr>
                                    <w:jc w:val="center"/>
                                    <w:rPr>
                                      <w:b/>
                                    </w:rPr>
                                  </w:pPr>
                                  <w:r w:rsidRPr="000B0955">
                                    <w:rPr>
                                      <w:b/>
                                    </w:rPr>
                                    <w:t>Solution</w:t>
                                  </w:r>
                                </w:p>
                              </w:tc>
                            </w:tr>
                            <w:tr w:rsidR="00DB09DF" w14:paraId="60CBA715" w14:textId="77777777" w:rsidTr="00DB09DF">
                              <w:tc>
                                <w:tcPr>
                                  <w:tcW w:w="5000" w:type="pct"/>
                                </w:tcPr>
                                <w:p w14:paraId="035EA424" w14:textId="77777777" w:rsidR="00DB09DF" w:rsidRDefault="00DB09DF" w:rsidP="00DB09DF">
                                  <w:r>
                                    <w:t xml:space="preserve">A two-way frequency table, </w:t>
                                  </w:r>
                                  <w:r w:rsidRPr="00A62F94">
                                    <w:rPr>
                                      <w:highlight w:val="yellow"/>
                                    </w:rPr>
                                    <w:t>with either row or column percentages</w:t>
                                  </w:r>
                                  <w:r>
                                    <w:t>. Might also choose to construct a stacked bar graph.</w:t>
                                  </w:r>
                                </w:p>
                              </w:tc>
                            </w:tr>
                            <w:tr w:rsidR="00DB09DF" w14:paraId="4601AC59" w14:textId="77777777" w:rsidTr="00DB09DF">
                              <w:tc>
                                <w:tcPr>
                                  <w:tcW w:w="5000" w:type="pct"/>
                                </w:tcPr>
                                <w:p w14:paraId="7FD5BEB2" w14:textId="77777777" w:rsidR="00DB09DF" w:rsidRPr="00BC4B6B" w:rsidRDefault="00DB09DF" w:rsidP="00DB09DF">
                                  <w:pPr>
                                    <w:jc w:val="center"/>
                                    <w:rPr>
                                      <w:b/>
                                    </w:rPr>
                                  </w:pPr>
                                  <w:r w:rsidRPr="000B0955">
                                    <w:rPr>
                                      <w:b/>
                                    </w:rPr>
                                    <w:t>S</w:t>
                                  </w:r>
                                  <w:r>
                                    <w:rPr>
                                      <w:b/>
                                    </w:rPr>
                                    <w:t>pecific behaviours</w:t>
                                  </w:r>
                                </w:p>
                              </w:tc>
                            </w:tr>
                            <w:tr w:rsidR="00DB09DF" w14:paraId="3DFDE84C" w14:textId="77777777" w:rsidTr="00DB09DF">
                              <w:tc>
                                <w:tcPr>
                                  <w:tcW w:w="5000" w:type="pct"/>
                                </w:tcPr>
                                <w:p w14:paraId="493DAB92" w14:textId="77777777" w:rsidR="00DB09DF" w:rsidRDefault="00DB09DF">
                                  <w:r>
                                    <w:sym w:font="Wingdings" w:char="F0FC"/>
                                  </w:r>
                                  <w:r>
                                    <w:t xml:space="preserve"> states frequency table</w:t>
                                  </w:r>
                                </w:p>
                                <w:p w14:paraId="5DEBE6B0" w14:textId="77777777" w:rsidR="00DB09DF" w:rsidRDefault="00DB09DF">
                                  <w:r>
                                    <w:sym w:font="Wingdings" w:char="F0FC"/>
                                  </w:r>
                                  <w:r>
                                    <w:t xml:space="preserve"> indicates need to calculate row or column percentages</w:t>
                                  </w:r>
                                </w:p>
                              </w:tc>
                            </w:tr>
                          </w:tbl>
                          <w:p w14:paraId="50C576D6"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35.8pt;margin-top:5.35pt;width:412.5pt;height: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49C1857" w14:textId="77777777" w:rsidTr="00DB09DF">
                        <w:tc>
                          <w:tcPr>
                            <w:tcW w:w="5000" w:type="pct"/>
                          </w:tcPr>
                          <w:p w14:paraId="1568128B" w14:textId="77777777" w:rsidR="00DB09DF" w:rsidRPr="00BC4B6B" w:rsidRDefault="00DB09DF" w:rsidP="00DB09DF">
                            <w:pPr>
                              <w:jc w:val="center"/>
                              <w:rPr>
                                <w:b/>
                              </w:rPr>
                            </w:pPr>
                            <w:r w:rsidRPr="000B0955">
                              <w:rPr>
                                <w:b/>
                              </w:rPr>
                              <w:t>Solution</w:t>
                            </w:r>
                          </w:p>
                        </w:tc>
                      </w:tr>
                      <w:tr w:rsidR="00DB09DF" w14:paraId="60CBA715" w14:textId="77777777" w:rsidTr="00DB09DF">
                        <w:tc>
                          <w:tcPr>
                            <w:tcW w:w="5000" w:type="pct"/>
                          </w:tcPr>
                          <w:p w14:paraId="035EA424" w14:textId="77777777" w:rsidR="00DB09DF" w:rsidRDefault="00DB09DF" w:rsidP="00DB09DF">
                            <w:r>
                              <w:t xml:space="preserve">A two-way frequency table, </w:t>
                            </w:r>
                            <w:r w:rsidRPr="00A62F94">
                              <w:rPr>
                                <w:highlight w:val="yellow"/>
                              </w:rPr>
                              <w:t>with either row or column percentages</w:t>
                            </w:r>
                            <w:r>
                              <w:t>. Might also choose to construct a stacked bar graph.</w:t>
                            </w:r>
                          </w:p>
                        </w:tc>
                      </w:tr>
                      <w:tr w:rsidR="00DB09DF" w14:paraId="4601AC59" w14:textId="77777777" w:rsidTr="00DB09DF">
                        <w:tc>
                          <w:tcPr>
                            <w:tcW w:w="5000" w:type="pct"/>
                          </w:tcPr>
                          <w:p w14:paraId="7FD5BEB2" w14:textId="77777777" w:rsidR="00DB09DF" w:rsidRPr="00BC4B6B" w:rsidRDefault="00DB09DF" w:rsidP="00DB09DF">
                            <w:pPr>
                              <w:jc w:val="center"/>
                              <w:rPr>
                                <w:b/>
                              </w:rPr>
                            </w:pPr>
                            <w:r w:rsidRPr="000B0955">
                              <w:rPr>
                                <w:b/>
                              </w:rPr>
                              <w:t>S</w:t>
                            </w:r>
                            <w:r>
                              <w:rPr>
                                <w:b/>
                              </w:rPr>
                              <w:t>pecific behaviours</w:t>
                            </w:r>
                          </w:p>
                        </w:tc>
                      </w:tr>
                      <w:tr w:rsidR="00DB09DF" w14:paraId="3DFDE84C" w14:textId="77777777" w:rsidTr="00DB09DF">
                        <w:tc>
                          <w:tcPr>
                            <w:tcW w:w="5000" w:type="pct"/>
                          </w:tcPr>
                          <w:p w14:paraId="493DAB92" w14:textId="77777777" w:rsidR="00DB09DF" w:rsidRDefault="00DB09DF">
                            <w:r>
                              <w:sym w:font="Wingdings" w:char="F0FC"/>
                            </w:r>
                            <w:r>
                              <w:t xml:space="preserve"> states frequency table</w:t>
                            </w:r>
                          </w:p>
                          <w:p w14:paraId="5DEBE6B0" w14:textId="77777777" w:rsidR="00DB09DF" w:rsidRDefault="00DB09DF">
                            <w:r>
                              <w:sym w:font="Wingdings" w:char="F0FC"/>
                            </w:r>
                            <w:r>
                              <w:t xml:space="preserve"> indicates need to calculate row or column percentages</w:t>
                            </w:r>
                          </w:p>
                        </w:tc>
                      </w:tr>
                    </w:tbl>
                    <w:p w14:paraId="50C576D6" w14:textId="77777777" w:rsidR="00DB09DF" w:rsidRDefault="00DB09DF" w:rsidP="00DB09DF"/>
                  </w:txbxContent>
                </v:textbox>
              </v:shape>
            </w:pict>
          </mc:Fallback>
        </mc:AlternateContent>
      </w:r>
    </w:p>
    <w:p w14:paraId="75E75AB7" w14:textId="77777777" w:rsidR="00980B69" w:rsidRDefault="00980B69" w:rsidP="00DB09DF">
      <w:pPr>
        <w:pStyle w:val="Parta"/>
      </w:pPr>
    </w:p>
    <w:p w14:paraId="479026C6" w14:textId="77777777" w:rsidR="00980B69" w:rsidRDefault="00980B69" w:rsidP="00DB09DF">
      <w:pPr>
        <w:pStyle w:val="Parta"/>
      </w:pPr>
    </w:p>
    <w:p w14:paraId="002C635C" w14:textId="77777777" w:rsidR="00980B69" w:rsidRDefault="00980B69" w:rsidP="00DB09DF">
      <w:pPr>
        <w:pStyle w:val="Parta"/>
      </w:pPr>
    </w:p>
    <w:p w14:paraId="41EC6357" w14:textId="77777777" w:rsidR="00980B69" w:rsidRDefault="00980B69" w:rsidP="00DB09DF">
      <w:pPr>
        <w:pStyle w:val="Parta"/>
      </w:pPr>
    </w:p>
    <w:p w14:paraId="24ABCCD0" w14:textId="77777777" w:rsidR="00980B69" w:rsidRDefault="00980B69" w:rsidP="00DB09DF">
      <w:pPr>
        <w:pStyle w:val="Partai"/>
      </w:pPr>
    </w:p>
    <w:p w14:paraId="6DDCFF02" w14:textId="77777777" w:rsidR="00980B69" w:rsidRDefault="00980B69" w:rsidP="00DB09DF">
      <w:pPr>
        <w:pStyle w:val="Parta"/>
      </w:pPr>
    </w:p>
    <w:p w14:paraId="522FD973" w14:textId="77777777" w:rsidR="00980B69" w:rsidRDefault="00980B69" w:rsidP="00DB09DF">
      <w:pPr>
        <w:pStyle w:val="Parta"/>
      </w:pPr>
    </w:p>
    <w:p w14:paraId="10B5F602" w14:textId="77777777" w:rsidR="00980B69" w:rsidRDefault="00980B69" w:rsidP="00DB09DF">
      <w:pPr>
        <w:pStyle w:val="Parta"/>
      </w:pPr>
    </w:p>
    <w:p w14:paraId="2FAB6D6A" w14:textId="77777777" w:rsidR="00980B69" w:rsidRDefault="00980B69" w:rsidP="00DB09DF">
      <w:pPr>
        <w:pStyle w:val="Parta"/>
      </w:pPr>
      <w:r>
        <w:t>(b)</w:t>
      </w:r>
      <w:r>
        <w:tab/>
        <w:t>A class was set a task to investigate whether an association exists between the distance a student lived from school and the number of times they were late in a term.</w:t>
      </w:r>
    </w:p>
    <w:p w14:paraId="5E91484F" w14:textId="77777777" w:rsidR="00980B69" w:rsidRDefault="00980B69" w:rsidP="00DB09DF">
      <w:pPr>
        <w:pStyle w:val="Parta"/>
      </w:pPr>
    </w:p>
    <w:p w14:paraId="068FDF83" w14:textId="77777777" w:rsidR="00980B69" w:rsidRDefault="00980B69" w:rsidP="00DB09DF">
      <w:pPr>
        <w:pStyle w:val="Partai"/>
      </w:pPr>
      <w:r>
        <w:t>(i)</w:t>
      </w:r>
      <w:r>
        <w:tab/>
        <w:t xml:space="preserve">What </w:t>
      </w:r>
      <w:r w:rsidRPr="00427EDE">
        <w:rPr>
          <w:b/>
        </w:rPr>
        <w:t>type</w:t>
      </w:r>
      <w:r>
        <w:t xml:space="preserve"> of graph would be appropriate to display data collected?</w:t>
      </w:r>
      <w:r>
        <w:tab/>
        <w:t>(1 mark)</w:t>
      </w:r>
    </w:p>
    <w:p w14:paraId="587E4BC7" w14:textId="77777777" w:rsidR="00980B69" w:rsidRDefault="00980B69" w:rsidP="00DB09DF">
      <w:pPr>
        <w:pStyle w:val="Partai"/>
      </w:pPr>
      <w:r>
        <w:rPr>
          <w:noProof/>
          <w:lang w:eastAsia="en-AU"/>
        </w:rPr>
        <mc:AlternateContent>
          <mc:Choice Requires="wps">
            <w:drawing>
              <wp:anchor distT="0" distB="0" distL="114300" distR="114300" simplePos="0" relativeHeight="251666432" behindDoc="0" locked="0" layoutInCell="1" allowOverlap="1" wp14:anchorId="3D4FA24B" wp14:editId="3311D9DC">
                <wp:simplePos x="0" y="0"/>
                <wp:positionH relativeFrom="column">
                  <wp:posOffset>448310</wp:posOffset>
                </wp:positionH>
                <wp:positionV relativeFrom="paragraph">
                  <wp:posOffset>108585</wp:posOffset>
                </wp:positionV>
                <wp:extent cx="5238750" cy="717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18F2974F" w14:textId="77777777" w:rsidTr="00DB09DF">
                              <w:tc>
                                <w:tcPr>
                                  <w:tcW w:w="5000" w:type="pct"/>
                                </w:tcPr>
                                <w:p w14:paraId="649A927C" w14:textId="77777777" w:rsidR="00DB09DF" w:rsidRPr="00BC4B6B" w:rsidRDefault="00DB09DF" w:rsidP="00DB09DF">
                                  <w:pPr>
                                    <w:jc w:val="center"/>
                                    <w:rPr>
                                      <w:b/>
                                    </w:rPr>
                                  </w:pPr>
                                  <w:r w:rsidRPr="000B0955">
                                    <w:rPr>
                                      <w:b/>
                                    </w:rPr>
                                    <w:t>Solution</w:t>
                                  </w:r>
                                </w:p>
                              </w:tc>
                            </w:tr>
                            <w:tr w:rsidR="00DB09DF" w14:paraId="737DFDB6" w14:textId="77777777" w:rsidTr="00DB09DF">
                              <w:tc>
                                <w:tcPr>
                                  <w:tcW w:w="5000" w:type="pct"/>
                                </w:tcPr>
                                <w:p w14:paraId="2DA379A2" w14:textId="77777777" w:rsidR="00DB09DF" w:rsidRDefault="00DB09DF" w:rsidP="00DB09DF">
                                  <w:r>
                                    <w:t>A scatterplot</w:t>
                                  </w:r>
                                </w:p>
                              </w:tc>
                            </w:tr>
                            <w:tr w:rsidR="00DB09DF" w14:paraId="65E1E4FB" w14:textId="77777777" w:rsidTr="00DB09DF">
                              <w:tc>
                                <w:tcPr>
                                  <w:tcW w:w="5000" w:type="pct"/>
                                </w:tcPr>
                                <w:p w14:paraId="437B225B" w14:textId="77777777" w:rsidR="00DB09DF" w:rsidRPr="00BC4B6B" w:rsidRDefault="00DB09DF" w:rsidP="00DB09DF">
                                  <w:pPr>
                                    <w:jc w:val="center"/>
                                    <w:rPr>
                                      <w:b/>
                                    </w:rPr>
                                  </w:pPr>
                                  <w:r w:rsidRPr="000B0955">
                                    <w:rPr>
                                      <w:b/>
                                    </w:rPr>
                                    <w:t>S</w:t>
                                  </w:r>
                                  <w:r>
                                    <w:rPr>
                                      <w:b/>
                                    </w:rPr>
                                    <w:t>pecific behaviours</w:t>
                                  </w:r>
                                </w:p>
                              </w:tc>
                            </w:tr>
                            <w:tr w:rsidR="00DB09DF" w14:paraId="5F1DD8E7" w14:textId="77777777" w:rsidTr="00DB09DF">
                              <w:tc>
                                <w:tcPr>
                                  <w:tcW w:w="5000" w:type="pct"/>
                                </w:tcPr>
                                <w:p w14:paraId="261A6EEA" w14:textId="77777777" w:rsidR="00DB09DF" w:rsidRDefault="00DB09DF">
                                  <w:r>
                                    <w:sym w:font="Wingdings" w:char="F0FC"/>
                                  </w:r>
                                  <w:r>
                                    <w:t xml:space="preserve"> states graph type</w:t>
                                  </w:r>
                                </w:p>
                              </w:tc>
                            </w:tr>
                          </w:tbl>
                          <w:p w14:paraId="17170437"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5.3pt;margin-top:8.55pt;width:412.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18F2974F" w14:textId="77777777" w:rsidTr="00DB09DF">
                        <w:tc>
                          <w:tcPr>
                            <w:tcW w:w="5000" w:type="pct"/>
                          </w:tcPr>
                          <w:p w14:paraId="649A927C" w14:textId="77777777" w:rsidR="00DB09DF" w:rsidRPr="00BC4B6B" w:rsidRDefault="00DB09DF" w:rsidP="00DB09DF">
                            <w:pPr>
                              <w:jc w:val="center"/>
                              <w:rPr>
                                <w:b/>
                              </w:rPr>
                            </w:pPr>
                            <w:r w:rsidRPr="000B0955">
                              <w:rPr>
                                <w:b/>
                              </w:rPr>
                              <w:t>Solution</w:t>
                            </w:r>
                          </w:p>
                        </w:tc>
                      </w:tr>
                      <w:tr w:rsidR="00DB09DF" w14:paraId="737DFDB6" w14:textId="77777777" w:rsidTr="00DB09DF">
                        <w:tc>
                          <w:tcPr>
                            <w:tcW w:w="5000" w:type="pct"/>
                          </w:tcPr>
                          <w:p w14:paraId="2DA379A2" w14:textId="77777777" w:rsidR="00DB09DF" w:rsidRDefault="00DB09DF" w:rsidP="00DB09DF">
                            <w:r>
                              <w:t>A scatterplot</w:t>
                            </w:r>
                          </w:p>
                        </w:tc>
                      </w:tr>
                      <w:tr w:rsidR="00DB09DF" w14:paraId="65E1E4FB" w14:textId="77777777" w:rsidTr="00DB09DF">
                        <w:tc>
                          <w:tcPr>
                            <w:tcW w:w="5000" w:type="pct"/>
                          </w:tcPr>
                          <w:p w14:paraId="437B225B" w14:textId="77777777" w:rsidR="00DB09DF" w:rsidRPr="00BC4B6B" w:rsidRDefault="00DB09DF" w:rsidP="00DB09DF">
                            <w:pPr>
                              <w:jc w:val="center"/>
                              <w:rPr>
                                <w:b/>
                              </w:rPr>
                            </w:pPr>
                            <w:r w:rsidRPr="000B0955">
                              <w:rPr>
                                <w:b/>
                              </w:rPr>
                              <w:t>S</w:t>
                            </w:r>
                            <w:r>
                              <w:rPr>
                                <w:b/>
                              </w:rPr>
                              <w:t>pecific behaviours</w:t>
                            </w:r>
                          </w:p>
                        </w:tc>
                      </w:tr>
                      <w:tr w:rsidR="00DB09DF" w14:paraId="5F1DD8E7" w14:textId="77777777" w:rsidTr="00DB09DF">
                        <w:tc>
                          <w:tcPr>
                            <w:tcW w:w="5000" w:type="pct"/>
                          </w:tcPr>
                          <w:p w14:paraId="261A6EEA" w14:textId="77777777" w:rsidR="00DB09DF" w:rsidRDefault="00DB09DF">
                            <w:r>
                              <w:sym w:font="Wingdings" w:char="F0FC"/>
                            </w:r>
                            <w:r>
                              <w:t xml:space="preserve"> states graph type</w:t>
                            </w:r>
                          </w:p>
                        </w:tc>
                      </w:tr>
                    </w:tbl>
                    <w:p w14:paraId="17170437" w14:textId="77777777" w:rsidR="00DB09DF" w:rsidRDefault="00DB09DF" w:rsidP="00DB09DF"/>
                  </w:txbxContent>
                </v:textbox>
              </v:shape>
            </w:pict>
          </mc:Fallback>
        </mc:AlternateContent>
      </w:r>
    </w:p>
    <w:p w14:paraId="002DEB10" w14:textId="77777777" w:rsidR="00980B69" w:rsidRDefault="00980B69" w:rsidP="00DB09DF">
      <w:pPr>
        <w:pStyle w:val="Partai"/>
      </w:pPr>
    </w:p>
    <w:p w14:paraId="7C9F6926" w14:textId="77777777" w:rsidR="00980B69" w:rsidRDefault="00980B69" w:rsidP="00DB09DF">
      <w:pPr>
        <w:pStyle w:val="Partai"/>
      </w:pPr>
    </w:p>
    <w:p w14:paraId="0A91DAAF" w14:textId="77777777" w:rsidR="00980B69" w:rsidRDefault="00980B69" w:rsidP="00DB09DF">
      <w:pPr>
        <w:pStyle w:val="Partai"/>
      </w:pPr>
    </w:p>
    <w:p w14:paraId="187F2173" w14:textId="77777777" w:rsidR="00980B69" w:rsidRDefault="00980B69" w:rsidP="00DB09DF">
      <w:pPr>
        <w:pStyle w:val="Partai"/>
      </w:pPr>
    </w:p>
    <w:p w14:paraId="60330341" w14:textId="77777777" w:rsidR="00980B69" w:rsidRDefault="00980B69" w:rsidP="00DB09DF">
      <w:pPr>
        <w:pStyle w:val="Partai"/>
      </w:pPr>
    </w:p>
    <w:p w14:paraId="2010C396" w14:textId="77777777" w:rsidR="00980B69" w:rsidRDefault="00980B69" w:rsidP="00DB09DF">
      <w:pPr>
        <w:pStyle w:val="Partai"/>
      </w:pPr>
      <w:r>
        <w:t>(ii)</w:t>
      </w:r>
      <w:r>
        <w:tab/>
        <w:t>What statistical measure would be useful to calculate in order to determine whether an association existed?</w:t>
      </w:r>
      <w:r>
        <w:tab/>
        <w:t>(1 mark)</w:t>
      </w:r>
    </w:p>
    <w:p w14:paraId="3E2C0558" w14:textId="77777777" w:rsidR="00980B69" w:rsidRDefault="00980B69" w:rsidP="00DB09DF">
      <w:pPr>
        <w:pStyle w:val="Partai"/>
      </w:pPr>
      <w:r>
        <w:rPr>
          <w:noProof/>
          <w:lang w:eastAsia="en-AU"/>
        </w:rPr>
        <mc:AlternateContent>
          <mc:Choice Requires="wps">
            <w:drawing>
              <wp:anchor distT="0" distB="0" distL="114300" distR="114300" simplePos="0" relativeHeight="251669504" behindDoc="0" locked="0" layoutInCell="1" allowOverlap="1" wp14:anchorId="4EDF92C1" wp14:editId="720DDB0A">
                <wp:simplePos x="0" y="0"/>
                <wp:positionH relativeFrom="column">
                  <wp:posOffset>454660</wp:posOffset>
                </wp:positionH>
                <wp:positionV relativeFrom="paragraph">
                  <wp:posOffset>46990</wp:posOffset>
                </wp:positionV>
                <wp:extent cx="5238750" cy="6985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6E3701BE" w14:textId="77777777" w:rsidTr="00DB09DF">
                              <w:tc>
                                <w:tcPr>
                                  <w:tcW w:w="5000" w:type="pct"/>
                                </w:tcPr>
                                <w:p w14:paraId="2AADF259" w14:textId="77777777" w:rsidR="00DB09DF" w:rsidRPr="00BC4B6B" w:rsidRDefault="00DB09DF" w:rsidP="00DB09DF">
                                  <w:pPr>
                                    <w:jc w:val="center"/>
                                    <w:rPr>
                                      <w:b/>
                                    </w:rPr>
                                  </w:pPr>
                                  <w:r w:rsidRPr="000B0955">
                                    <w:rPr>
                                      <w:b/>
                                    </w:rPr>
                                    <w:t>Solution</w:t>
                                  </w:r>
                                </w:p>
                              </w:tc>
                            </w:tr>
                            <w:tr w:rsidR="00DB09DF" w14:paraId="0293BD12" w14:textId="77777777" w:rsidTr="00DB09DF">
                              <w:tc>
                                <w:tcPr>
                                  <w:tcW w:w="5000" w:type="pct"/>
                                </w:tcPr>
                                <w:p w14:paraId="4F4AC5D1" w14:textId="77777777" w:rsidR="00DB09DF" w:rsidRDefault="00DB09DF">
                                  <w:r>
                                    <w:t>Correlation coefficient</w:t>
                                  </w:r>
                                  <w:r w:rsidR="00480738">
                                    <w:t xml:space="preserve"> or </w:t>
                                  </w:r>
                                  <w:r w:rsidR="00480738" w:rsidRPr="00480738">
                                    <w:rPr>
                                      <w:color w:val="FF0000"/>
                                    </w:rPr>
                                    <w:t>coefficient of determination</w:t>
                                  </w:r>
                                </w:p>
                              </w:tc>
                            </w:tr>
                            <w:tr w:rsidR="00DB09DF" w14:paraId="51861E54" w14:textId="77777777" w:rsidTr="00DB09DF">
                              <w:tc>
                                <w:tcPr>
                                  <w:tcW w:w="5000" w:type="pct"/>
                                </w:tcPr>
                                <w:p w14:paraId="78C8FC5B" w14:textId="77777777" w:rsidR="00DB09DF" w:rsidRPr="00BC4B6B" w:rsidRDefault="00DB09DF" w:rsidP="00DB09DF">
                                  <w:pPr>
                                    <w:jc w:val="center"/>
                                    <w:rPr>
                                      <w:b/>
                                    </w:rPr>
                                  </w:pPr>
                                  <w:r w:rsidRPr="000B0955">
                                    <w:rPr>
                                      <w:b/>
                                    </w:rPr>
                                    <w:t>S</w:t>
                                  </w:r>
                                  <w:r>
                                    <w:rPr>
                                      <w:b/>
                                    </w:rPr>
                                    <w:t>pecific behaviours</w:t>
                                  </w:r>
                                </w:p>
                              </w:tc>
                            </w:tr>
                            <w:tr w:rsidR="00DB09DF" w14:paraId="245A1C7D" w14:textId="77777777" w:rsidTr="00DB09DF">
                              <w:tc>
                                <w:tcPr>
                                  <w:tcW w:w="5000" w:type="pct"/>
                                </w:tcPr>
                                <w:p w14:paraId="2146633F" w14:textId="77777777" w:rsidR="00DB09DF" w:rsidRDefault="00DB09DF">
                                  <w:r>
                                    <w:sym w:font="Wingdings" w:char="F0FC"/>
                                  </w:r>
                                  <w:r>
                                    <w:t xml:space="preserve"> states measure</w:t>
                                  </w:r>
                                </w:p>
                              </w:tc>
                            </w:tr>
                          </w:tbl>
                          <w:p w14:paraId="3003AE85"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5.8pt;margin-top:3.7pt;width:412.5pt;height: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6E3701BE" w14:textId="77777777" w:rsidTr="00DB09DF">
                        <w:tc>
                          <w:tcPr>
                            <w:tcW w:w="5000" w:type="pct"/>
                          </w:tcPr>
                          <w:p w14:paraId="2AADF259" w14:textId="77777777" w:rsidR="00DB09DF" w:rsidRPr="00BC4B6B" w:rsidRDefault="00DB09DF" w:rsidP="00DB09DF">
                            <w:pPr>
                              <w:jc w:val="center"/>
                              <w:rPr>
                                <w:b/>
                              </w:rPr>
                            </w:pPr>
                            <w:r w:rsidRPr="000B0955">
                              <w:rPr>
                                <w:b/>
                              </w:rPr>
                              <w:t>Solution</w:t>
                            </w:r>
                          </w:p>
                        </w:tc>
                      </w:tr>
                      <w:tr w:rsidR="00DB09DF" w14:paraId="0293BD12" w14:textId="77777777" w:rsidTr="00DB09DF">
                        <w:tc>
                          <w:tcPr>
                            <w:tcW w:w="5000" w:type="pct"/>
                          </w:tcPr>
                          <w:p w14:paraId="4F4AC5D1" w14:textId="77777777" w:rsidR="00DB09DF" w:rsidRDefault="00DB09DF">
                            <w:r>
                              <w:t>Correlation coefficient</w:t>
                            </w:r>
                            <w:r w:rsidR="00480738">
                              <w:t xml:space="preserve"> or </w:t>
                            </w:r>
                            <w:r w:rsidR="00480738" w:rsidRPr="00480738">
                              <w:rPr>
                                <w:color w:val="FF0000"/>
                              </w:rPr>
                              <w:t>coefficient of determination</w:t>
                            </w:r>
                          </w:p>
                        </w:tc>
                      </w:tr>
                      <w:tr w:rsidR="00DB09DF" w14:paraId="51861E54" w14:textId="77777777" w:rsidTr="00DB09DF">
                        <w:tc>
                          <w:tcPr>
                            <w:tcW w:w="5000" w:type="pct"/>
                          </w:tcPr>
                          <w:p w14:paraId="78C8FC5B" w14:textId="77777777" w:rsidR="00DB09DF" w:rsidRPr="00BC4B6B" w:rsidRDefault="00DB09DF" w:rsidP="00DB09DF">
                            <w:pPr>
                              <w:jc w:val="center"/>
                              <w:rPr>
                                <w:b/>
                              </w:rPr>
                            </w:pPr>
                            <w:r w:rsidRPr="000B0955">
                              <w:rPr>
                                <w:b/>
                              </w:rPr>
                              <w:t>S</w:t>
                            </w:r>
                            <w:r>
                              <w:rPr>
                                <w:b/>
                              </w:rPr>
                              <w:t>pecific behaviours</w:t>
                            </w:r>
                          </w:p>
                        </w:tc>
                      </w:tr>
                      <w:tr w:rsidR="00DB09DF" w14:paraId="245A1C7D" w14:textId="77777777" w:rsidTr="00DB09DF">
                        <w:tc>
                          <w:tcPr>
                            <w:tcW w:w="5000" w:type="pct"/>
                          </w:tcPr>
                          <w:p w14:paraId="2146633F" w14:textId="77777777" w:rsidR="00DB09DF" w:rsidRDefault="00DB09DF">
                            <w:r>
                              <w:sym w:font="Wingdings" w:char="F0FC"/>
                            </w:r>
                            <w:r>
                              <w:t xml:space="preserve"> states measure</w:t>
                            </w:r>
                          </w:p>
                        </w:tc>
                      </w:tr>
                    </w:tbl>
                    <w:p w14:paraId="3003AE85" w14:textId="77777777" w:rsidR="00DB09DF" w:rsidRDefault="00DB09DF" w:rsidP="00DB09DF"/>
                  </w:txbxContent>
                </v:textbox>
              </v:shape>
            </w:pict>
          </mc:Fallback>
        </mc:AlternateContent>
      </w:r>
    </w:p>
    <w:p w14:paraId="39D5CF1F" w14:textId="77777777" w:rsidR="00980B69" w:rsidRDefault="00980B69" w:rsidP="00DB09DF">
      <w:pPr>
        <w:pStyle w:val="Partai"/>
      </w:pPr>
    </w:p>
    <w:p w14:paraId="5A779D0B" w14:textId="77777777" w:rsidR="00980B69" w:rsidRDefault="00980B69" w:rsidP="00DB09DF">
      <w:pPr>
        <w:pStyle w:val="Partai"/>
      </w:pPr>
    </w:p>
    <w:p w14:paraId="39D0A575" w14:textId="77777777" w:rsidR="00980B69" w:rsidRDefault="00980B69" w:rsidP="00DB09DF">
      <w:pPr>
        <w:pStyle w:val="Partai"/>
      </w:pPr>
    </w:p>
    <w:p w14:paraId="14685A04" w14:textId="77777777" w:rsidR="00980B69" w:rsidRDefault="00980B69" w:rsidP="00DB09DF">
      <w:pPr>
        <w:pStyle w:val="Partai"/>
      </w:pPr>
    </w:p>
    <w:p w14:paraId="0251FD22" w14:textId="77777777" w:rsidR="00980B69" w:rsidRDefault="00980B69" w:rsidP="00DB09DF">
      <w:pPr>
        <w:pStyle w:val="Partai"/>
      </w:pPr>
      <w:r>
        <w:t>(iii)</w:t>
      </w:r>
      <w:r>
        <w:tab/>
        <w:t>One student designed the questionnaire shown below. Comment on the appropriateness of their design for this investigation.</w:t>
      </w:r>
      <w:r>
        <w:tab/>
        <w:t>(2 marks)</w:t>
      </w:r>
    </w:p>
    <w:p w14:paraId="1E68C53D" w14:textId="77777777" w:rsidR="00980B69" w:rsidRDefault="00980B69" w:rsidP="00DB09DF">
      <w:pPr>
        <w:pStyle w:val="Partai"/>
      </w:pPr>
    </w:p>
    <w:p w14:paraId="34637E5E" w14:textId="77777777" w:rsidR="00980B69" w:rsidRDefault="00980B69" w:rsidP="00DB09DF">
      <w:pPr>
        <w:pStyle w:val="Parta"/>
        <w:jc w:val="center"/>
      </w:pPr>
      <w:r>
        <w:rPr>
          <w:noProof/>
          <w:lang w:eastAsia="en-AU"/>
        </w:rPr>
        <w:drawing>
          <wp:inline distT="0" distB="0" distL="0" distR="0" wp14:anchorId="1899022D" wp14:editId="40F52F6C">
            <wp:extent cx="4768850" cy="854243"/>
            <wp:effectExtent l="19050" t="19050" r="1270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6004" cy="864481"/>
                    </a:xfrm>
                    <a:prstGeom prst="rect">
                      <a:avLst/>
                    </a:prstGeom>
                    <a:ln>
                      <a:solidFill>
                        <a:schemeClr val="tx1"/>
                      </a:solidFill>
                    </a:ln>
                  </pic:spPr>
                </pic:pic>
              </a:graphicData>
            </a:graphic>
          </wp:inline>
        </w:drawing>
      </w:r>
    </w:p>
    <w:p w14:paraId="67F3B862" w14:textId="77777777" w:rsidR="00980B69" w:rsidRDefault="00980B69" w:rsidP="00DB09DF">
      <w:pPr>
        <w:pStyle w:val="Parta"/>
        <w:jc w:val="center"/>
      </w:pPr>
      <w:r>
        <w:rPr>
          <w:noProof/>
          <w:lang w:eastAsia="en-AU"/>
        </w:rPr>
        <mc:AlternateContent>
          <mc:Choice Requires="wps">
            <w:drawing>
              <wp:anchor distT="0" distB="0" distL="114300" distR="114300" simplePos="0" relativeHeight="251667456" behindDoc="0" locked="0" layoutInCell="1" allowOverlap="1" wp14:anchorId="1929091F" wp14:editId="564F974B">
                <wp:simplePos x="0" y="0"/>
                <wp:positionH relativeFrom="column">
                  <wp:posOffset>454660</wp:posOffset>
                </wp:positionH>
                <wp:positionV relativeFrom="paragraph">
                  <wp:posOffset>32385</wp:posOffset>
                </wp:positionV>
                <wp:extent cx="5238750" cy="11811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4473AF29" w14:textId="77777777" w:rsidTr="00DB09DF">
                              <w:tc>
                                <w:tcPr>
                                  <w:tcW w:w="5000" w:type="pct"/>
                                </w:tcPr>
                                <w:p w14:paraId="0C701F76" w14:textId="77777777" w:rsidR="00DB09DF" w:rsidRPr="00BC4B6B" w:rsidRDefault="00DB09DF" w:rsidP="00DB09DF">
                                  <w:pPr>
                                    <w:jc w:val="center"/>
                                    <w:rPr>
                                      <w:b/>
                                    </w:rPr>
                                  </w:pPr>
                                  <w:r w:rsidRPr="000B0955">
                                    <w:rPr>
                                      <w:b/>
                                    </w:rPr>
                                    <w:t>Solution</w:t>
                                  </w:r>
                                </w:p>
                              </w:tc>
                            </w:tr>
                            <w:tr w:rsidR="00DB09DF" w14:paraId="0592E8F5" w14:textId="77777777" w:rsidTr="00DB09DF">
                              <w:tc>
                                <w:tcPr>
                                  <w:tcW w:w="5000" w:type="pct"/>
                                </w:tcPr>
                                <w:p w14:paraId="251381B3" w14:textId="77777777" w:rsidR="00DB09DF" w:rsidRDefault="00DB09DF" w:rsidP="00DB09DF">
                                  <w:r>
                                    <w:t>Not very appropriate or useful</w:t>
                                  </w:r>
                                </w:p>
                                <w:p w14:paraId="786386A4" w14:textId="77777777" w:rsidR="00DB09DF" w:rsidRDefault="00DB09DF" w:rsidP="00DB09DF">
                                  <w:r>
                                    <w:t>- Better to record exact distances and number of lates for each person</w:t>
                                  </w:r>
                                </w:p>
                                <w:p w14:paraId="1D3140E2" w14:textId="77777777" w:rsidR="00DB09DF" w:rsidRDefault="00DB09DF" w:rsidP="00DB09DF">
                                  <w:r>
                                    <w:t>- Late group boundary doesn't allow for 3 lates, etc</w:t>
                                  </w:r>
                                </w:p>
                              </w:tc>
                            </w:tr>
                            <w:tr w:rsidR="00DB09DF" w14:paraId="42126BF7" w14:textId="77777777" w:rsidTr="00DB09DF">
                              <w:tc>
                                <w:tcPr>
                                  <w:tcW w:w="5000" w:type="pct"/>
                                </w:tcPr>
                                <w:p w14:paraId="6FFFC416" w14:textId="77777777" w:rsidR="00DB09DF" w:rsidRPr="00BC4B6B" w:rsidRDefault="00DB09DF" w:rsidP="00DB09DF">
                                  <w:pPr>
                                    <w:jc w:val="center"/>
                                    <w:rPr>
                                      <w:b/>
                                    </w:rPr>
                                  </w:pPr>
                                  <w:r w:rsidRPr="000B0955">
                                    <w:rPr>
                                      <w:b/>
                                    </w:rPr>
                                    <w:t>S</w:t>
                                  </w:r>
                                  <w:r>
                                    <w:rPr>
                                      <w:b/>
                                    </w:rPr>
                                    <w:t>pecific behaviours</w:t>
                                  </w:r>
                                </w:p>
                              </w:tc>
                            </w:tr>
                            <w:tr w:rsidR="00DB09DF" w14:paraId="09B09FB9" w14:textId="77777777" w:rsidTr="00DB09DF">
                              <w:tc>
                                <w:tcPr>
                                  <w:tcW w:w="5000" w:type="pct"/>
                                </w:tcPr>
                                <w:p w14:paraId="57C4B2D4" w14:textId="77777777" w:rsidR="00DB09DF" w:rsidRDefault="00DB09DF">
                                  <w:r>
                                    <w:sym w:font="Wingdings" w:char="F0FC"/>
                                  </w:r>
                                  <w:r>
                                    <w:t xml:space="preserve"> comments that form not good</w:t>
                                  </w:r>
                                </w:p>
                                <w:p w14:paraId="300D4F86" w14:textId="77777777" w:rsidR="00DB09DF" w:rsidRDefault="00DB09DF">
                                  <w:r>
                                    <w:sym w:font="Wingdings" w:char="F0FC"/>
                                  </w:r>
                                  <w:r>
                                    <w:t xml:space="preserve"> supplies reasons</w:t>
                                  </w:r>
                                </w:p>
                              </w:tc>
                            </w:tr>
                          </w:tbl>
                          <w:p w14:paraId="57EC4017"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35.8pt;margin-top:2.55pt;width:412.5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4473AF29" w14:textId="77777777" w:rsidTr="00DB09DF">
                        <w:tc>
                          <w:tcPr>
                            <w:tcW w:w="5000" w:type="pct"/>
                          </w:tcPr>
                          <w:p w14:paraId="0C701F76" w14:textId="77777777" w:rsidR="00DB09DF" w:rsidRPr="00BC4B6B" w:rsidRDefault="00DB09DF" w:rsidP="00DB09DF">
                            <w:pPr>
                              <w:jc w:val="center"/>
                              <w:rPr>
                                <w:b/>
                              </w:rPr>
                            </w:pPr>
                            <w:r w:rsidRPr="000B0955">
                              <w:rPr>
                                <w:b/>
                              </w:rPr>
                              <w:t>Solution</w:t>
                            </w:r>
                          </w:p>
                        </w:tc>
                      </w:tr>
                      <w:tr w:rsidR="00DB09DF" w14:paraId="0592E8F5" w14:textId="77777777" w:rsidTr="00DB09DF">
                        <w:tc>
                          <w:tcPr>
                            <w:tcW w:w="5000" w:type="pct"/>
                          </w:tcPr>
                          <w:p w14:paraId="251381B3" w14:textId="77777777" w:rsidR="00DB09DF" w:rsidRDefault="00DB09DF" w:rsidP="00DB09DF">
                            <w:r>
                              <w:t>Not very appropriate or useful</w:t>
                            </w:r>
                          </w:p>
                          <w:p w14:paraId="786386A4" w14:textId="77777777" w:rsidR="00DB09DF" w:rsidRDefault="00DB09DF" w:rsidP="00DB09DF">
                            <w:r>
                              <w:t>- Better to record exact distances and number of lates for each person</w:t>
                            </w:r>
                          </w:p>
                          <w:p w14:paraId="1D3140E2" w14:textId="77777777" w:rsidR="00DB09DF" w:rsidRDefault="00DB09DF" w:rsidP="00DB09DF">
                            <w:r>
                              <w:t>- Late group boundary doesn't allow for 3 lates, etc</w:t>
                            </w:r>
                          </w:p>
                        </w:tc>
                      </w:tr>
                      <w:tr w:rsidR="00DB09DF" w14:paraId="42126BF7" w14:textId="77777777" w:rsidTr="00DB09DF">
                        <w:tc>
                          <w:tcPr>
                            <w:tcW w:w="5000" w:type="pct"/>
                          </w:tcPr>
                          <w:p w14:paraId="6FFFC416" w14:textId="77777777" w:rsidR="00DB09DF" w:rsidRPr="00BC4B6B" w:rsidRDefault="00DB09DF" w:rsidP="00DB09DF">
                            <w:pPr>
                              <w:jc w:val="center"/>
                              <w:rPr>
                                <w:b/>
                              </w:rPr>
                            </w:pPr>
                            <w:r w:rsidRPr="000B0955">
                              <w:rPr>
                                <w:b/>
                              </w:rPr>
                              <w:t>S</w:t>
                            </w:r>
                            <w:r>
                              <w:rPr>
                                <w:b/>
                              </w:rPr>
                              <w:t>pecific behaviours</w:t>
                            </w:r>
                          </w:p>
                        </w:tc>
                      </w:tr>
                      <w:tr w:rsidR="00DB09DF" w14:paraId="09B09FB9" w14:textId="77777777" w:rsidTr="00DB09DF">
                        <w:tc>
                          <w:tcPr>
                            <w:tcW w:w="5000" w:type="pct"/>
                          </w:tcPr>
                          <w:p w14:paraId="57C4B2D4" w14:textId="77777777" w:rsidR="00DB09DF" w:rsidRDefault="00DB09DF">
                            <w:r>
                              <w:sym w:font="Wingdings" w:char="F0FC"/>
                            </w:r>
                            <w:r>
                              <w:t xml:space="preserve"> comments that form not good</w:t>
                            </w:r>
                          </w:p>
                          <w:p w14:paraId="300D4F86" w14:textId="77777777" w:rsidR="00DB09DF" w:rsidRDefault="00DB09DF">
                            <w:r>
                              <w:sym w:font="Wingdings" w:char="F0FC"/>
                            </w:r>
                            <w:r>
                              <w:t xml:space="preserve"> supplies reasons</w:t>
                            </w:r>
                          </w:p>
                        </w:tc>
                      </w:tr>
                    </w:tbl>
                    <w:p w14:paraId="57EC4017" w14:textId="77777777" w:rsidR="00DB09DF" w:rsidRDefault="00DB09DF" w:rsidP="00DB09DF"/>
                  </w:txbxContent>
                </v:textbox>
              </v:shape>
            </w:pict>
          </mc:Fallback>
        </mc:AlternateContent>
      </w:r>
    </w:p>
    <w:p w14:paraId="0BF57872" w14:textId="77777777" w:rsidR="00980B69" w:rsidRDefault="00980B69" w:rsidP="00DB09DF">
      <w:pPr>
        <w:pStyle w:val="Parta"/>
      </w:pPr>
    </w:p>
    <w:p w14:paraId="631A7605" w14:textId="77777777" w:rsidR="00980B69" w:rsidRDefault="00980B69" w:rsidP="00DB09DF">
      <w:pPr>
        <w:pStyle w:val="Parta"/>
      </w:pPr>
    </w:p>
    <w:p w14:paraId="092E7809" w14:textId="77777777" w:rsidR="00980B69" w:rsidRDefault="00980B69" w:rsidP="00DB09DF">
      <w:pPr>
        <w:pStyle w:val="Parta"/>
      </w:pPr>
    </w:p>
    <w:p w14:paraId="56BF990E" w14:textId="77777777" w:rsidR="00980B69" w:rsidRDefault="00980B69" w:rsidP="00DB09DF">
      <w:pPr>
        <w:pStyle w:val="Parta"/>
      </w:pPr>
    </w:p>
    <w:p w14:paraId="0F5F993D" w14:textId="77777777" w:rsidR="00980B69" w:rsidRDefault="00980B69" w:rsidP="00DB09DF">
      <w:pPr>
        <w:pStyle w:val="Parta"/>
      </w:pPr>
    </w:p>
    <w:p w14:paraId="618662E5" w14:textId="77777777" w:rsidR="00980B69" w:rsidRDefault="00980B69" w:rsidP="00DB09DF">
      <w:pPr>
        <w:pStyle w:val="Partai"/>
      </w:pPr>
    </w:p>
    <w:p w14:paraId="7B8CCBB2" w14:textId="77777777" w:rsidR="00980B69" w:rsidRDefault="00980B69" w:rsidP="00DB09DF">
      <w:pPr>
        <w:pStyle w:val="Partai"/>
      </w:pPr>
    </w:p>
    <w:p w14:paraId="636F6A11" w14:textId="77777777" w:rsidR="00980B69" w:rsidRDefault="00980B69" w:rsidP="00DB09DF">
      <w:pPr>
        <w:pStyle w:val="Partai"/>
      </w:pPr>
      <w:r>
        <w:t>(iv)</w:t>
      </w:r>
      <w:r>
        <w:tab/>
        <w:t>A student carried out the investigation, found that a moderate negative association existed, and concluded that frequent lateness was caused by living close to the school. Comment on their conclusion.</w:t>
      </w:r>
      <w:r>
        <w:tab/>
        <w:t>(2 marks)</w:t>
      </w:r>
    </w:p>
    <w:p w14:paraId="4444F880" w14:textId="77777777" w:rsidR="00980B69" w:rsidRDefault="00980B69" w:rsidP="00DB09DF">
      <w:pPr>
        <w:pStyle w:val="Partai"/>
      </w:pPr>
      <w:r>
        <w:rPr>
          <w:noProof/>
          <w:lang w:eastAsia="en-AU"/>
        </w:rPr>
        <mc:AlternateContent>
          <mc:Choice Requires="wps">
            <w:drawing>
              <wp:anchor distT="0" distB="0" distL="114300" distR="114300" simplePos="0" relativeHeight="251668480" behindDoc="0" locked="0" layoutInCell="1" allowOverlap="1" wp14:anchorId="466BF874" wp14:editId="37275CAC">
                <wp:simplePos x="0" y="0"/>
                <wp:positionH relativeFrom="column">
                  <wp:posOffset>448310</wp:posOffset>
                </wp:positionH>
                <wp:positionV relativeFrom="paragraph">
                  <wp:posOffset>82550</wp:posOffset>
                </wp:positionV>
                <wp:extent cx="5238750" cy="1028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238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66907E6C" w14:textId="77777777" w:rsidTr="00DB09DF">
                              <w:tc>
                                <w:tcPr>
                                  <w:tcW w:w="5000" w:type="pct"/>
                                </w:tcPr>
                                <w:p w14:paraId="1247C656" w14:textId="77777777" w:rsidR="00DB09DF" w:rsidRPr="00BC4B6B" w:rsidRDefault="00DB09DF" w:rsidP="00DB09DF">
                                  <w:pPr>
                                    <w:jc w:val="center"/>
                                    <w:rPr>
                                      <w:b/>
                                    </w:rPr>
                                  </w:pPr>
                                  <w:r w:rsidRPr="000B0955">
                                    <w:rPr>
                                      <w:b/>
                                    </w:rPr>
                                    <w:t>Solution</w:t>
                                  </w:r>
                                </w:p>
                              </w:tc>
                            </w:tr>
                            <w:tr w:rsidR="00DB09DF" w14:paraId="7D75DA86" w14:textId="77777777" w:rsidTr="00DB09DF">
                              <w:tc>
                                <w:tcPr>
                                  <w:tcW w:w="5000" w:type="pct"/>
                                </w:tcPr>
                                <w:p w14:paraId="504EE361" w14:textId="77777777" w:rsidR="00DB09DF" w:rsidRDefault="00DB09DF" w:rsidP="00DB09DF">
                                  <w:r>
                                    <w:t>Conclusion implies that one causes the other, which may not be true. All that can be concluded is that an association exists between the variables.</w:t>
                                  </w:r>
                                </w:p>
                              </w:tc>
                            </w:tr>
                            <w:tr w:rsidR="00DB09DF" w14:paraId="07F005ED" w14:textId="77777777" w:rsidTr="00DB09DF">
                              <w:tc>
                                <w:tcPr>
                                  <w:tcW w:w="5000" w:type="pct"/>
                                </w:tcPr>
                                <w:p w14:paraId="2D4D422A" w14:textId="77777777" w:rsidR="00DB09DF" w:rsidRPr="00BC4B6B" w:rsidRDefault="00DB09DF" w:rsidP="00DB09DF">
                                  <w:pPr>
                                    <w:jc w:val="center"/>
                                    <w:rPr>
                                      <w:b/>
                                    </w:rPr>
                                  </w:pPr>
                                  <w:r w:rsidRPr="000B0955">
                                    <w:rPr>
                                      <w:b/>
                                    </w:rPr>
                                    <w:t>S</w:t>
                                  </w:r>
                                  <w:r>
                                    <w:rPr>
                                      <w:b/>
                                    </w:rPr>
                                    <w:t>pecific behaviours</w:t>
                                  </w:r>
                                </w:p>
                              </w:tc>
                            </w:tr>
                            <w:tr w:rsidR="00DB09DF" w14:paraId="0F9B1AF6" w14:textId="77777777" w:rsidTr="00DB09DF">
                              <w:tc>
                                <w:tcPr>
                                  <w:tcW w:w="5000" w:type="pct"/>
                                </w:tcPr>
                                <w:p w14:paraId="1E1FFF36" w14:textId="77777777" w:rsidR="00DB09DF" w:rsidRDefault="00DB09DF">
                                  <w:r>
                                    <w:sym w:font="Wingdings" w:char="F0FC"/>
                                  </w:r>
                                  <w:r>
                                    <w:t xml:space="preserve"> disagrees with conclusion</w:t>
                                  </w:r>
                                </w:p>
                                <w:p w14:paraId="4C8E713D" w14:textId="77777777" w:rsidR="00DB09DF" w:rsidRDefault="00DB09DF" w:rsidP="00DB09DF">
                                  <w:r>
                                    <w:sym w:font="Wingdings" w:char="F0FC"/>
                                  </w:r>
                                  <w:r>
                                    <w:t xml:space="preserve"> notes causation implied</w:t>
                                  </w:r>
                                </w:p>
                              </w:tc>
                            </w:tr>
                          </w:tbl>
                          <w:p w14:paraId="4C661520"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5.3pt;margin-top:6.5pt;width:412.5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66907E6C" w14:textId="77777777" w:rsidTr="00DB09DF">
                        <w:tc>
                          <w:tcPr>
                            <w:tcW w:w="5000" w:type="pct"/>
                          </w:tcPr>
                          <w:p w14:paraId="1247C656" w14:textId="77777777" w:rsidR="00DB09DF" w:rsidRPr="00BC4B6B" w:rsidRDefault="00DB09DF" w:rsidP="00DB09DF">
                            <w:pPr>
                              <w:jc w:val="center"/>
                              <w:rPr>
                                <w:b/>
                              </w:rPr>
                            </w:pPr>
                            <w:r w:rsidRPr="000B0955">
                              <w:rPr>
                                <w:b/>
                              </w:rPr>
                              <w:t>Solution</w:t>
                            </w:r>
                          </w:p>
                        </w:tc>
                      </w:tr>
                      <w:tr w:rsidR="00DB09DF" w14:paraId="7D75DA86" w14:textId="77777777" w:rsidTr="00DB09DF">
                        <w:tc>
                          <w:tcPr>
                            <w:tcW w:w="5000" w:type="pct"/>
                          </w:tcPr>
                          <w:p w14:paraId="504EE361" w14:textId="77777777" w:rsidR="00DB09DF" w:rsidRDefault="00DB09DF" w:rsidP="00DB09DF">
                            <w:r>
                              <w:t>Conclusion implies that one causes the other, which may not be true. All that can be concluded is that an association exists between the variables.</w:t>
                            </w:r>
                          </w:p>
                        </w:tc>
                      </w:tr>
                      <w:tr w:rsidR="00DB09DF" w14:paraId="07F005ED" w14:textId="77777777" w:rsidTr="00DB09DF">
                        <w:tc>
                          <w:tcPr>
                            <w:tcW w:w="5000" w:type="pct"/>
                          </w:tcPr>
                          <w:p w14:paraId="2D4D422A" w14:textId="77777777" w:rsidR="00DB09DF" w:rsidRPr="00BC4B6B" w:rsidRDefault="00DB09DF" w:rsidP="00DB09DF">
                            <w:pPr>
                              <w:jc w:val="center"/>
                              <w:rPr>
                                <w:b/>
                              </w:rPr>
                            </w:pPr>
                            <w:r w:rsidRPr="000B0955">
                              <w:rPr>
                                <w:b/>
                              </w:rPr>
                              <w:t>S</w:t>
                            </w:r>
                            <w:r>
                              <w:rPr>
                                <w:b/>
                              </w:rPr>
                              <w:t>pecific behaviours</w:t>
                            </w:r>
                          </w:p>
                        </w:tc>
                      </w:tr>
                      <w:tr w:rsidR="00DB09DF" w14:paraId="0F9B1AF6" w14:textId="77777777" w:rsidTr="00DB09DF">
                        <w:tc>
                          <w:tcPr>
                            <w:tcW w:w="5000" w:type="pct"/>
                          </w:tcPr>
                          <w:p w14:paraId="1E1FFF36" w14:textId="77777777" w:rsidR="00DB09DF" w:rsidRDefault="00DB09DF">
                            <w:r>
                              <w:sym w:font="Wingdings" w:char="F0FC"/>
                            </w:r>
                            <w:r>
                              <w:t xml:space="preserve"> disagrees with conclusion</w:t>
                            </w:r>
                          </w:p>
                          <w:p w14:paraId="4C8E713D" w14:textId="77777777" w:rsidR="00DB09DF" w:rsidRDefault="00DB09DF" w:rsidP="00DB09DF">
                            <w:r>
                              <w:sym w:font="Wingdings" w:char="F0FC"/>
                            </w:r>
                            <w:r>
                              <w:t xml:space="preserve"> notes causation implied</w:t>
                            </w:r>
                          </w:p>
                        </w:tc>
                      </w:tr>
                    </w:tbl>
                    <w:p w14:paraId="4C661520" w14:textId="77777777" w:rsidR="00DB09DF" w:rsidRDefault="00DB09DF" w:rsidP="00DB09DF"/>
                  </w:txbxContent>
                </v:textbox>
              </v:shape>
            </w:pict>
          </mc:Fallback>
        </mc:AlternateContent>
      </w:r>
    </w:p>
    <w:p w14:paraId="24FE16AD" w14:textId="77777777" w:rsidR="00980B69" w:rsidRDefault="00980B69" w:rsidP="00DB09DF"/>
    <w:p w14:paraId="42B8ABF6" w14:textId="77777777" w:rsidR="00980B69" w:rsidRDefault="00980B69" w:rsidP="00DB09DF"/>
    <w:p w14:paraId="41A9D049" w14:textId="77777777" w:rsidR="00980B69" w:rsidRPr="00F913EF" w:rsidRDefault="00980B69" w:rsidP="00DB09DF"/>
    <w:p w14:paraId="2AA86B25" w14:textId="77777777" w:rsidR="00980B69" w:rsidRDefault="00980B69">
      <w:pPr>
        <w:spacing w:after="160" w:line="259" w:lineRule="auto"/>
        <w:rPr>
          <w:b/>
          <w:szCs w:val="24"/>
          <w:lang w:val="en-US"/>
        </w:rPr>
      </w:pPr>
      <w:r>
        <w:br w:type="page"/>
      </w:r>
    </w:p>
    <w:p w14:paraId="1A233021" w14:textId="77777777" w:rsidR="00980B69" w:rsidRDefault="00980B69" w:rsidP="00980B69">
      <w:pPr>
        <w:pStyle w:val="QNum"/>
      </w:pPr>
      <w:r>
        <w:lastRenderedPageBreak/>
        <w:t>Question 10</w:t>
      </w:r>
      <w:r>
        <w:tab/>
        <w:t>(8 marks)</w:t>
      </w:r>
    </w:p>
    <w:p w14:paraId="52FA129E" w14:textId="77777777" w:rsidR="00980B69" w:rsidRDefault="00980B69" w:rsidP="00DB09DF">
      <w:r>
        <w:t>A media company sought responses from the general public to the question "</w:t>
      </w:r>
      <w:r w:rsidRPr="00EA3632">
        <w:rPr>
          <w:i/>
        </w:rPr>
        <w:t>How much trust do you have in the following for information about asylum seekers?".</w:t>
      </w:r>
      <w:r w:rsidRPr="00EA3632">
        <w:t xml:space="preserve"> </w:t>
      </w:r>
      <w:r>
        <w:t>The company were investigating whether the source of information was associated with the degree of trust the general public placed in the information about asylum seekers.</w:t>
      </w:r>
    </w:p>
    <w:p w14:paraId="5EA90CD1" w14:textId="77777777" w:rsidR="00980B69" w:rsidRDefault="00980B69" w:rsidP="00DB09DF"/>
    <w:p w14:paraId="165D8A77" w14:textId="77777777" w:rsidR="00980B69" w:rsidRDefault="00980B69" w:rsidP="00DB09DF">
      <w:r>
        <w:t>The responses are summarised in the table below.</w:t>
      </w:r>
    </w:p>
    <w:p w14:paraId="1D95B739" w14:textId="77777777" w:rsidR="00980B69" w:rsidRDefault="00980B69" w:rsidP="00DB09DF">
      <w:r>
        <w:t xml:space="preserve"> </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843"/>
        <w:gridCol w:w="1843"/>
        <w:gridCol w:w="1843"/>
      </w:tblGrid>
      <w:tr w:rsidR="00980B69" w:rsidRPr="00EA3632" w14:paraId="2D6E4B00" w14:textId="77777777" w:rsidTr="00DB09DF">
        <w:trPr>
          <w:trHeight w:val="290"/>
        </w:trPr>
        <w:tc>
          <w:tcPr>
            <w:tcW w:w="2263" w:type="dxa"/>
            <w:shd w:val="clear" w:color="auto" w:fill="auto"/>
            <w:noWrap/>
            <w:vAlign w:val="bottom"/>
          </w:tcPr>
          <w:p w14:paraId="13A2BDD5" w14:textId="77777777" w:rsidR="00980B69" w:rsidRPr="00EA3632" w:rsidRDefault="00980B69" w:rsidP="00DB09DF"/>
        </w:tc>
        <w:tc>
          <w:tcPr>
            <w:tcW w:w="5529" w:type="dxa"/>
            <w:gridSpan w:val="3"/>
            <w:shd w:val="clear" w:color="auto" w:fill="auto"/>
            <w:noWrap/>
            <w:vAlign w:val="center"/>
          </w:tcPr>
          <w:p w14:paraId="655949BA" w14:textId="77777777" w:rsidR="00980B69" w:rsidRPr="00EA3632" w:rsidRDefault="00980B69" w:rsidP="00DB09DF">
            <w:pPr>
              <w:jc w:val="center"/>
            </w:pPr>
            <w:r w:rsidRPr="00EA3632">
              <w:t>Degree of trust</w:t>
            </w:r>
            <w:r>
              <w:t xml:space="preserve"> in asylum seeker information</w:t>
            </w:r>
          </w:p>
        </w:tc>
      </w:tr>
      <w:tr w:rsidR="00980B69" w:rsidRPr="00EA3632" w14:paraId="68012A62" w14:textId="77777777" w:rsidTr="00DB09DF">
        <w:trPr>
          <w:trHeight w:val="290"/>
        </w:trPr>
        <w:tc>
          <w:tcPr>
            <w:tcW w:w="2263" w:type="dxa"/>
            <w:shd w:val="clear" w:color="auto" w:fill="auto"/>
            <w:noWrap/>
            <w:vAlign w:val="bottom"/>
          </w:tcPr>
          <w:p w14:paraId="7B3FFE16" w14:textId="77777777" w:rsidR="00980B69" w:rsidRPr="00EA3632" w:rsidRDefault="00980B69" w:rsidP="00DB09DF">
            <w:r w:rsidRPr="00EA3632">
              <w:t>Information source</w:t>
            </w:r>
          </w:p>
        </w:tc>
        <w:tc>
          <w:tcPr>
            <w:tcW w:w="1843" w:type="dxa"/>
            <w:shd w:val="clear" w:color="auto" w:fill="auto"/>
            <w:noWrap/>
            <w:vAlign w:val="center"/>
          </w:tcPr>
          <w:p w14:paraId="61038FF2" w14:textId="77777777" w:rsidR="00980B69" w:rsidRPr="00EA3632" w:rsidRDefault="00980B69" w:rsidP="00DB09DF">
            <w:pPr>
              <w:jc w:val="center"/>
            </w:pPr>
            <w:r>
              <w:t>Some trust</w:t>
            </w:r>
          </w:p>
        </w:tc>
        <w:tc>
          <w:tcPr>
            <w:tcW w:w="1843" w:type="dxa"/>
            <w:shd w:val="clear" w:color="auto" w:fill="auto"/>
            <w:noWrap/>
            <w:vAlign w:val="center"/>
          </w:tcPr>
          <w:p w14:paraId="60B61DCA" w14:textId="77777777" w:rsidR="00980B69" w:rsidRPr="00EA3632" w:rsidRDefault="00980B69" w:rsidP="00DB09DF">
            <w:pPr>
              <w:jc w:val="center"/>
            </w:pPr>
            <w:r>
              <w:t>Little trust</w:t>
            </w:r>
          </w:p>
        </w:tc>
        <w:tc>
          <w:tcPr>
            <w:tcW w:w="1843" w:type="dxa"/>
            <w:shd w:val="clear" w:color="auto" w:fill="auto"/>
            <w:noWrap/>
            <w:vAlign w:val="center"/>
          </w:tcPr>
          <w:p w14:paraId="45A1B748" w14:textId="77777777" w:rsidR="00980B69" w:rsidRPr="00EA3632" w:rsidRDefault="00980B69" w:rsidP="00DB09DF">
            <w:pPr>
              <w:jc w:val="center"/>
            </w:pPr>
            <w:r>
              <w:t>Not sure</w:t>
            </w:r>
          </w:p>
        </w:tc>
      </w:tr>
      <w:tr w:rsidR="00980B69" w:rsidRPr="00EA3632" w14:paraId="4632A4DC" w14:textId="77777777" w:rsidTr="00DB09DF">
        <w:trPr>
          <w:trHeight w:val="290"/>
        </w:trPr>
        <w:tc>
          <w:tcPr>
            <w:tcW w:w="2263" w:type="dxa"/>
            <w:shd w:val="clear" w:color="auto" w:fill="auto"/>
            <w:noWrap/>
            <w:vAlign w:val="bottom"/>
            <w:hideMark/>
          </w:tcPr>
          <w:p w14:paraId="0FC3DAA7" w14:textId="77777777" w:rsidR="00980B69" w:rsidRPr="00EA3632" w:rsidRDefault="00980B69" w:rsidP="00DB09DF">
            <w:r w:rsidRPr="00EA3632">
              <w:t>Politicians</w:t>
            </w:r>
          </w:p>
        </w:tc>
        <w:tc>
          <w:tcPr>
            <w:tcW w:w="1843" w:type="dxa"/>
            <w:shd w:val="clear" w:color="auto" w:fill="auto"/>
            <w:noWrap/>
            <w:vAlign w:val="center"/>
            <w:hideMark/>
          </w:tcPr>
          <w:p w14:paraId="67A80578" w14:textId="77777777" w:rsidR="00980B69" w:rsidRPr="00EA3632" w:rsidRDefault="00980B69" w:rsidP="00DB09DF">
            <w:pPr>
              <w:jc w:val="center"/>
            </w:pPr>
            <w:r w:rsidRPr="00EA3632">
              <w:t>27</w:t>
            </w:r>
          </w:p>
        </w:tc>
        <w:tc>
          <w:tcPr>
            <w:tcW w:w="1843" w:type="dxa"/>
            <w:shd w:val="clear" w:color="auto" w:fill="auto"/>
            <w:noWrap/>
            <w:vAlign w:val="center"/>
            <w:hideMark/>
          </w:tcPr>
          <w:p w14:paraId="33E6AD67" w14:textId="77777777" w:rsidR="00980B69" w:rsidRPr="00EA3632" w:rsidRDefault="00980B69" w:rsidP="00DB09DF">
            <w:pPr>
              <w:jc w:val="center"/>
            </w:pPr>
            <w:r w:rsidRPr="00EA3632">
              <w:t>117</w:t>
            </w:r>
          </w:p>
        </w:tc>
        <w:tc>
          <w:tcPr>
            <w:tcW w:w="1843" w:type="dxa"/>
            <w:shd w:val="clear" w:color="auto" w:fill="auto"/>
            <w:noWrap/>
            <w:vAlign w:val="center"/>
            <w:hideMark/>
          </w:tcPr>
          <w:p w14:paraId="339715F8" w14:textId="77777777" w:rsidR="00980B69" w:rsidRPr="00EA3632" w:rsidRDefault="00980B69" w:rsidP="00DB09DF">
            <w:pPr>
              <w:jc w:val="center"/>
            </w:pPr>
            <w:r w:rsidRPr="00EA3632">
              <w:t>16</w:t>
            </w:r>
          </w:p>
        </w:tc>
      </w:tr>
      <w:tr w:rsidR="00980B69" w:rsidRPr="00EA3632" w14:paraId="0C69E75D" w14:textId="77777777" w:rsidTr="00DB09DF">
        <w:trPr>
          <w:trHeight w:val="290"/>
        </w:trPr>
        <w:tc>
          <w:tcPr>
            <w:tcW w:w="2263" w:type="dxa"/>
            <w:shd w:val="clear" w:color="auto" w:fill="auto"/>
            <w:noWrap/>
            <w:vAlign w:val="bottom"/>
            <w:hideMark/>
          </w:tcPr>
          <w:p w14:paraId="1FEB56A1" w14:textId="77777777" w:rsidR="00980B69" w:rsidRPr="00EA3632" w:rsidRDefault="00980B69" w:rsidP="00DB09DF">
            <w:r>
              <w:t>The m</w:t>
            </w:r>
            <w:r w:rsidRPr="00EA3632">
              <w:t>edia</w:t>
            </w:r>
          </w:p>
        </w:tc>
        <w:tc>
          <w:tcPr>
            <w:tcW w:w="1843" w:type="dxa"/>
            <w:shd w:val="clear" w:color="auto" w:fill="auto"/>
            <w:noWrap/>
            <w:vAlign w:val="center"/>
            <w:hideMark/>
          </w:tcPr>
          <w:p w14:paraId="226715A3" w14:textId="77777777" w:rsidR="00980B69" w:rsidRPr="00EA3632" w:rsidRDefault="00980B69" w:rsidP="00DB09DF">
            <w:pPr>
              <w:jc w:val="center"/>
            </w:pPr>
            <w:r>
              <w:t>25</w:t>
            </w:r>
          </w:p>
        </w:tc>
        <w:tc>
          <w:tcPr>
            <w:tcW w:w="1843" w:type="dxa"/>
            <w:shd w:val="clear" w:color="auto" w:fill="auto"/>
            <w:noWrap/>
            <w:vAlign w:val="center"/>
            <w:hideMark/>
          </w:tcPr>
          <w:p w14:paraId="67B5DC10" w14:textId="77777777" w:rsidR="00980B69" w:rsidRPr="00EA3632" w:rsidRDefault="00980B69" w:rsidP="00DB09DF">
            <w:pPr>
              <w:jc w:val="center"/>
            </w:pPr>
            <w:r>
              <w:t>84</w:t>
            </w:r>
          </w:p>
        </w:tc>
        <w:tc>
          <w:tcPr>
            <w:tcW w:w="1843" w:type="dxa"/>
            <w:shd w:val="clear" w:color="auto" w:fill="auto"/>
            <w:noWrap/>
            <w:vAlign w:val="center"/>
            <w:hideMark/>
          </w:tcPr>
          <w:p w14:paraId="46C84773" w14:textId="77777777" w:rsidR="00980B69" w:rsidRPr="00EA3632" w:rsidRDefault="00980B69" w:rsidP="00DB09DF">
            <w:pPr>
              <w:jc w:val="center"/>
            </w:pPr>
            <w:r w:rsidRPr="00EA3632">
              <w:t>1</w:t>
            </w:r>
            <w:r>
              <w:t>1</w:t>
            </w:r>
          </w:p>
        </w:tc>
      </w:tr>
      <w:tr w:rsidR="00980B69" w:rsidRPr="00EA3632" w14:paraId="59AC74EE" w14:textId="77777777" w:rsidTr="00DB09DF">
        <w:trPr>
          <w:trHeight w:val="290"/>
        </w:trPr>
        <w:tc>
          <w:tcPr>
            <w:tcW w:w="2263" w:type="dxa"/>
            <w:shd w:val="clear" w:color="auto" w:fill="auto"/>
            <w:noWrap/>
            <w:vAlign w:val="bottom"/>
            <w:hideMark/>
          </w:tcPr>
          <w:p w14:paraId="55DD936E" w14:textId="77777777" w:rsidR="00980B69" w:rsidRPr="00EA3632" w:rsidRDefault="00980B69" w:rsidP="00DB09DF">
            <w:r w:rsidRPr="00EA3632">
              <w:t>Doctors</w:t>
            </w:r>
          </w:p>
        </w:tc>
        <w:tc>
          <w:tcPr>
            <w:tcW w:w="1843" w:type="dxa"/>
            <w:shd w:val="clear" w:color="auto" w:fill="auto"/>
            <w:noWrap/>
            <w:vAlign w:val="center"/>
            <w:hideMark/>
          </w:tcPr>
          <w:p w14:paraId="306DC917" w14:textId="77777777" w:rsidR="00980B69" w:rsidRPr="00EA3632" w:rsidRDefault="00980B69" w:rsidP="00DB09DF">
            <w:pPr>
              <w:jc w:val="center"/>
            </w:pPr>
            <w:r>
              <w:t>99</w:t>
            </w:r>
          </w:p>
        </w:tc>
        <w:tc>
          <w:tcPr>
            <w:tcW w:w="1843" w:type="dxa"/>
            <w:shd w:val="clear" w:color="auto" w:fill="auto"/>
            <w:noWrap/>
            <w:vAlign w:val="center"/>
            <w:hideMark/>
          </w:tcPr>
          <w:p w14:paraId="7EC840EE" w14:textId="77777777" w:rsidR="00980B69" w:rsidRPr="00EA3632" w:rsidRDefault="00980B69" w:rsidP="00DB09DF">
            <w:pPr>
              <w:jc w:val="center"/>
            </w:pPr>
            <w:r>
              <w:t>61</w:t>
            </w:r>
          </w:p>
        </w:tc>
        <w:tc>
          <w:tcPr>
            <w:tcW w:w="1843" w:type="dxa"/>
            <w:shd w:val="clear" w:color="auto" w:fill="auto"/>
            <w:noWrap/>
            <w:vAlign w:val="center"/>
            <w:hideMark/>
          </w:tcPr>
          <w:p w14:paraId="636FF8E6" w14:textId="77777777" w:rsidR="00980B69" w:rsidRPr="00EA3632" w:rsidRDefault="00980B69" w:rsidP="00DB09DF">
            <w:pPr>
              <w:jc w:val="center"/>
            </w:pPr>
            <w:r>
              <w:t>20</w:t>
            </w:r>
          </w:p>
        </w:tc>
      </w:tr>
      <w:tr w:rsidR="00980B69" w:rsidRPr="00EA3632" w14:paraId="548FB2D7" w14:textId="77777777" w:rsidTr="00DB09DF">
        <w:trPr>
          <w:trHeight w:val="290"/>
        </w:trPr>
        <w:tc>
          <w:tcPr>
            <w:tcW w:w="2263" w:type="dxa"/>
            <w:shd w:val="clear" w:color="auto" w:fill="auto"/>
            <w:noWrap/>
            <w:vAlign w:val="bottom"/>
            <w:hideMark/>
          </w:tcPr>
          <w:p w14:paraId="480EC572" w14:textId="77777777" w:rsidR="00980B69" w:rsidRPr="00EA3632" w:rsidRDefault="00980B69" w:rsidP="00DB09DF">
            <w:r w:rsidRPr="00EA3632">
              <w:t>Churches</w:t>
            </w:r>
          </w:p>
        </w:tc>
        <w:tc>
          <w:tcPr>
            <w:tcW w:w="1843" w:type="dxa"/>
            <w:shd w:val="clear" w:color="auto" w:fill="auto"/>
            <w:noWrap/>
            <w:vAlign w:val="center"/>
            <w:hideMark/>
          </w:tcPr>
          <w:p w14:paraId="79B99155" w14:textId="77777777" w:rsidR="00980B69" w:rsidRPr="00EA3632" w:rsidRDefault="00980B69" w:rsidP="00DB09DF">
            <w:pPr>
              <w:jc w:val="center"/>
            </w:pPr>
            <w:r w:rsidRPr="00EA3632">
              <w:t>5</w:t>
            </w:r>
            <w:r>
              <w:t>4</w:t>
            </w:r>
          </w:p>
        </w:tc>
        <w:tc>
          <w:tcPr>
            <w:tcW w:w="1843" w:type="dxa"/>
            <w:shd w:val="clear" w:color="auto" w:fill="auto"/>
            <w:noWrap/>
            <w:vAlign w:val="center"/>
            <w:hideMark/>
          </w:tcPr>
          <w:p w14:paraId="5F0971CC" w14:textId="77777777" w:rsidR="00980B69" w:rsidRPr="00EA3632" w:rsidRDefault="00980B69" w:rsidP="00DB09DF">
            <w:pPr>
              <w:jc w:val="center"/>
            </w:pPr>
            <w:r w:rsidRPr="00EA3632">
              <w:t>8</w:t>
            </w:r>
            <w:r>
              <w:t>0</w:t>
            </w:r>
          </w:p>
        </w:tc>
        <w:tc>
          <w:tcPr>
            <w:tcW w:w="1843" w:type="dxa"/>
            <w:shd w:val="clear" w:color="auto" w:fill="auto"/>
            <w:noWrap/>
            <w:vAlign w:val="center"/>
            <w:hideMark/>
          </w:tcPr>
          <w:p w14:paraId="085F8C22" w14:textId="77777777" w:rsidR="00980B69" w:rsidRPr="00EA3632" w:rsidRDefault="00980B69" w:rsidP="00DB09DF">
            <w:pPr>
              <w:jc w:val="center"/>
            </w:pPr>
            <w:r w:rsidRPr="00EA3632">
              <w:t>1</w:t>
            </w:r>
            <w:r>
              <w:t>6</w:t>
            </w:r>
          </w:p>
        </w:tc>
      </w:tr>
    </w:tbl>
    <w:p w14:paraId="27CCCEAE" w14:textId="77777777" w:rsidR="00980B69" w:rsidRDefault="00980B69" w:rsidP="00DB09DF"/>
    <w:p w14:paraId="7721A440" w14:textId="77777777" w:rsidR="00980B69" w:rsidRDefault="00980B69" w:rsidP="00DB09DF">
      <w:pPr>
        <w:pStyle w:val="Parta"/>
      </w:pPr>
      <w:r>
        <w:t>(a)</w:t>
      </w:r>
      <w:r>
        <w:tab/>
        <w:t>Name the explanatory and response variables for this investigation.</w:t>
      </w:r>
      <w:r>
        <w:tab/>
        <w:t>(2 marks)</w:t>
      </w:r>
    </w:p>
    <w:p w14:paraId="60A7308C" w14:textId="77777777" w:rsidR="00980B69" w:rsidRDefault="00980B69" w:rsidP="00DB09DF">
      <w:pPr>
        <w:pStyle w:val="Parta"/>
      </w:pPr>
      <w:r>
        <w:rPr>
          <w:noProof/>
          <w:lang w:eastAsia="en-AU"/>
        </w:rPr>
        <mc:AlternateContent>
          <mc:Choice Requires="wps">
            <w:drawing>
              <wp:anchor distT="0" distB="0" distL="114300" distR="114300" simplePos="0" relativeHeight="251672576" behindDoc="0" locked="0" layoutInCell="1" allowOverlap="1" wp14:anchorId="7C1B06DA" wp14:editId="33E2C744">
                <wp:simplePos x="0" y="0"/>
                <wp:positionH relativeFrom="column">
                  <wp:posOffset>454660</wp:posOffset>
                </wp:positionH>
                <wp:positionV relativeFrom="paragraph">
                  <wp:posOffset>86360</wp:posOffset>
                </wp:positionV>
                <wp:extent cx="5238750" cy="857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23287B4C" w14:textId="77777777" w:rsidTr="00DB09DF">
                              <w:tc>
                                <w:tcPr>
                                  <w:tcW w:w="5000" w:type="pct"/>
                                </w:tcPr>
                                <w:p w14:paraId="144B2DCB" w14:textId="77777777" w:rsidR="00DB09DF" w:rsidRPr="00BC4B6B" w:rsidRDefault="00DB09DF" w:rsidP="00DB09DF">
                                  <w:pPr>
                                    <w:jc w:val="center"/>
                                    <w:rPr>
                                      <w:b/>
                                    </w:rPr>
                                  </w:pPr>
                                  <w:r w:rsidRPr="000B0955">
                                    <w:rPr>
                                      <w:b/>
                                    </w:rPr>
                                    <w:t>Solution</w:t>
                                  </w:r>
                                </w:p>
                              </w:tc>
                            </w:tr>
                            <w:tr w:rsidR="00DB09DF" w14:paraId="4D9D7471" w14:textId="77777777" w:rsidTr="00DB09DF">
                              <w:tc>
                                <w:tcPr>
                                  <w:tcW w:w="5000" w:type="pct"/>
                                </w:tcPr>
                                <w:p w14:paraId="630EE614" w14:textId="77777777" w:rsidR="00DB09DF" w:rsidRDefault="00DB09DF">
                                  <w:r>
                                    <w:t>Explanatory is SOURCE and response is DEGREE OF TRUST</w:t>
                                  </w:r>
                                </w:p>
                              </w:tc>
                            </w:tr>
                            <w:tr w:rsidR="00DB09DF" w14:paraId="1CA4109D" w14:textId="77777777" w:rsidTr="00DB09DF">
                              <w:tc>
                                <w:tcPr>
                                  <w:tcW w:w="5000" w:type="pct"/>
                                </w:tcPr>
                                <w:p w14:paraId="2C88F176" w14:textId="77777777" w:rsidR="00DB09DF" w:rsidRPr="00BC4B6B" w:rsidRDefault="00DB09DF" w:rsidP="00DB09DF">
                                  <w:pPr>
                                    <w:jc w:val="center"/>
                                    <w:rPr>
                                      <w:b/>
                                    </w:rPr>
                                  </w:pPr>
                                  <w:r w:rsidRPr="000B0955">
                                    <w:rPr>
                                      <w:b/>
                                    </w:rPr>
                                    <w:t>S</w:t>
                                  </w:r>
                                  <w:r>
                                    <w:rPr>
                                      <w:b/>
                                    </w:rPr>
                                    <w:t>pecific behaviours</w:t>
                                  </w:r>
                                </w:p>
                              </w:tc>
                            </w:tr>
                            <w:tr w:rsidR="00DB09DF" w14:paraId="1640C25A" w14:textId="77777777" w:rsidTr="00DB09DF">
                              <w:tc>
                                <w:tcPr>
                                  <w:tcW w:w="5000" w:type="pct"/>
                                </w:tcPr>
                                <w:p w14:paraId="5D1E1B38" w14:textId="77777777" w:rsidR="00DB09DF" w:rsidRDefault="00DB09DF">
                                  <w:r>
                                    <w:sym w:font="Wingdings" w:char="F0FC"/>
                                  </w:r>
                                  <w:r>
                                    <w:t xml:space="preserve"> states correct explanatory variable</w:t>
                                  </w:r>
                                </w:p>
                                <w:p w14:paraId="6707186C" w14:textId="77777777" w:rsidR="00DB09DF" w:rsidRDefault="00DB09DF">
                                  <w:r>
                                    <w:sym w:font="Wingdings" w:char="F0FC"/>
                                  </w:r>
                                  <w:r>
                                    <w:t xml:space="preserve"> states correct response variable</w:t>
                                  </w:r>
                                </w:p>
                              </w:tc>
                            </w:tr>
                          </w:tbl>
                          <w:p w14:paraId="4D6CA560"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6.8pt;width:412.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23287B4C" w14:textId="77777777" w:rsidTr="00DB09DF">
                        <w:tc>
                          <w:tcPr>
                            <w:tcW w:w="5000" w:type="pct"/>
                          </w:tcPr>
                          <w:p w14:paraId="144B2DCB" w14:textId="77777777" w:rsidR="00DB09DF" w:rsidRPr="00BC4B6B" w:rsidRDefault="00DB09DF" w:rsidP="00DB09DF">
                            <w:pPr>
                              <w:jc w:val="center"/>
                              <w:rPr>
                                <w:b/>
                              </w:rPr>
                            </w:pPr>
                            <w:r w:rsidRPr="000B0955">
                              <w:rPr>
                                <w:b/>
                              </w:rPr>
                              <w:t>Solution</w:t>
                            </w:r>
                          </w:p>
                        </w:tc>
                      </w:tr>
                      <w:tr w:rsidR="00DB09DF" w14:paraId="4D9D7471" w14:textId="77777777" w:rsidTr="00DB09DF">
                        <w:tc>
                          <w:tcPr>
                            <w:tcW w:w="5000" w:type="pct"/>
                          </w:tcPr>
                          <w:p w14:paraId="630EE614" w14:textId="77777777" w:rsidR="00DB09DF" w:rsidRDefault="00DB09DF">
                            <w:r>
                              <w:t>Explanatory is SOURCE and response is DEGREE OF TRUST</w:t>
                            </w:r>
                          </w:p>
                        </w:tc>
                      </w:tr>
                      <w:tr w:rsidR="00DB09DF" w14:paraId="1CA4109D" w14:textId="77777777" w:rsidTr="00DB09DF">
                        <w:tc>
                          <w:tcPr>
                            <w:tcW w:w="5000" w:type="pct"/>
                          </w:tcPr>
                          <w:p w14:paraId="2C88F176" w14:textId="77777777" w:rsidR="00DB09DF" w:rsidRPr="00BC4B6B" w:rsidRDefault="00DB09DF" w:rsidP="00DB09DF">
                            <w:pPr>
                              <w:jc w:val="center"/>
                              <w:rPr>
                                <w:b/>
                              </w:rPr>
                            </w:pPr>
                            <w:r w:rsidRPr="000B0955">
                              <w:rPr>
                                <w:b/>
                              </w:rPr>
                              <w:t>S</w:t>
                            </w:r>
                            <w:r>
                              <w:rPr>
                                <w:b/>
                              </w:rPr>
                              <w:t>pecific behaviours</w:t>
                            </w:r>
                          </w:p>
                        </w:tc>
                      </w:tr>
                      <w:tr w:rsidR="00DB09DF" w14:paraId="1640C25A" w14:textId="77777777" w:rsidTr="00DB09DF">
                        <w:tc>
                          <w:tcPr>
                            <w:tcW w:w="5000" w:type="pct"/>
                          </w:tcPr>
                          <w:p w14:paraId="5D1E1B38" w14:textId="77777777" w:rsidR="00DB09DF" w:rsidRDefault="00DB09DF">
                            <w:r>
                              <w:sym w:font="Wingdings" w:char="F0FC"/>
                            </w:r>
                            <w:r>
                              <w:t xml:space="preserve"> states correct explanatory variable</w:t>
                            </w:r>
                          </w:p>
                          <w:p w14:paraId="6707186C" w14:textId="77777777" w:rsidR="00DB09DF" w:rsidRDefault="00DB09DF">
                            <w:r>
                              <w:sym w:font="Wingdings" w:char="F0FC"/>
                            </w:r>
                            <w:r>
                              <w:t xml:space="preserve"> states correct response variable</w:t>
                            </w:r>
                          </w:p>
                        </w:tc>
                      </w:tr>
                    </w:tbl>
                    <w:p w14:paraId="4D6CA560" w14:textId="77777777" w:rsidR="00DB09DF" w:rsidRDefault="00DB09DF" w:rsidP="00DB09DF"/>
                  </w:txbxContent>
                </v:textbox>
              </v:shape>
            </w:pict>
          </mc:Fallback>
        </mc:AlternateContent>
      </w:r>
    </w:p>
    <w:p w14:paraId="08FE4A19" w14:textId="77777777" w:rsidR="00980B69" w:rsidRDefault="00980B69" w:rsidP="00DB09DF">
      <w:pPr>
        <w:pStyle w:val="Parta"/>
      </w:pPr>
    </w:p>
    <w:p w14:paraId="1E6D4F64" w14:textId="77777777" w:rsidR="00980B69" w:rsidRDefault="00980B69" w:rsidP="00DB09DF">
      <w:pPr>
        <w:pStyle w:val="Parta"/>
      </w:pPr>
    </w:p>
    <w:p w14:paraId="628B6C8B" w14:textId="77777777" w:rsidR="00980B69" w:rsidRDefault="00980B69" w:rsidP="00DB09DF">
      <w:pPr>
        <w:pStyle w:val="Parta"/>
      </w:pPr>
    </w:p>
    <w:p w14:paraId="19CFF9B3" w14:textId="77777777" w:rsidR="00980B69" w:rsidRDefault="00980B69" w:rsidP="00DB09DF">
      <w:pPr>
        <w:pStyle w:val="Parta"/>
      </w:pPr>
    </w:p>
    <w:p w14:paraId="5AAAFC67" w14:textId="77777777" w:rsidR="00980B69" w:rsidRDefault="00980B69" w:rsidP="00DB09DF">
      <w:pPr>
        <w:pStyle w:val="Parta"/>
      </w:pPr>
    </w:p>
    <w:p w14:paraId="6CA1D3FB" w14:textId="77777777" w:rsidR="00980B69" w:rsidRDefault="00980B69" w:rsidP="00DB09DF">
      <w:pPr>
        <w:pStyle w:val="Parta"/>
      </w:pPr>
    </w:p>
    <w:p w14:paraId="174E38DA" w14:textId="77777777" w:rsidR="00980B69" w:rsidRDefault="00980B69" w:rsidP="00DB09DF">
      <w:pPr>
        <w:pStyle w:val="Parta"/>
      </w:pPr>
      <w:r>
        <w:t>(b)</w:t>
      </w:r>
      <w:r>
        <w:tab/>
        <w:t>Complete the table of percentages below, rounding to the nearest whole number, so that it can be used to identify whether the source of information is associated with the degree of trust the general public place in the information.</w:t>
      </w:r>
      <w:r>
        <w:tab/>
        <w:t>(4 marks)</w:t>
      </w:r>
    </w:p>
    <w:p w14:paraId="2EE7AFA1" w14:textId="77777777" w:rsidR="00980B69" w:rsidRDefault="00980B69" w:rsidP="00DB09DF"/>
    <w:tbl>
      <w:tblPr>
        <w:tblW w:w="6824" w:type="dxa"/>
        <w:tblInd w:w="1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84"/>
        <w:gridCol w:w="1559"/>
        <w:gridCol w:w="1559"/>
      </w:tblGrid>
      <w:tr w:rsidR="00980B69" w:rsidRPr="00EA3632" w14:paraId="3128B9E7" w14:textId="77777777" w:rsidTr="00DB09DF">
        <w:trPr>
          <w:trHeight w:val="290"/>
        </w:trPr>
        <w:tc>
          <w:tcPr>
            <w:tcW w:w="2122" w:type="dxa"/>
            <w:shd w:val="clear" w:color="auto" w:fill="auto"/>
            <w:noWrap/>
            <w:vAlign w:val="center"/>
          </w:tcPr>
          <w:p w14:paraId="09498251" w14:textId="77777777" w:rsidR="00980B69" w:rsidRPr="00EA3632" w:rsidRDefault="00980B69" w:rsidP="00DB09DF">
            <w:pPr>
              <w:jc w:val="center"/>
            </w:pPr>
          </w:p>
        </w:tc>
        <w:tc>
          <w:tcPr>
            <w:tcW w:w="4702" w:type="dxa"/>
            <w:gridSpan w:val="3"/>
            <w:shd w:val="clear" w:color="auto" w:fill="auto"/>
            <w:noWrap/>
            <w:vAlign w:val="center"/>
          </w:tcPr>
          <w:p w14:paraId="64191432" w14:textId="77777777" w:rsidR="00980B69" w:rsidRPr="00EA3632" w:rsidRDefault="00980B69" w:rsidP="00DB09DF">
            <w:pPr>
              <w:jc w:val="center"/>
            </w:pPr>
            <w:r w:rsidRPr="00EA3632">
              <w:t>Degree of trust</w:t>
            </w:r>
            <w:r>
              <w:t xml:space="preserve"> in information</w:t>
            </w:r>
          </w:p>
        </w:tc>
      </w:tr>
      <w:tr w:rsidR="00980B69" w:rsidRPr="00EA3632" w14:paraId="5707DDE5" w14:textId="77777777" w:rsidTr="00DB09DF">
        <w:trPr>
          <w:trHeight w:val="290"/>
        </w:trPr>
        <w:tc>
          <w:tcPr>
            <w:tcW w:w="2122" w:type="dxa"/>
            <w:shd w:val="clear" w:color="auto" w:fill="auto"/>
            <w:noWrap/>
            <w:vAlign w:val="bottom"/>
          </w:tcPr>
          <w:p w14:paraId="02709070" w14:textId="77777777" w:rsidR="00980B69" w:rsidRPr="00EA3632" w:rsidRDefault="00980B69" w:rsidP="00DB09DF">
            <w:r w:rsidRPr="00EA3632">
              <w:t>Information source</w:t>
            </w:r>
          </w:p>
        </w:tc>
        <w:tc>
          <w:tcPr>
            <w:tcW w:w="1584" w:type="dxa"/>
            <w:shd w:val="clear" w:color="auto" w:fill="auto"/>
            <w:noWrap/>
            <w:vAlign w:val="center"/>
          </w:tcPr>
          <w:p w14:paraId="3361D109" w14:textId="77777777" w:rsidR="00980B69" w:rsidRPr="00EA3632" w:rsidRDefault="00980B69" w:rsidP="00DB09DF">
            <w:pPr>
              <w:jc w:val="center"/>
            </w:pPr>
            <w:r>
              <w:t>Some trust</w:t>
            </w:r>
          </w:p>
        </w:tc>
        <w:tc>
          <w:tcPr>
            <w:tcW w:w="1559" w:type="dxa"/>
            <w:shd w:val="clear" w:color="auto" w:fill="auto"/>
            <w:noWrap/>
            <w:vAlign w:val="center"/>
          </w:tcPr>
          <w:p w14:paraId="4A9D1087" w14:textId="77777777" w:rsidR="00980B69" w:rsidRPr="00EA3632" w:rsidRDefault="00980B69" w:rsidP="00DB09DF">
            <w:pPr>
              <w:jc w:val="center"/>
            </w:pPr>
            <w:r>
              <w:t>Little trust</w:t>
            </w:r>
          </w:p>
        </w:tc>
        <w:tc>
          <w:tcPr>
            <w:tcW w:w="1559" w:type="dxa"/>
            <w:shd w:val="clear" w:color="auto" w:fill="auto"/>
            <w:noWrap/>
            <w:vAlign w:val="center"/>
          </w:tcPr>
          <w:p w14:paraId="068FD5C0" w14:textId="77777777" w:rsidR="00980B69" w:rsidRPr="00EA3632" w:rsidRDefault="00980B69" w:rsidP="00DB09DF">
            <w:pPr>
              <w:jc w:val="center"/>
            </w:pPr>
            <w:r>
              <w:t>Not sure</w:t>
            </w:r>
          </w:p>
        </w:tc>
      </w:tr>
      <w:tr w:rsidR="00980B69" w:rsidRPr="00EA3632" w14:paraId="1CE2631E" w14:textId="77777777" w:rsidTr="00DB09DF">
        <w:trPr>
          <w:trHeight w:val="454"/>
        </w:trPr>
        <w:tc>
          <w:tcPr>
            <w:tcW w:w="2122" w:type="dxa"/>
            <w:shd w:val="clear" w:color="auto" w:fill="auto"/>
            <w:noWrap/>
            <w:vAlign w:val="center"/>
            <w:hideMark/>
          </w:tcPr>
          <w:p w14:paraId="63D88E67" w14:textId="77777777" w:rsidR="00980B69" w:rsidRPr="00EA3632" w:rsidRDefault="00980B69" w:rsidP="00DB09DF">
            <w:r w:rsidRPr="00EA3632">
              <w:t>Politicians</w:t>
            </w:r>
          </w:p>
        </w:tc>
        <w:tc>
          <w:tcPr>
            <w:tcW w:w="1584" w:type="dxa"/>
            <w:shd w:val="clear" w:color="auto" w:fill="auto"/>
            <w:noWrap/>
            <w:vAlign w:val="center"/>
          </w:tcPr>
          <w:p w14:paraId="05DBFB0F" w14:textId="77777777" w:rsidR="00980B69" w:rsidRPr="00EA3632" w:rsidRDefault="00980B69" w:rsidP="00DB09DF">
            <w:pPr>
              <w:jc w:val="center"/>
              <w:rPr>
                <w:b/>
                <w:color w:val="002060"/>
                <w:sz w:val="28"/>
                <w:szCs w:val="28"/>
              </w:rPr>
            </w:pPr>
            <w:r>
              <w:rPr>
                <w:b/>
                <w:color w:val="002060"/>
                <w:sz w:val="28"/>
                <w:szCs w:val="28"/>
              </w:rPr>
              <w:t>17</w:t>
            </w:r>
          </w:p>
        </w:tc>
        <w:tc>
          <w:tcPr>
            <w:tcW w:w="1559" w:type="dxa"/>
            <w:shd w:val="clear" w:color="auto" w:fill="auto"/>
            <w:noWrap/>
            <w:vAlign w:val="center"/>
          </w:tcPr>
          <w:p w14:paraId="633B28AB" w14:textId="77777777" w:rsidR="00980B69" w:rsidRPr="00EA3632" w:rsidRDefault="00980B69" w:rsidP="00DB09DF">
            <w:pPr>
              <w:jc w:val="center"/>
              <w:rPr>
                <w:b/>
                <w:color w:val="002060"/>
                <w:sz w:val="28"/>
                <w:szCs w:val="28"/>
              </w:rPr>
            </w:pPr>
            <w:r>
              <w:rPr>
                <w:b/>
                <w:color w:val="002060"/>
                <w:sz w:val="28"/>
                <w:szCs w:val="28"/>
              </w:rPr>
              <w:t>73</w:t>
            </w:r>
          </w:p>
        </w:tc>
        <w:tc>
          <w:tcPr>
            <w:tcW w:w="1559" w:type="dxa"/>
            <w:shd w:val="clear" w:color="auto" w:fill="auto"/>
            <w:noWrap/>
            <w:vAlign w:val="center"/>
          </w:tcPr>
          <w:p w14:paraId="6F940721" w14:textId="77777777" w:rsidR="00980B69" w:rsidRPr="00EA3632" w:rsidRDefault="00980B69" w:rsidP="00DB09DF">
            <w:pPr>
              <w:jc w:val="center"/>
              <w:rPr>
                <w:b/>
                <w:color w:val="002060"/>
                <w:sz w:val="28"/>
                <w:szCs w:val="28"/>
              </w:rPr>
            </w:pPr>
            <w:r>
              <w:rPr>
                <w:b/>
                <w:color w:val="002060"/>
                <w:sz w:val="28"/>
                <w:szCs w:val="28"/>
              </w:rPr>
              <w:t>10</w:t>
            </w:r>
          </w:p>
        </w:tc>
      </w:tr>
      <w:tr w:rsidR="00980B69" w:rsidRPr="00EA3632" w14:paraId="12E5BB4C" w14:textId="77777777" w:rsidTr="00DB09DF">
        <w:trPr>
          <w:trHeight w:val="454"/>
        </w:trPr>
        <w:tc>
          <w:tcPr>
            <w:tcW w:w="2122" w:type="dxa"/>
            <w:shd w:val="clear" w:color="auto" w:fill="auto"/>
            <w:noWrap/>
            <w:vAlign w:val="center"/>
            <w:hideMark/>
          </w:tcPr>
          <w:p w14:paraId="34013F8E" w14:textId="77777777" w:rsidR="00980B69" w:rsidRPr="00EA3632" w:rsidRDefault="00980B69" w:rsidP="00DB09DF">
            <w:r>
              <w:t>The m</w:t>
            </w:r>
            <w:r w:rsidRPr="00EA3632">
              <w:t>edia</w:t>
            </w:r>
          </w:p>
        </w:tc>
        <w:tc>
          <w:tcPr>
            <w:tcW w:w="1584" w:type="dxa"/>
            <w:shd w:val="clear" w:color="auto" w:fill="auto"/>
            <w:noWrap/>
            <w:vAlign w:val="center"/>
          </w:tcPr>
          <w:p w14:paraId="2EEFF345" w14:textId="77777777" w:rsidR="00980B69" w:rsidRPr="00EA3632" w:rsidRDefault="00980B69" w:rsidP="00DB09DF">
            <w:pPr>
              <w:jc w:val="center"/>
              <w:rPr>
                <w:b/>
                <w:color w:val="002060"/>
                <w:sz w:val="28"/>
                <w:szCs w:val="28"/>
              </w:rPr>
            </w:pPr>
            <w:r>
              <w:rPr>
                <w:b/>
                <w:color w:val="002060"/>
                <w:sz w:val="28"/>
                <w:szCs w:val="28"/>
              </w:rPr>
              <w:t>21</w:t>
            </w:r>
          </w:p>
        </w:tc>
        <w:tc>
          <w:tcPr>
            <w:tcW w:w="1559" w:type="dxa"/>
            <w:shd w:val="clear" w:color="auto" w:fill="auto"/>
            <w:noWrap/>
            <w:vAlign w:val="center"/>
          </w:tcPr>
          <w:p w14:paraId="465458E3" w14:textId="77777777" w:rsidR="00980B69" w:rsidRPr="00EA3632" w:rsidRDefault="00980B69" w:rsidP="00DB09DF">
            <w:pPr>
              <w:jc w:val="center"/>
              <w:rPr>
                <w:b/>
                <w:color w:val="002060"/>
                <w:sz w:val="28"/>
                <w:szCs w:val="28"/>
              </w:rPr>
            </w:pPr>
            <w:r>
              <w:rPr>
                <w:b/>
                <w:color w:val="002060"/>
                <w:sz w:val="28"/>
                <w:szCs w:val="28"/>
              </w:rPr>
              <w:t>70</w:t>
            </w:r>
          </w:p>
        </w:tc>
        <w:tc>
          <w:tcPr>
            <w:tcW w:w="1559" w:type="dxa"/>
            <w:shd w:val="clear" w:color="auto" w:fill="auto"/>
            <w:noWrap/>
            <w:vAlign w:val="center"/>
          </w:tcPr>
          <w:p w14:paraId="2CE2C67F" w14:textId="77777777" w:rsidR="00980B69" w:rsidRPr="00EA3632" w:rsidRDefault="00980B69" w:rsidP="00DB09DF">
            <w:pPr>
              <w:jc w:val="center"/>
              <w:rPr>
                <w:b/>
                <w:color w:val="002060"/>
                <w:sz w:val="28"/>
                <w:szCs w:val="28"/>
              </w:rPr>
            </w:pPr>
            <w:r>
              <w:rPr>
                <w:b/>
                <w:color w:val="002060"/>
                <w:sz w:val="28"/>
                <w:szCs w:val="28"/>
              </w:rPr>
              <w:t>9</w:t>
            </w:r>
          </w:p>
        </w:tc>
      </w:tr>
      <w:tr w:rsidR="00980B69" w:rsidRPr="00EA3632" w14:paraId="688500BC" w14:textId="77777777" w:rsidTr="00DB09DF">
        <w:trPr>
          <w:trHeight w:val="454"/>
        </w:trPr>
        <w:tc>
          <w:tcPr>
            <w:tcW w:w="2122" w:type="dxa"/>
            <w:shd w:val="clear" w:color="auto" w:fill="auto"/>
            <w:noWrap/>
            <w:vAlign w:val="center"/>
            <w:hideMark/>
          </w:tcPr>
          <w:p w14:paraId="124F1F30" w14:textId="77777777" w:rsidR="00980B69" w:rsidRPr="00EA3632" w:rsidRDefault="00980B69" w:rsidP="00DB09DF">
            <w:r w:rsidRPr="00EA3632">
              <w:t>Doctors</w:t>
            </w:r>
          </w:p>
        </w:tc>
        <w:tc>
          <w:tcPr>
            <w:tcW w:w="1584" w:type="dxa"/>
            <w:shd w:val="clear" w:color="auto" w:fill="auto"/>
            <w:noWrap/>
            <w:vAlign w:val="center"/>
          </w:tcPr>
          <w:p w14:paraId="006C4058" w14:textId="77777777" w:rsidR="00980B69" w:rsidRPr="00EA3632" w:rsidRDefault="00980B69" w:rsidP="00DB09DF">
            <w:pPr>
              <w:jc w:val="center"/>
              <w:rPr>
                <w:b/>
                <w:color w:val="002060"/>
                <w:sz w:val="28"/>
                <w:szCs w:val="28"/>
              </w:rPr>
            </w:pPr>
            <w:r>
              <w:rPr>
                <w:b/>
                <w:color w:val="002060"/>
                <w:sz w:val="28"/>
                <w:szCs w:val="28"/>
              </w:rPr>
              <w:t>55</w:t>
            </w:r>
          </w:p>
        </w:tc>
        <w:tc>
          <w:tcPr>
            <w:tcW w:w="1559" w:type="dxa"/>
            <w:shd w:val="clear" w:color="auto" w:fill="auto"/>
            <w:noWrap/>
            <w:vAlign w:val="center"/>
          </w:tcPr>
          <w:p w14:paraId="53ED2385" w14:textId="77777777" w:rsidR="00980B69" w:rsidRPr="00EA3632" w:rsidRDefault="00980B69" w:rsidP="00DB09DF">
            <w:pPr>
              <w:jc w:val="center"/>
              <w:rPr>
                <w:b/>
                <w:color w:val="002060"/>
                <w:sz w:val="28"/>
                <w:szCs w:val="28"/>
              </w:rPr>
            </w:pPr>
            <w:r>
              <w:rPr>
                <w:b/>
                <w:color w:val="002060"/>
                <w:sz w:val="28"/>
                <w:szCs w:val="28"/>
              </w:rPr>
              <w:t>34</w:t>
            </w:r>
          </w:p>
        </w:tc>
        <w:tc>
          <w:tcPr>
            <w:tcW w:w="1559" w:type="dxa"/>
            <w:shd w:val="clear" w:color="auto" w:fill="auto"/>
            <w:noWrap/>
            <w:vAlign w:val="center"/>
          </w:tcPr>
          <w:p w14:paraId="4B787DF5" w14:textId="77777777" w:rsidR="00980B69" w:rsidRPr="00EA3632" w:rsidRDefault="00980B69" w:rsidP="00DB09DF">
            <w:pPr>
              <w:jc w:val="center"/>
              <w:rPr>
                <w:b/>
                <w:color w:val="002060"/>
                <w:sz w:val="28"/>
                <w:szCs w:val="28"/>
              </w:rPr>
            </w:pPr>
            <w:r>
              <w:rPr>
                <w:b/>
                <w:color w:val="002060"/>
                <w:sz w:val="28"/>
                <w:szCs w:val="28"/>
              </w:rPr>
              <w:t>11</w:t>
            </w:r>
          </w:p>
        </w:tc>
      </w:tr>
      <w:tr w:rsidR="00980B69" w:rsidRPr="00EA3632" w14:paraId="7581ED5D" w14:textId="77777777" w:rsidTr="00DB09DF">
        <w:trPr>
          <w:trHeight w:val="454"/>
        </w:trPr>
        <w:tc>
          <w:tcPr>
            <w:tcW w:w="2122" w:type="dxa"/>
            <w:shd w:val="clear" w:color="auto" w:fill="auto"/>
            <w:noWrap/>
            <w:vAlign w:val="center"/>
            <w:hideMark/>
          </w:tcPr>
          <w:p w14:paraId="517A193E" w14:textId="77777777" w:rsidR="00980B69" w:rsidRPr="00EA3632" w:rsidRDefault="00980B69" w:rsidP="00DB09DF">
            <w:r w:rsidRPr="00EA3632">
              <w:t>Churches</w:t>
            </w:r>
          </w:p>
        </w:tc>
        <w:tc>
          <w:tcPr>
            <w:tcW w:w="1584" w:type="dxa"/>
            <w:shd w:val="clear" w:color="auto" w:fill="auto"/>
            <w:noWrap/>
            <w:vAlign w:val="center"/>
          </w:tcPr>
          <w:p w14:paraId="54273D68" w14:textId="77777777" w:rsidR="00980B69" w:rsidRPr="00EA3632" w:rsidRDefault="00980B69" w:rsidP="00DB09DF">
            <w:pPr>
              <w:jc w:val="center"/>
              <w:rPr>
                <w:b/>
                <w:color w:val="002060"/>
                <w:sz w:val="28"/>
                <w:szCs w:val="28"/>
              </w:rPr>
            </w:pPr>
            <w:r>
              <w:rPr>
                <w:b/>
                <w:color w:val="002060"/>
                <w:sz w:val="28"/>
                <w:szCs w:val="28"/>
              </w:rPr>
              <w:t>36</w:t>
            </w:r>
          </w:p>
        </w:tc>
        <w:tc>
          <w:tcPr>
            <w:tcW w:w="1559" w:type="dxa"/>
            <w:shd w:val="clear" w:color="auto" w:fill="auto"/>
            <w:noWrap/>
            <w:vAlign w:val="center"/>
          </w:tcPr>
          <w:p w14:paraId="006BAF7A" w14:textId="77777777" w:rsidR="00980B69" w:rsidRPr="00EA3632" w:rsidRDefault="00980B69" w:rsidP="00DB09DF">
            <w:pPr>
              <w:jc w:val="center"/>
              <w:rPr>
                <w:b/>
                <w:color w:val="002060"/>
                <w:sz w:val="28"/>
                <w:szCs w:val="28"/>
              </w:rPr>
            </w:pPr>
            <w:r>
              <w:rPr>
                <w:b/>
                <w:color w:val="002060"/>
                <w:sz w:val="28"/>
                <w:szCs w:val="28"/>
              </w:rPr>
              <w:t>53</w:t>
            </w:r>
          </w:p>
        </w:tc>
        <w:tc>
          <w:tcPr>
            <w:tcW w:w="1559" w:type="dxa"/>
            <w:shd w:val="clear" w:color="auto" w:fill="auto"/>
            <w:noWrap/>
            <w:vAlign w:val="center"/>
          </w:tcPr>
          <w:p w14:paraId="3E3795FD" w14:textId="77777777" w:rsidR="00980B69" w:rsidRPr="00EA3632" w:rsidRDefault="00980B69" w:rsidP="00DB09DF">
            <w:pPr>
              <w:jc w:val="center"/>
              <w:rPr>
                <w:b/>
                <w:color w:val="002060"/>
                <w:sz w:val="28"/>
                <w:szCs w:val="28"/>
              </w:rPr>
            </w:pPr>
            <w:r>
              <w:rPr>
                <w:b/>
                <w:color w:val="002060"/>
                <w:sz w:val="28"/>
                <w:szCs w:val="28"/>
              </w:rPr>
              <w:t>11</w:t>
            </w:r>
          </w:p>
        </w:tc>
      </w:tr>
    </w:tbl>
    <w:p w14:paraId="147C0804" w14:textId="77777777" w:rsidR="00980B69" w:rsidRDefault="00980B69" w:rsidP="00DB09DF">
      <w:r>
        <w:rPr>
          <w:noProof/>
          <w:lang w:eastAsia="en-AU"/>
        </w:rPr>
        <mc:AlternateContent>
          <mc:Choice Requires="wps">
            <w:drawing>
              <wp:anchor distT="0" distB="0" distL="114300" distR="114300" simplePos="0" relativeHeight="251674624" behindDoc="0" locked="0" layoutInCell="1" allowOverlap="1" wp14:anchorId="1E034F1A" wp14:editId="7FFE5249">
                <wp:simplePos x="0" y="0"/>
                <wp:positionH relativeFrom="column">
                  <wp:posOffset>327660</wp:posOffset>
                </wp:positionH>
                <wp:positionV relativeFrom="paragraph">
                  <wp:posOffset>90805</wp:posOffset>
                </wp:positionV>
                <wp:extent cx="5238750" cy="86995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52387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3D6EE17C" w14:textId="77777777" w:rsidTr="00DB09DF">
                              <w:tc>
                                <w:tcPr>
                                  <w:tcW w:w="5000" w:type="pct"/>
                                </w:tcPr>
                                <w:p w14:paraId="1B022C6C" w14:textId="77777777" w:rsidR="00DB09DF" w:rsidRPr="00BC4B6B" w:rsidRDefault="00DB09DF" w:rsidP="00DB09DF">
                                  <w:pPr>
                                    <w:jc w:val="center"/>
                                    <w:rPr>
                                      <w:b/>
                                    </w:rPr>
                                  </w:pPr>
                                  <w:r w:rsidRPr="000B0955">
                                    <w:rPr>
                                      <w:b/>
                                    </w:rPr>
                                    <w:t>Solution</w:t>
                                  </w:r>
                                </w:p>
                              </w:tc>
                            </w:tr>
                            <w:tr w:rsidR="00DB09DF" w14:paraId="144515BB" w14:textId="77777777" w:rsidTr="00DB09DF">
                              <w:tc>
                                <w:tcPr>
                                  <w:tcW w:w="5000" w:type="pct"/>
                                </w:tcPr>
                                <w:p w14:paraId="61CD1901" w14:textId="77777777" w:rsidR="00DB09DF" w:rsidRDefault="00DB09DF">
                                  <w:r>
                                    <w:t>See table - using row totals of 160, 120, 180 and 150.</w:t>
                                  </w:r>
                                </w:p>
                              </w:tc>
                            </w:tr>
                            <w:tr w:rsidR="00DB09DF" w14:paraId="1A727BF0" w14:textId="77777777" w:rsidTr="00DB09DF">
                              <w:tc>
                                <w:tcPr>
                                  <w:tcW w:w="5000" w:type="pct"/>
                                </w:tcPr>
                                <w:p w14:paraId="395F5CA8" w14:textId="77777777" w:rsidR="00DB09DF" w:rsidRPr="00BC4B6B" w:rsidRDefault="00DB09DF" w:rsidP="00DB09DF">
                                  <w:pPr>
                                    <w:jc w:val="center"/>
                                    <w:rPr>
                                      <w:b/>
                                    </w:rPr>
                                  </w:pPr>
                                  <w:r w:rsidRPr="000B0955">
                                    <w:rPr>
                                      <w:b/>
                                    </w:rPr>
                                    <w:t>S</w:t>
                                  </w:r>
                                  <w:r>
                                    <w:rPr>
                                      <w:b/>
                                    </w:rPr>
                                    <w:t>pecific behaviours</w:t>
                                  </w:r>
                                </w:p>
                              </w:tc>
                            </w:tr>
                            <w:tr w:rsidR="00DB09DF" w14:paraId="75069A7D" w14:textId="77777777" w:rsidTr="00DB09DF">
                              <w:tc>
                                <w:tcPr>
                                  <w:tcW w:w="5000" w:type="pct"/>
                                </w:tcPr>
                                <w:p w14:paraId="35097709" w14:textId="77777777" w:rsidR="00DB09DF" w:rsidRDefault="00DB09DF">
                                  <w:r>
                                    <w:sym w:font="Wingdings" w:char="F0FC"/>
                                  </w:r>
                                  <w:r>
                                    <w:t xml:space="preserve"> calculates row totals          </w:t>
                                  </w:r>
                                  <w:r>
                                    <w:sym w:font="Wingdings" w:char="F0FC"/>
                                  </w:r>
                                  <w:r>
                                    <w:t xml:space="preserve"> calculates one row of percentages </w:t>
                                  </w:r>
                                </w:p>
                                <w:p w14:paraId="47286DBC" w14:textId="77777777" w:rsidR="00DB09DF" w:rsidRDefault="00DB09DF" w:rsidP="00DB09DF">
                                  <w:r>
                                    <w:sym w:font="Wingdings" w:char="F0FC"/>
                                  </w:r>
                                  <w:r>
                                    <w:t xml:space="preserve"> rounds to whole numbers  </w:t>
                                  </w:r>
                                  <w:r>
                                    <w:sym w:font="Wingdings" w:char="F0FC"/>
                                  </w:r>
                                  <w:r>
                                    <w:t xml:space="preserve"> completes all row percentages</w:t>
                                  </w:r>
                                </w:p>
                              </w:tc>
                            </w:tr>
                          </w:tbl>
                          <w:p w14:paraId="19619B68"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25.8pt;margin-top:7.15pt;width:412.5pt;height: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3D6EE17C" w14:textId="77777777" w:rsidTr="00DB09DF">
                        <w:tc>
                          <w:tcPr>
                            <w:tcW w:w="5000" w:type="pct"/>
                          </w:tcPr>
                          <w:p w14:paraId="1B022C6C" w14:textId="77777777" w:rsidR="00DB09DF" w:rsidRPr="00BC4B6B" w:rsidRDefault="00DB09DF" w:rsidP="00DB09DF">
                            <w:pPr>
                              <w:jc w:val="center"/>
                              <w:rPr>
                                <w:b/>
                              </w:rPr>
                            </w:pPr>
                            <w:r w:rsidRPr="000B0955">
                              <w:rPr>
                                <w:b/>
                              </w:rPr>
                              <w:t>Solution</w:t>
                            </w:r>
                          </w:p>
                        </w:tc>
                      </w:tr>
                      <w:tr w:rsidR="00DB09DF" w14:paraId="144515BB" w14:textId="77777777" w:rsidTr="00DB09DF">
                        <w:tc>
                          <w:tcPr>
                            <w:tcW w:w="5000" w:type="pct"/>
                          </w:tcPr>
                          <w:p w14:paraId="61CD1901" w14:textId="77777777" w:rsidR="00DB09DF" w:rsidRDefault="00DB09DF">
                            <w:r>
                              <w:t>See table - using row totals of 160, 120, 180 and 150.</w:t>
                            </w:r>
                          </w:p>
                        </w:tc>
                      </w:tr>
                      <w:tr w:rsidR="00DB09DF" w14:paraId="1A727BF0" w14:textId="77777777" w:rsidTr="00DB09DF">
                        <w:tc>
                          <w:tcPr>
                            <w:tcW w:w="5000" w:type="pct"/>
                          </w:tcPr>
                          <w:p w14:paraId="395F5CA8" w14:textId="77777777" w:rsidR="00DB09DF" w:rsidRPr="00BC4B6B" w:rsidRDefault="00DB09DF" w:rsidP="00DB09DF">
                            <w:pPr>
                              <w:jc w:val="center"/>
                              <w:rPr>
                                <w:b/>
                              </w:rPr>
                            </w:pPr>
                            <w:r w:rsidRPr="000B0955">
                              <w:rPr>
                                <w:b/>
                              </w:rPr>
                              <w:t>S</w:t>
                            </w:r>
                            <w:r>
                              <w:rPr>
                                <w:b/>
                              </w:rPr>
                              <w:t>pecific behaviours</w:t>
                            </w:r>
                          </w:p>
                        </w:tc>
                      </w:tr>
                      <w:tr w:rsidR="00DB09DF" w14:paraId="75069A7D" w14:textId="77777777" w:rsidTr="00DB09DF">
                        <w:tc>
                          <w:tcPr>
                            <w:tcW w:w="5000" w:type="pct"/>
                          </w:tcPr>
                          <w:p w14:paraId="35097709" w14:textId="77777777" w:rsidR="00DB09DF" w:rsidRDefault="00DB09DF">
                            <w:r>
                              <w:sym w:font="Wingdings" w:char="F0FC"/>
                            </w:r>
                            <w:r>
                              <w:t xml:space="preserve"> calculates row totals          </w:t>
                            </w:r>
                            <w:r>
                              <w:sym w:font="Wingdings" w:char="F0FC"/>
                            </w:r>
                            <w:r>
                              <w:t xml:space="preserve"> calculates one row of percentages </w:t>
                            </w:r>
                          </w:p>
                          <w:p w14:paraId="47286DBC" w14:textId="77777777" w:rsidR="00DB09DF" w:rsidRDefault="00DB09DF" w:rsidP="00DB09DF">
                            <w:r>
                              <w:sym w:font="Wingdings" w:char="F0FC"/>
                            </w:r>
                            <w:r>
                              <w:t xml:space="preserve"> rounds to whole numbers  </w:t>
                            </w:r>
                            <w:r>
                              <w:sym w:font="Wingdings" w:char="F0FC"/>
                            </w:r>
                            <w:r>
                              <w:t xml:space="preserve"> completes all row percentages</w:t>
                            </w:r>
                          </w:p>
                        </w:tc>
                      </w:tr>
                    </w:tbl>
                    <w:p w14:paraId="19619B68" w14:textId="77777777" w:rsidR="00DB09DF" w:rsidRDefault="00DB09DF" w:rsidP="00DB09DF"/>
                  </w:txbxContent>
                </v:textbox>
              </v:shape>
            </w:pict>
          </mc:Fallback>
        </mc:AlternateContent>
      </w:r>
    </w:p>
    <w:p w14:paraId="754C4569" w14:textId="77777777" w:rsidR="00980B69" w:rsidRDefault="00980B69" w:rsidP="00DB09DF">
      <w:pPr>
        <w:pStyle w:val="Parta"/>
      </w:pPr>
    </w:p>
    <w:p w14:paraId="0A0FC3AF" w14:textId="77777777" w:rsidR="00980B69" w:rsidRDefault="00980B69" w:rsidP="00DB09DF">
      <w:pPr>
        <w:pStyle w:val="Parta"/>
      </w:pPr>
    </w:p>
    <w:p w14:paraId="19D2D1D7" w14:textId="77777777" w:rsidR="00980B69" w:rsidRDefault="00980B69" w:rsidP="00DB09DF">
      <w:pPr>
        <w:pStyle w:val="Parta"/>
      </w:pPr>
    </w:p>
    <w:p w14:paraId="47C8E099" w14:textId="77777777" w:rsidR="00980B69" w:rsidRDefault="00980B69" w:rsidP="00DB09DF">
      <w:pPr>
        <w:pStyle w:val="Parta"/>
      </w:pPr>
    </w:p>
    <w:p w14:paraId="005D2FF8" w14:textId="77777777" w:rsidR="00980B69" w:rsidRDefault="00980B69" w:rsidP="00DB09DF">
      <w:pPr>
        <w:pStyle w:val="Parta"/>
      </w:pPr>
    </w:p>
    <w:p w14:paraId="1205DD2B" w14:textId="77777777" w:rsidR="00980B69" w:rsidRDefault="00980B69" w:rsidP="00DB09DF">
      <w:pPr>
        <w:pStyle w:val="Parta"/>
      </w:pPr>
    </w:p>
    <w:p w14:paraId="06026436" w14:textId="77777777" w:rsidR="00980B69" w:rsidRDefault="00980B69" w:rsidP="00DB09DF">
      <w:pPr>
        <w:pStyle w:val="Parta"/>
      </w:pPr>
      <w:r w:rsidRPr="00FF6DE7">
        <w:t>(c)</w:t>
      </w:r>
      <w:r w:rsidRPr="00FF6DE7">
        <w:tab/>
        <w:t xml:space="preserve">Comment on whether this data provides any evidence that </w:t>
      </w:r>
      <w:r>
        <w:t>the source of information is associated with the degree of trust placed in the information</w:t>
      </w:r>
      <w:r w:rsidRPr="00F91DE8">
        <w:t xml:space="preserve"> </w:t>
      </w:r>
      <w:r>
        <w:t>about asylum seekers</w:t>
      </w:r>
      <w:r w:rsidRPr="00FF6DE7">
        <w:t>.</w:t>
      </w:r>
    </w:p>
    <w:p w14:paraId="24CB2632" w14:textId="77777777" w:rsidR="00980B69" w:rsidRPr="00FF6DE7" w:rsidRDefault="00980B69" w:rsidP="00DB09DF">
      <w:pPr>
        <w:pStyle w:val="Parta"/>
      </w:pPr>
      <w:r>
        <w:tab/>
      </w:r>
      <w:r w:rsidRPr="00FF6DE7">
        <w:tab/>
        <w:t>(2 marks)</w:t>
      </w:r>
    </w:p>
    <w:p w14:paraId="20850924" w14:textId="77777777" w:rsidR="00980B69" w:rsidRDefault="00980B69" w:rsidP="00DB09DF">
      <w:r>
        <w:rPr>
          <w:noProof/>
          <w:lang w:eastAsia="en-AU"/>
        </w:rPr>
        <mc:AlternateContent>
          <mc:Choice Requires="wps">
            <w:drawing>
              <wp:anchor distT="0" distB="0" distL="114300" distR="114300" simplePos="0" relativeHeight="251673600" behindDoc="0" locked="0" layoutInCell="1" allowOverlap="1" wp14:anchorId="5AA7C36A" wp14:editId="71008DF3">
                <wp:simplePos x="0" y="0"/>
                <wp:positionH relativeFrom="column">
                  <wp:posOffset>327660</wp:posOffset>
                </wp:positionH>
                <wp:positionV relativeFrom="paragraph">
                  <wp:posOffset>55880</wp:posOffset>
                </wp:positionV>
                <wp:extent cx="5238750" cy="10223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77AF2664" w14:textId="77777777" w:rsidTr="00DB09DF">
                              <w:tc>
                                <w:tcPr>
                                  <w:tcW w:w="5000" w:type="pct"/>
                                </w:tcPr>
                                <w:p w14:paraId="4CFF42B6" w14:textId="77777777" w:rsidR="00DB09DF" w:rsidRPr="00BC4B6B" w:rsidRDefault="00DB09DF" w:rsidP="00DB09DF">
                                  <w:pPr>
                                    <w:jc w:val="center"/>
                                    <w:rPr>
                                      <w:b/>
                                    </w:rPr>
                                  </w:pPr>
                                  <w:r w:rsidRPr="000B0955">
                                    <w:rPr>
                                      <w:b/>
                                    </w:rPr>
                                    <w:t>Solution</w:t>
                                  </w:r>
                                </w:p>
                              </w:tc>
                            </w:tr>
                            <w:tr w:rsidR="00DB09DF" w14:paraId="3CED7916" w14:textId="77777777" w:rsidTr="00DB09DF">
                              <w:tc>
                                <w:tcPr>
                                  <w:tcW w:w="5000" w:type="pct"/>
                                </w:tcPr>
                                <w:p w14:paraId="1560C836" w14:textId="77777777" w:rsidR="00DB09DF" w:rsidRDefault="00DB09DF">
                                  <w:r>
                                    <w:t>Yes - an association exists. Only 17% have some trust when the information source is a politician compared to 55% when the source is a doctor.</w:t>
                                  </w:r>
                                </w:p>
                              </w:tc>
                            </w:tr>
                            <w:tr w:rsidR="00DB09DF" w14:paraId="4725B9F8" w14:textId="77777777" w:rsidTr="00DB09DF">
                              <w:tc>
                                <w:tcPr>
                                  <w:tcW w:w="5000" w:type="pct"/>
                                </w:tcPr>
                                <w:p w14:paraId="7D4B270B" w14:textId="77777777" w:rsidR="00DB09DF" w:rsidRPr="00BC4B6B" w:rsidRDefault="00DB09DF" w:rsidP="00DB09DF">
                                  <w:pPr>
                                    <w:jc w:val="center"/>
                                    <w:rPr>
                                      <w:b/>
                                    </w:rPr>
                                  </w:pPr>
                                  <w:r w:rsidRPr="000B0955">
                                    <w:rPr>
                                      <w:b/>
                                    </w:rPr>
                                    <w:t>S</w:t>
                                  </w:r>
                                  <w:r>
                                    <w:rPr>
                                      <w:b/>
                                    </w:rPr>
                                    <w:t>pecific behaviours</w:t>
                                  </w:r>
                                </w:p>
                              </w:tc>
                            </w:tr>
                            <w:tr w:rsidR="00DB09DF" w14:paraId="064074A2" w14:textId="77777777" w:rsidTr="00DB09DF">
                              <w:tc>
                                <w:tcPr>
                                  <w:tcW w:w="5000" w:type="pct"/>
                                </w:tcPr>
                                <w:p w14:paraId="0D5C4B5E" w14:textId="77777777" w:rsidR="00DB09DF" w:rsidRDefault="00DB09DF">
                                  <w:r>
                                    <w:sym w:font="Wingdings" w:char="F0FC"/>
                                  </w:r>
                                  <w:r>
                                    <w:t xml:space="preserve"> States that evidence exists</w:t>
                                  </w:r>
                                </w:p>
                                <w:p w14:paraId="28C41AAF" w14:textId="77777777" w:rsidR="00DB09DF" w:rsidRDefault="00DB09DF">
                                  <w:r>
                                    <w:sym w:font="Wingdings" w:char="F0FC"/>
                                  </w:r>
                                  <w:r>
                                    <w:t xml:space="preserve"> uses an example to support claim</w:t>
                                  </w:r>
                                </w:p>
                              </w:tc>
                            </w:tr>
                          </w:tbl>
                          <w:p w14:paraId="71C72225"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25.8pt;margin-top:4.4pt;width:412.5pt;height: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tiQQIAAL4EAAAOAAAAZHJzL2Uyb0RvYy54bWysVE1vGjEQvVfqf7B8L8uHkka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77AF2664" w14:textId="77777777" w:rsidTr="00DB09DF">
                        <w:tc>
                          <w:tcPr>
                            <w:tcW w:w="5000" w:type="pct"/>
                          </w:tcPr>
                          <w:p w14:paraId="4CFF42B6" w14:textId="77777777" w:rsidR="00DB09DF" w:rsidRPr="00BC4B6B" w:rsidRDefault="00DB09DF" w:rsidP="00DB09DF">
                            <w:pPr>
                              <w:jc w:val="center"/>
                              <w:rPr>
                                <w:b/>
                              </w:rPr>
                            </w:pPr>
                            <w:r w:rsidRPr="000B0955">
                              <w:rPr>
                                <w:b/>
                              </w:rPr>
                              <w:t>Solution</w:t>
                            </w:r>
                          </w:p>
                        </w:tc>
                      </w:tr>
                      <w:tr w:rsidR="00DB09DF" w14:paraId="3CED7916" w14:textId="77777777" w:rsidTr="00DB09DF">
                        <w:tc>
                          <w:tcPr>
                            <w:tcW w:w="5000" w:type="pct"/>
                          </w:tcPr>
                          <w:p w14:paraId="1560C836" w14:textId="77777777" w:rsidR="00DB09DF" w:rsidRDefault="00DB09DF">
                            <w:r>
                              <w:t>Yes - an association exists. Only 17% have some trust when the information source is a politician compared to 55% when the source is a doctor.</w:t>
                            </w:r>
                          </w:p>
                        </w:tc>
                      </w:tr>
                      <w:tr w:rsidR="00DB09DF" w14:paraId="4725B9F8" w14:textId="77777777" w:rsidTr="00DB09DF">
                        <w:tc>
                          <w:tcPr>
                            <w:tcW w:w="5000" w:type="pct"/>
                          </w:tcPr>
                          <w:p w14:paraId="7D4B270B" w14:textId="77777777" w:rsidR="00DB09DF" w:rsidRPr="00BC4B6B" w:rsidRDefault="00DB09DF" w:rsidP="00DB09DF">
                            <w:pPr>
                              <w:jc w:val="center"/>
                              <w:rPr>
                                <w:b/>
                              </w:rPr>
                            </w:pPr>
                            <w:r w:rsidRPr="000B0955">
                              <w:rPr>
                                <w:b/>
                              </w:rPr>
                              <w:t>S</w:t>
                            </w:r>
                            <w:r>
                              <w:rPr>
                                <w:b/>
                              </w:rPr>
                              <w:t>pecific behaviours</w:t>
                            </w:r>
                          </w:p>
                        </w:tc>
                      </w:tr>
                      <w:tr w:rsidR="00DB09DF" w14:paraId="064074A2" w14:textId="77777777" w:rsidTr="00DB09DF">
                        <w:tc>
                          <w:tcPr>
                            <w:tcW w:w="5000" w:type="pct"/>
                          </w:tcPr>
                          <w:p w14:paraId="0D5C4B5E" w14:textId="77777777" w:rsidR="00DB09DF" w:rsidRDefault="00DB09DF">
                            <w:r>
                              <w:sym w:font="Wingdings" w:char="F0FC"/>
                            </w:r>
                            <w:r>
                              <w:t xml:space="preserve"> States that evidence exists</w:t>
                            </w:r>
                          </w:p>
                          <w:p w14:paraId="28C41AAF" w14:textId="77777777" w:rsidR="00DB09DF" w:rsidRDefault="00DB09DF">
                            <w:r>
                              <w:sym w:font="Wingdings" w:char="F0FC"/>
                            </w:r>
                            <w:r>
                              <w:t xml:space="preserve"> uses an example to support claim</w:t>
                            </w:r>
                          </w:p>
                        </w:tc>
                      </w:tr>
                    </w:tbl>
                    <w:p w14:paraId="71C72225" w14:textId="77777777" w:rsidR="00DB09DF" w:rsidRDefault="00DB09DF" w:rsidP="00DB09DF"/>
                  </w:txbxContent>
                </v:textbox>
              </v:shape>
            </w:pict>
          </mc:Fallback>
        </mc:AlternateContent>
      </w:r>
    </w:p>
    <w:p w14:paraId="2ABC5FE1" w14:textId="77777777" w:rsidR="00980B69" w:rsidRDefault="00980B69" w:rsidP="00DB09DF"/>
    <w:p w14:paraId="17B6FE40" w14:textId="77777777" w:rsidR="00980B69" w:rsidRPr="00F913EF" w:rsidRDefault="00980B69" w:rsidP="00DB09DF"/>
    <w:p w14:paraId="6244A9FA" w14:textId="77777777" w:rsidR="00980B69" w:rsidRDefault="00980B69" w:rsidP="00DB09DF"/>
    <w:p w14:paraId="7F39B5A8" w14:textId="77777777" w:rsidR="00980B69" w:rsidRDefault="00980B69">
      <w:pPr>
        <w:spacing w:after="160" w:line="259" w:lineRule="auto"/>
        <w:rPr>
          <w:b/>
          <w:szCs w:val="24"/>
          <w:lang w:val="en-US"/>
        </w:rPr>
      </w:pPr>
      <w:r>
        <w:br w:type="page"/>
      </w:r>
    </w:p>
    <w:p w14:paraId="63FAE611" w14:textId="77777777" w:rsidR="00980B69" w:rsidRDefault="00980B69" w:rsidP="00980B69">
      <w:pPr>
        <w:pStyle w:val="QNum"/>
      </w:pPr>
      <w:r>
        <w:lastRenderedPageBreak/>
        <w:t>Question 11</w:t>
      </w:r>
      <w:r>
        <w:tab/>
        <w:t>(9 marks)</w:t>
      </w:r>
    </w:p>
    <w:p w14:paraId="2B58F3B7" w14:textId="77777777" w:rsidR="00980B69" w:rsidRDefault="00980B69" w:rsidP="00DB09DF">
      <w:pPr>
        <w:rPr>
          <w:lang w:val="en-US"/>
        </w:rPr>
      </w:pPr>
      <w:r>
        <w:rPr>
          <w:lang w:val="en-US"/>
        </w:rPr>
        <w:t xml:space="preserve">Sequence </w:t>
      </w:r>
      <w:r w:rsidRPr="008B0C3E">
        <w:rPr>
          <w:rStyle w:val="Variable"/>
        </w:rPr>
        <w:t>T</w:t>
      </w:r>
      <w:r>
        <w:rPr>
          <w:lang w:val="en-US"/>
        </w:rPr>
        <w:t xml:space="preserve"> is defined given by </w:t>
      </w:r>
      <w:r w:rsidRPr="001E7FE4">
        <w:rPr>
          <w:position w:val="-12"/>
          <w:lang w:val="en-US"/>
        </w:rPr>
        <w:object w:dxaOrig="2120" w:dyaOrig="360" w14:anchorId="3D529851">
          <v:shape id="_x0000_i1036" type="#_x0000_t75" style="width:106.15pt;height:18.45pt" o:ole="">
            <v:imagedata r:id="rId27" o:title=""/>
          </v:shape>
          <o:OLEObject Type="Embed" ProgID="Equation.DSMT4" ShapeID="_x0000_i1036" DrawAspect="Content" ObjectID="_1556962682" r:id="rId28"/>
        </w:object>
      </w:r>
      <w:r>
        <w:rPr>
          <w:lang w:val="en-US"/>
        </w:rPr>
        <w:t>.</w:t>
      </w:r>
    </w:p>
    <w:p w14:paraId="0E8A8FA5" w14:textId="77777777" w:rsidR="00980B69" w:rsidRDefault="00980B69" w:rsidP="00DB09DF">
      <w:pPr>
        <w:rPr>
          <w:lang w:val="en-US"/>
        </w:rPr>
      </w:pPr>
    </w:p>
    <w:p w14:paraId="74B57073" w14:textId="77777777" w:rsidR="00980B69" w:rsidRDefault="00980B69" w:rsidP="00DB09DF">
      <w:pPr>
        <w:pStyle w:val="Parta"/>
        <w:rPr>
          <w:lang w:val="en-US"/>
        </w:rPr>
      </w:pPr>
      <w:r>
        <w:rPr>
          <w:lang w:val="en-US"/>
        </w:rPr>
        <w:t>(a)</w:t>
      </w:r>
      <w:r>
        <w:rPr>
          <w:lang w:val="en-US"/>
        </w:rPr>
        <w:tab/>
        <w:t>Use the recursive rule to complete the table below, rounding values to one decimal place.</w:t>
      </w:r>
      <w:r>
        <w:rPr>
          <w:lang w:val="en-US"/>
        </w:rPr>
        <w:tab/>
        <w:t>(2 marks)</w:t>
      </w:r>
    </w:p>
    <w:p w14:paraId="6FA7DEDD" w14:textId="77777777" w:rsidR="00980B69" w:rsidRDefault="00980B69" w:rsidP="00DB09DF">
      <w:pPr>
        <w:pStyle w:val="Parta"/>
        <w:rPr>
          <w:lang w:val="en-US"/>
        </w:rPr>
      </w:pPr>
      <w:r>
        <w:rPr>
          <w:lang w:val="en-US"/>
        </w:rPr>
        <w:tab/>
      </w:r>
    </w:p>
    <w:tbl>
      <w:tblPr>
        <w:tblStyle w:val="TableGrid"/>
        <w:tblW w:w="0" w:type="auto"/>
        <w:tblInd w:w="680" w:type="dxa"/>
        <w:tblLook w:val="04A0" w:firstRow="1" w:lastRow="0" w:firstColumn="1" w:lastColumn="0" w:noHBand="0" w:noVBand="1"/>
      </w:tblPr>
      <w:tblGrid>
        <w:gridCol w:w="875"/>
        <w:gridCol w:w="1219"/>
        <w:gridCol w:w="1219"/>
        <w:gridCol w:w="1219"/>
        <w:gridCol w:w="1219"/>
        <w:gridCol w:w="1219"/>
        <w:gridCol w:w="1220"/>
      </w:tblGrid>
      <w:tr w:rsidR="00980B69" w14:paraId="18989ED1" w14:textId="77777777" w:rsidTr="00DB09DF">
        <w:tc>
          <w:tcPr>
            <w:tcW w:w="875" w:type="dxa"/>
            <w:vAlign w:val="center"/>
          </w:tcPr>
          <w:p w14:paraId="161DC47E" w14:textId="77777777" w:rsidR="00980B69" w:rsidRDefault="00980B69" w:rsidP="00DB09DF">
            <w:pPr>
              <w:pStyle w:val="Parta"/>
              <w:ind w:left="0" w:firstLine="0"/>
              <w:jc w:val="center"/>
              <w:rPr>
                <w:lang w:val="en-US"/>
              </w:rPr>
            </w:pPr>
            <w:r>
              <w:rPr>
                <w:lang w:val="en-US"/>
              </w:rPr>
              <w:t>n</w:t>
            </w:r>
          </w:p>
        </w:tc>
        <w:tc>
          <w:tcPr>
            <w:tcW w:w="1219" w:type="dxa"/>
            <w:vAlign w:val="center"/>
          </w:tcPr>
          <w:p w14:paraId="0F07C129" w14:textId="77777777" w:rsidR="00980B69" w:rsidRDefault="00980B69" w:rsidP="00DB09DF">
            <w:pPr>
              <w:pStyle w:val="Parta"/>
              <w:ind w:left="0" w:firstLine="0"/>
              <w:jc w:val="center"/>
              <w:rPr>
                <w:lang w:val="en-US"/>
              </w:rPr>
            </w:pPr>
            <w:r>
              <w:rPr>
                <w:lang w:val="en-US"/>
              </w:rPr>
              <w:t>1</w:t>
            </w:r>
          </w:p>
        </w:tc>
        <w:tc>
          <w:tcPr>
            <w:tcW w:w="1219" w:type="dxa"/>
            <w:vAlign w:val="center"/>
          </w:tcPr>
          <w:p w14:paraId="3789FBE4" w14:textId="77777777" w:rsidR="00980B69" w:rsidRDefault="00980B69" w:rsidP="00DB09DF">
            <w:pPr>
              <w:pStyle w:val="Parta"/>
              <w:ind w:left="0" w:firstLine="0"/>
              <w:jc w:val="center"/>
              <w:rPr>
                <w:lang w:val="en-US"/>
              </w:rPr>
            </w:pPr>
            <w:r>
              <w:rPr>
                <w:lang w:val="en-US"/>
              </w:rPr>
              <w:t>2</w:t>
            </w:r>
          </w:p>
        </w:tc>
        <w:tc>
          <w:tcPr>
            <w:tcW w:w="1219" w:type="dxa"/>
            <w:vAlign w:val="center"/>
          </w:tcPr>
          <w:p w14:paraId="439123EF" w14:textId="77777777" w:rsidR="00980B69" w:rsidRDefault="00980B69" w:rsidP="00DB09DF">
            <w:pPr>
              <w:pStyle w:val="Parta"/>
              <w:ind w:left="0" w:firstLine="0"/>
              <w:jc w:val="center"/>
              <w:rPr>
                <w:lang w:val="en-US"/>
              </w:rPr>
            </w:pPr>
            <w:r>
              <w:rPr>
                <w:lang w:val="en-US"/>
              </w:rPr>
              <w:t>3</w:t>
            </w:r>
          </w:p>
        </w:tc>
        <w:tc>
          <w:tcPr>
            <w:tcW w:w="1219" w:type="dxa"/>
            <w:vAlign w:val="center"/>
          </w:tcPr>
          <w:p w14:paraId="321C53F4" w14:textId="77777777" w:rsidR="00980B69" w:rsidRDefault="00980B69" w:rsidP="00DB09DF">
            <w:pPr>
              <w:pStyle w:val="Parta"/>
              <w:ind w:left="0" w:firstLine="0"/>
              <w:jc w:val="center"/>
              <w:rPr>
                <w:lang w:val="en-US"/>
              </w:rPr>
            </w:pPr>
            <w:r>
              <w:rPr>
                <w:lang w:val="en-US"/>
              </w:rPr>
              <w:t>4</w:t>
            </w:r>
          </w:p>
        </w:tc>
        <w:tc>
          <w:tcPr>
            <w:tcW w:w="1219" w:type="dxa"/>
            <w:vAlign w:val="center"/>
          </w:tcPr>
          <w:p w14:paraId="03CD801A" w14:textId="77777777" w:rsidR="00980B69" w:rsidRDefault="00980B69" w:rsidP="00DB09DF">
            <w:pPr>
              <w:pStyle w:val="Parta"/>
              <w:ind w:left="0" w:firstLine="0"/>
              <w:jc w:val="center"/>
              <w:rPr>
                <w:lang w:val="en-US"/>
              </w:rPr>
            </w:pPr>
            <w:r>
              <w:rPr>
                <w:lang w:val="en-US"/>
              </w:rPr>
              <w:t>5</w:t>
            </w:r>
          </w:p>
        </w:tc>
        <w:tc>
          <w:tcPr>
            <w:tcW w:w="1220" w:type="dxa"/>
          </w:tcPr>
          <w:p w14:paraId="7DB80B5B" w14:textId="77777777" w:rsidR="00980B69" w:rsidRDefault="00980B69" w:rsidP="00DB09DF">
            <w:pPr>
              <w:pStyle w:val="Parta"/>
              <w:ind w:left="0" w:firstLine="0"/>
              <w:jc w:val="center"/>
              <w:rPr>
                <w:lang w:val="en-US"/>
              </w:rPr>
            </w:pPr>
            <w:r>
              <w:rPr>
                <w:lang w:val="en-US"/>
              </w:rPr>
              <w:t>6</w:t>
            </w:r>
          </w:p>
        </w:tc>
      </w:tr>
      <w:tr w:rsidR="00980B69" w14:paraId="1F9ABADC" w14:textId="77777777" w:rsidTr="00DB09DF">
        <w:trPr>
          <w:trHeight w:val="578"/>
        </w:trPr>
        <w:tc>
          <w:tcPr>
            <w:tcW w:w="875" w:type="dxa"/>
            <w:vAlign w:val="center"/>
          </w:tcPr>
          <w:p w14:paraId="32117C09" w14:textId="77777777" w:rsidR="00980B69" w:rsidRDefault="00980B69" w:rsidP="00DB09DF">
            <w:pPr>
              <w:pStyle w:val="Parta"/>
              <w:ind w:left="0" w:firstLine="0"/>
              <w:jc w:val="center"/>
              <w:rPr>
                <w:lang w:val="en-US"/>
              </w:rPr>
            </w:pPr>
            <w:r w:rsidRPr="001E7FE4">
              <w:rPr>
                <w:position w:val="-12"/>
                <w:lang w:val="en-US"/>
              </w:rPr>
              <w:object w:dxaOrig="260" w:dyaOrig="360" w14:anchorId="24AA2AC7">
                <v:shape id="_x0000_i1037" type="#_x0000_t75" style="width:12.9pt;height:18.45pt" o:ole="">
                  <v:imagedata r:id="rId29" o:title=""/>
                </v:shape>
                <o:OLEObject Type="Embed" ProgID="Equation.DSMT4" ShapeID="_x0000_i1037" DrawAspect="Content" ObjectID="_1556962683" r:id="rId30"/>
              </w:object>
            </w:r>
          </w:p>
        </w:tc>
        <w:tc>
          <w:tcPr>
            <w:tcW w:w="1219" w:type="dxa"/>
            <w:vAlign w:val="center"/>
          </w:tcPr>
          <w:p w14:paraId="63D04361" w14:textId="77777777" w:rsidR="00980B69" w:rsidRDefault="00980B69" w:rsidP="00DB09DF">
            <w:pPr>
              <w:pStyle w:val="Parta"/>
              <w:ind w:left="0" w:firstLine="0"/>
              <w:jc w:val="center"/>
              <w:rPr>
                <w:lang w:val="en-US"/>
              </w:rPr>
            </w:pPr>
            <w:r>
              <w:rPr>
                <w:lang w:val="en-US"/>
              </w:rPr>
              <w:t>50</w:t>
            </w:r>
          </w:p>
        </w:tc>
        <w:tc>
          <w:tcPr>
            <w:tcW w:w="1219" w:type="dxa"/>
            <w:vAlign w:val="center"/>
          </w:tcPr>
          <w:p w14:paraId="47B5BF79" w14:textId="77777777" w:rsidR="00980B69" w:rsidRPr="001E7FE4" w:rsidRDefault="00980B69" w:rsidP="00DB09DF">
            <w:pPr>
              <w:pStyle w:val="Parta"/>
              <w:ind w:left="0" w:firstLine="0"/>
              <w:jc w:val="center"/>
              <w:rPr>
                <w:b/>
                <w:color w:val="002060"/>
                <w:sz w:val="28"/>
                <w:szCs w:val="28"/>
                <w:lang w:val="en-US"/>
              </w:rPr>
            </w:pPr>
            <w:r>
              <w:rPr>
                <w:b/>
                <w:color w:val="002060"/>
                <w:sz w:val="28"/>
                <w:szCs w:val="28"/>
                <w:lang w:val="en-US"/>
              </w:rPr>
              <w:t>62.5</w:t>
            </w:r>
          </w:p>
        </w:tc>
        <w:tc>
          <w:tcPr>
            <w:tcW w:w="1219" w:type="dxa"/>
            <w:vAlign w:val="center"/>
          </w:tcPr>
          <w:p w14:paraId="227F59A1" w14:textId="77777777" w:rsidR="00980B69" w:rsidRPr="001E7FE4" w:rsidRDefault="00980B69" w:rsidP="00DB09DF">
            <w:pPr>
              <w:pStyle w:val="Parta"/>
              <w:ind w:left="0" w:firstLine="0"/>
              <w:jc w:val="center"/>
              <w:rPr>
                <w:b/>
                <w:color w:val="002060"/>
                <w:sz w:val="28"/>
                <w:szCs w:val="28"/>
                <w:lang w:val="en-US"/>
              </w:rPr>
            </w:pPr>
            <w:r>
              <w:rPr>
                <w:b/>
                <w:color w:val="002060"/>
                <w:sz w:val="28"/>
                <w:szCs w:val="28"/>
                <w:lang w:val="en-US"/>
              </w:rPr>
              <w:t>78.1</w:t>
            </w:r>
          </w:p>
        </w:tc>
        <w:tc>
          <w:tcPr>
            <w:tcW w:w="1219" w:type="dxa"/>
            <w:vAlign w:val="center"/>
          </w:tcPr>
          <w:p w14:paraId="0A9E32B5" w14:textId="77777777" w:rsidR="00980B69" w:rsidRPr="001E7FE4" w:rsidRDefault="00980B69" w:rsidP="00DB09DF">
            <w:pPr>
              <w:pStyle w:val="Parta"/>
              <w:ind w:left="0" w:firstLine="0"/>
              <w:jc w:val="center"/>
              <w:rPr>
                <w:b/>
                <w:color w:val="002060"/>
                <w:sz w:val="28"/>
                <w:szCs w:val="28"/>
                <w:lang w:val="en-US"/>
              </w:rPr>
            </w:pPr>
            <w:r>
              <w:rPr>
                <w:b/>
                <w:color w:val="002060"/>
                <w:sz w:val="28"/>
                <w:szCs w:val="28"/>
                <w:lang w:val="en-US"/>
              </w:rPr>
              <w:t>97.7</w:t>
            </w:r>
          </w:p>
        </w:tc>
        <w:tc>
          <w:tcPr>
            <w:tcW w:w="1219" w:type="dxa"/>
            <w:vAlign w:val="center"/>
          </w:tcPr>
          <w:p w14:paraId="720C0C96" w14:textId="77777777" w:rsidR="00980B69" w:rsidRPr="001E7FE4" w:rsidRDefault="00980B69" w:rsidP="00DB09DF">
            <w:pPr>
              <w:pStyle w:val="Parta"/>
              <w:ind w:left="0" w:firstLine="0"/>
              <w:jc w:val="center"/>
              <w:rPr>
                <w:b/>
                <w:color w:val="002060"/>
                <w:sz w:val="28"/>
                <w:szCs w:val="28"/>
                <w:lang w:val="en-US"/>
              </w:rPr>
            </w:pPr>
            <w:r>
              <w:rPr>
                <w:b/>
                <w:color w:val="002060"/>
                <w:sz w:val="28"/>
                <w:szCs w:val="28"/>
                <w:lang w:val="en-US"/>
              </w:rPr>
              <w:t>122.1</w:t>
            </w:r>
          </w:p>
        </w:tc>
        <w:tc>
          <w:tcPr>
            <w:tcW w:w="1220" w:type="dxa"/>
            <w:vAlign w:val="center"/>
          </w:tcPr>
          <w:p w14:paraId="534BD798" w14:textId="77777777" w:rsidR="00980B69" w:rsidRPr="001E7FE4" w:rsidRDefault="00980B69" w:rsidP="00DB09DF">
            <w:pPr>
              <w:pStyle w:val="Parta"/>
              <w:ind w:left="0" w:firstLine="0"/>
              <w:jc w:val="center"/>
              <w:rPr>
                <w:b/>
                <w:color w:val="002060"/>
                <w:sz w:val="28"/>
                <w:szCs w:val="28"/>
                <w:lang w:val="en-US"/>
              </w:rPr>
            </w:pPr>
            <w:r>
              <w:rPr>
                <w:b/>
                <w:color w:val="002060"/>
                <w:sz w:val="28"/>
                <w:szCs w:val="28"/>
                <w:lang w:val="en-US"/>
              </w:rPr>
              <w:t>152.6</w:t>
            </w:r>
          </w:p>
        </w:tc>
      </w:tr>
    </w:tbl>
    <w:p w14:paraId="0DFF5F32" w14:textId="77777777" w:rsidR="00980B69" w:rsidRDefault="00980B69" w:rsidP="00DB09DF">
      <w:pPr>
        <w:pStyle w:val="Parta"/>
        <w:rPr>
          <w:lang w:val="en-US"/>
        </w:rPr>
      </w:pPr>
      <w:r>
        <w:rPr>
          <w:noProof/>
          <w:lang w:eastAsia="en-AU"/>
        </w:rPr>
        <mc:AlternateContent>
          <mc:Choice Requires="wps">
            <w:drawing>
              <wp:anchor distT="0" distB="0" distL="114300" distR="114300" simplePos="0" relativeHeight="251679744" behindDoc="0" locked="0" layoutInCell="1" allowOverlap="1" wp14:anchorId="2F37D57B" wp14:editId="0C05AA93">
                <wp:simplePos x="0" y="0"/>
                <wp:positionH relativeFrom="column">
                  <wp:posOffset>454660</wp:posOffset>
                </wp:positionH>
                <wp:positionV relativeFrom="paragraph">
                  <wp:posOffset>63500</wp:posOffset>
                </wp:positionV>
                <wp:extent cx="5238750" cy="8636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36354D87" w14:textId="77777777" w:rsidTr="00DB09DF">
                              <w:tc>
                                <w:tcPr>
                                  <w:tcW w:w="5000" w:type="pct"/>
                                </w:tcPr>
                                <w:p w14:paraId="69427953" w14:textId="77777777" w:rsidR="00DB09DF" w:rsidRPr="00BC4B6B" w:rsidRDefault="00DB09DF" w:rsidP="00DB09DF">
                                  <w:pPr>
                                    <w:jc w:val="center"/>
                                    <w:rPr>
                                      <w:b/>
                                    </w:rPr>
                                  </w:pPr>
                                  <w:r w:rsidRPr="000B0955">
                                    <w:rPr>
                                      <w:b/>
                                    </w:rPr>
                                    <w:t>Solution</w:t>
                                  </w:r>
                                </w:p>
                              </w:tc>
                            </w:tr>
                            <w:tr w:rsidR="00DB09DF" w14:paraId="3C02C718" w14:textId="77777777" w:rsidTr="00DB09DF">
                              <w:tc>
                                <w:tcPr>
                                  <w:tcW w:w="5000" w:type="pct"/>
                                </w:tcPr>
                                <w:p w14:paraId="35EC0EDB" w14:textId="77777777" w:rsidR="00DB09DF" w:rsidRDefault="00DB09DF">
                                  <w:r>
                                    <w:t>See table</w:t>
                                  </w:r>
                                </w:p>
                              </w:tc>
                            </w:tr>
                            <w:tr w:rsidR="00DB09DF" w14:paraId="02C823A7" w14:textId="77777777" w:rsidTr="00DB09DF">
                              <w:tc>
                                <w:tcPr>
                                  <w:tcW w:w="5000" w:type="pct"/>
                                </w:tcPr>
                                <w:p w14:paraId="519CADE6" w14:textId="77777777" w:rsidR="00DB09DF" w:rsidRPr="00BC4B6B" w:rsidRDefault="00DB09DF" w:rsidP="00DB09DF">
                                  <w:pPr>
                                    <w:jc w:val="center"/>
                                    <w:rPr>
                                      <w:b/>
                                    </w:rPr>
                                  </w:pPr>
                                  <w:r w:rsidRPr="000B0955">
                                    <w:rPr>
                                      <w:b/>
                                    </w:rPr>
                                    <w:t>S</w:t>
                                  </w:r>
                                  <w:r>
                                    <w:rPr>
                                      <w:b/>
                                    </w:rPr>
                                    <w:t>pecific behaviours</w:t>
                                  </w:r>
                                </w:p>
                              </w:tc>
                            </w:tr>
                            <w:tr w:rsidR="00DB09DF" w14:paraId="499FDC54" w14:textId="77777777" w:rsidTr="00DB09DF">
                              <w:tc>
                                <w:tcPr>
                                  <w:tcW w:w="5000" w:type="pct"/>
                                </w:tcPr>
                                <w:p w14:paraId="530C8200" w14:textId="77777777" w:rsidR="00DB09DF" w:rsidRDefault="00DB09DF">
                                  <w:r>
                                    <w:sym w:font="Wingdings" w:char="F0FC"/>
                                  </w:r>
                                  <w:r>
                                    <w:t xml:space="preserve"> calculates at least three correct values</w:t>
                                  </w:r>
                                </w:p>
                                <w:p w14:paraId="21E42D05" w14:textId="77777777" w:rsidR="00DB09DF" w:rsidRDefault="00DB09DF">
                                  <w:r>
                                    <w:sym w:font="Wingdings" w:char="F0FC"/>
                                  </w:r>
                                  <w:r>
                                    <w:t xml:space="preserve"> calculates all correct values</w:t>
                                  </w:r>
                                </w:p>
                              </w:tc>
                            </w:tr>
                          </w:tbl>
                          <w:p w14:paraId="14D44F3F"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8" type="#_x0000_t202" style="position:absolute;left:0;text-align:left;margin-left:35.8pt;margin-top:5pt;width:412.5pt;height: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36354D87" w14:textId="77777777" w:rsidTr="00DB09DF">
                        <w:tc>
                          <w:tcPr>
                            <w:tcW w:w="5000" w:type="pct"/>
                          </w:tcPr>
                          <w:p w14:paraId="69427953" w14:textId="77777777" w:rsidR="00DB09DF" w:rsidRPr="00BC4B6B" w:rsidRDefault="00DB09DF" w:rsidP="00DB09DF">
                            <w:pPr>
                              <w:jc w:val="center"/>
                              <w:rPr>
                                <w:b/>
                              </w:rPr>
                            </w:pPr>
                            <w:r w:rsidRPr="000B0955">
                              <w:rPr>
                                <w:b/>
                              </w:rPr>
                              <w:t>Solution</w:t>
                            </w:r>
                          </w:p>
                        </w:tc>
                      </w:tr>
                      <w:tr w:rsidR="00DB09DF" w14:paraId="3C02C718" w14:textId="77777777" w:rsidTr="00DB09DF">
                        <w:tc>
                          <w:tcPr>
                            <w:tcW w:w="5000" w:type="pct"/>
                          </w:tcPr>
                          <w:p w14:paraId="35EC0EDB" w14:textId="77777777" w:rsidR="00DB09DF" w:rsidRDefault="00DB09DF">
                            <w:r>
                              <w:t>See table</w:t>
                            </w:r>
                          </w:p>
                        </w:tc>
                      </w:tr>
                      <w:tr w:rsidR="00DB09DF" w14:paraId="02C823A7" w14:textId="77777777" w:rsidTr="00DB09DF">
                        <w:tc>
                          <w:tcPr>
                            <w:tcW w:w="5000" w:type="pct"/>
                          </w:tcPr>
                          <w:p w14:paraId="519CADE6" w14:textId="77777777" w:rsidR="00DB09DF" w:rsidRPr="00BC4B6B" w:rsidRDefault="00DB09DF" w:rsidP="00DB09DF">
                            <w:pPr>
                              <w:jc w:val="center"/>
                              <w:rPr>
                                <w:b/>
                              </w:rPr>
                            </w:pPr>
                            <w:r w:rsidRPr="000B0955">
                              <w:rPr>
                                <w:b/>
                              </w:rPr>
                              <w:t>S</w:t>
                            </w:r>
                            <w:r>
                              <w:rPr>
                                <w:b/>
                              </w:rPr>
                              <w:t>pecific behaviours</w:t>
                            </w:r>
                          </w:p>
                        </w:tc>
                      </w:tr>
                      <w:tr w:rsidR="00DB09DF" w14:paraId="499FDC54" w14:textId="77777777" w:rsidTr="00DB09DF">
                        <w:tc>
                          <w:tcPr>
                            <w:tcW w:w="5000" w:type="pct"/>
                          </w:tcPr>
                          <w:p w14:paraId="530C8200" w14:textId="77777777" w:rsidR="00DB09DF" w:rsidRDefault="00DB09DF">
                            <w:r>
                              <w:sym w:font="Wingdings" w:char="F0FC"/>
                            </w:r>
                            <w:r>
                              <w:t xml:space="preserve"> calculates at least three correct values</w:t>
                            </w:r>
                          </w:p>
                          <w:p w14:paraId="21E42D05" w14:textId="77777777" w:rsidR="00DB09DF" w:rsidRDefault="00DB09DF">
                            <w:r>
                              <w:sym w:font="Wingdings" w:char="F0FC"/>
                            </w:r>
                            <w:r>
                              <w:t xml:space="preserve"> calculates all correct values</w:t>
                            </w:r>
                          </w:p>
                        </w:tc>
                      </w:tr>
                    </w:tbl>
                    <w:p w14:paraId="14D44F3F" w14:textId="77777777" w:rsidR="00DB09DF" w:rsidRDefault="00DB09DF" w:rsidP="00DB09DF"/>
                  </w:txbxContent>
                </v:textbox>
              </v:shape>
            </w:pict>
          </mc:Fallback>
        </mc:AlternateContent>
      </w:r>
    </w:p>
    <w:p w14:paraId="18F3A967" w14:textId="77777777" w:rsidR="00980B69" w:rsidRDefault="00980B69" w:rsidP="00DB09DF">
      <w:pPr>
        <w:pStyle w:val="Parta"/>
        <w:rPr>
          <w:lang w:val="en-US"/>
        </w:rPr>
      </w:pPr>
    </w:p>
    <w:p w14:paraId="56B69CA6" w14:textId="77777777" w:rsidR="00980B69" w:rsidRDefault="00980B69" w:rsidP="00DB09DF">
      <w:pPr>
        <w:pStyle w:val="Parta"/>
        <w:rPr>
          <w:lang w:val="en-US"/>
        </w:rPr>
      </w:pPr>
    </w:p>
    <w:p w14:paraId="36A46A0A" w14:textId="77777777" w:rsidR="00980B69" w:rsidRDefault="00980B69" w:rsidP="00DB09DF">
      <w:pPr>
        <w:pStyle w:val="Parta"/>
        <w:rPr>
          <w:lang w:val="en-US"/>
        </w:rPr>
      </w:pPr>
    </w:p>
    <w:p w14:paraId="5C84E463" w14:textId="77777777" w:rsidR="00980B69" w:rsidRDefault="00980B69" w:rsidP="00DB09DF">
      <w:pPr>
        <w:pStyle w:val="Parta"/>
        <w:rPr>
          <w:lang w:val="en-US"/>
        </w:rPr>
      </w:pPr>
    </w:p>
    <w:p w14:paraId="713A933D" w14:textId="77777777" w:rsidR="00980B69" w:rsidRDefault="00980B69" w:rsidP="00DB09DF">
      <w:pPr>
        <w:pStyle w:val="Parta"/>
        <w:rPr>
          <w:lang w:val="en-US"/>
        </w:rPr>
      </w:pPr>
    </w:p>
    <w:p w14:paraId="6F2F6CDD" w14:textId="77777777" w:rsidR="00980B69" w:rsidRDefault="00980B69" w:rsidP="00DB09DF">
      <w:pPr>
        <w:pStyle w:val="Parta"/>
        <w:rPr>
          <w:lang w:val="en-US"/>
        </w:rPr>
      </w:pPr>
      <w:r>
        <w:rPr>
          <w:lang w:val="en-US"/>
        </w:rPr>
        <w:t>(b)</w:t>
      </w:r>
      <w:r>
        <w:rPr>
          <w:lang w:val="en-US"/>
        </w:rPr>
        <w:tab/>
        <w:t xml:space="preserve">Graph the first six terms of sequence </w:t>
      </w:r>
      <w:r w:rsidRPr="008B0C3E">
        <w:rPr>
          <w:rStyle w:val="Variable"/>
        </w:rPr>
        <w:t>T</w:t>
      </w:r>
      <w:r>
        <w:rPr>
          <w:lang w:val="en-US"/>
        </w:rPr>
        <w:t xml:space="preserve"> on the axes below.</w:t>
      </w:r>
      <w:r>
        <w:rPr>
          <w:lang w:val="en-US"/>
        </w:rPr>
        <w:tab/>
        <w:t>(2 marks)</w:t>
      </w:r>
    </w:p>
    <w:p w14:paraId="09705519" w14:textId="77777777" w:rsidR="00980B69" w:rsidRDefault="00980B69" w:rsidP="00DB09DF">
      <w:pPr>
        <w:pStyle w:val="Parta"/>
        <w:rPr>
          <w:lang w:val="en-US"/>
        </w:rPr>
      </w:pPr>
    </w:p>
    <w:p w14:paraId="357D4878" w14:textId="77777777" w:rsidR="00980B69" w:rsidRDefault="00980B69" w:rsidP="00DB09DF">
      <w:pPr>
        <w:pStyle w:val="Parta"/>
        <w:jc w:val="center"/>
        <w:rPr>
          <w:lang w:val="en-US"/>
        </w:rPr>
      </w:pPr>
      <w:r>
        <w:rPr>
          <w:noProof/>
          <w:lang w:eastAsia="en-AU"/>
        </w:rPr>
        <mc:AlternateContent>
          <mc:Choice Requires="wps">
            <w:drawing>
              <wp:anchor distT="0" distB="0" distL="114300" distR="114300" simplePos="0" relativeHeight="251677696" behindDoc="0" locked="0" layoutInCell="1" allowOverlap="1" wp14:anchorId="506D898A" wp14:editId="15425F8F">
                <wp:simplePos x="0" y="0"/>
                <wp:positionH relativeFrom="column">
                  <wp:posOffset>1838960</wp:posOffset>
                </wp:positionH>
                <wp:positionV relativeFrom="paragraph">
                  <wp:posOffset>2491105</wp:posOffset>
                </wp:positionV>
                <wp:extent cx="4032250" cy="8763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40322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59"/>
                            </w:tblGrid>
                            <w:tr w:rsidR="00DB09DF" w14:paraId="48504DE5" w14:textId="77777777" w:rsidTr="00DB09DF">
                              <w:tc>
                                <w:tcPr>
                                  <w:tcW w:w="5000" w:type="pct"/>
                                </w:tcPr>
                                <w:p w14:paraId="4582DC75" w14:textId="77777777" w:rsidR="00DB09DF" w:rsidRPr="00BC4B6B" w:rsidRDefault="00DB09DF" w:rsidP="00DB09DF">
                                  <w:pPr>
                                    <w:jc w:val="center"/>
                                    <w:rPr>
                                      <w:b/>
                                    </w:rPr>
                                  </w:pPr>
                                  <w:r w:rsidRPr="000B0955">
                                    <w:rPr>
                                      <w:b/>
                                    </w:rPr>
                                    <w:t>Solution</w:t>
                                  </w:r>
                                </w:p>
                              </w:tc>
                            </w:tr>
                            <w:tr w:rsidR="00DB09DF" w14:paraId="7CBA8C9F" w14:textId="77777777" w:rsidTr="00DB09DF">
                              <w:tc>
                                <w:tcPr>
                                  <w:tcW w:w="5000" w:type="pct"/>
                                </w:tcPr>
                                <w:p w14:paraId="4BC9186B" w14:textId="77777777" w:rsidR="00DB09DF" w:rsidRDefault="00DB09DF">
                                  <w:r>
                                    <w:t>See graph - does not join points</w:t>
                                  </w:r>
                                </w:p>
                              </w:tc>
                            </w:tr>
                            <w:tr w:rsidR="00DB09DF" w14:paraId="08A4A07B" w14:textId="77777777" w:rsidTr="00DB09DF">
                              <w:tc>
                                <w:tcPr>
                                  <w:tcW w:w="5000" w:type="pct"/>
                                </w:tcPr>
                                <w:p w14:paraId="1BB1A21B" w14:textId="77777777" w:rsidR="00DB09DF" w:rsidRPr="00BC4B6B" w:rsidRDefault="00DB09DF" w:rsidP="00DB09DF">
                                  <w:pPr>
                                    <w:jc w:val="center"/>
                                    <w:rPr>
                                      <w:b/>
                                    </w:rPr>
                                  </w:pPr>
                                  <w:r w:rsidRPr="000B0955">
                                    <w:rPr>
                                      <w:b/>
                                    </w:rPr>
                                    <w:t>S</w:t>
                                  </w:r>
                                  <w:r>
                                    <w:rPr>
                                      <w:b/>
                                    </w:rPr>
                                    <w:t>pecific behaviours</w:t>
                                  </w:r>
                                </w:p>
                              </w:tc>
                            </w:tr>
                            <w:tr w:rsidR="00DB09DF" w14:paraId="18EE557F" w14:textId="77777777" w:rsidTr="00DB09DF">
                              <w:tc>
                                <w:tcPr>
                                  <w:tcW w:w="5000" w:type="pct"/>
                                </w:tcPr>
                                <w:p w14:paraId="2EAD4AC7" w14:textId="77777777" w:rsidR="00DB09DF" w:rsidRDefault="00DB09DF">
                                  <w:r>
                                    <w:sym w:font="Wingdings" w:char="F0FC"/>
                                  </w:r>
                                  <w:r>
                                    <w:t xml:space="preserve"> plots three points accurately</w:t>
                                  </w:r>
                                </w:p>
                                <w:p w14:paraId="491A81B2" w14:textId="77777777" w:rsidR="00DB09DF" w:rsidRDefault="00DB09DF" w:rsidP="00DB09DF">
                                  <w:r>
                                    <w:sym w:font="Wingdings" w:char="F0FC"/>
                                  </w:r>
                                  <w:r>
                                    <w:t xml:space="preserve"> plots all points accurately and does not attempt to join them</w:t>
                                  </w:r>
                                </w:p>
                              </w:tc>
                            </w:tr>
                          </w:tbl>
                          <w:p w14:paraId="0A5295B9"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left:0;text-align:left;margin-left:144.8pt;margin-top:196.15pt;width:31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&#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559"/>
                      </w:tblGrid>
                      <w:tr w:rsidR="00DB09DF" w14:paraId="48504DE5" w14:textId="77777777" w:rsidTr="00DB09DF">
                        <w:tc>
                          <w:tcPr>
                            <w:tcW w:w="5000" w:type="pct"/>
                          </w:tcPr>
                          <w:p w14:paraId="4582DC75" w14:textId="77777777" w:rsidR="00DB09DF" w:rsidRPr="00BC4B6B" w:rsidRDefault="00DB09DF" w:rsidP="00DB09DF">
                            <w:pPr>
                              <w:jc w:val="center"/>
                              <w:rPr>
                                <w:b/>
                              </w:rPr>
                            </w:pPr>
                            <w:r w:rsidRPr="000B0955">
                              <w:rPr>
                                <w:b/>
                              </w:rPr>
                              <w:t>Solution</w:t>
                            </w:r>
                          </w:p>
                        </w:tc>
                      </w:tr>
                      <w:tr w:rsidR="00DB09DF" w14:paraId="7CBA8C9F" w14:textId="77777777" w:rsidTr="00DB09DF">
                        <w:tc>
                          <w:tcPr>
                            <w:tcW w:w="5000" w:type="pct"/>
                          </w:tcPr>
                          <w:p w14:paraId="4BC9186B" w14:textId="77777777" w:rsidR="00DB09DF" w:rsidRDefault="00DB09DF">
                            <w:r>
                              <w:t>See graph - does not join points</w:t>
                            </w:r>
                          </w:p>
                        </w:tc>
                      </w:tr>
                      <w:tr w:rsidR="00DB09DF" w14:paraId="08A4A07B" w14:textId="77777777" w:rsidTr="00DB09DF">
                        <w:tc>
                          <w:tcPr>
                            <w:tcW w:w="5000" w:type="pct"/>
                          </w:tcPr>
                          <w:p w14:paraId="1BB1A21B" w14:textId="77777777" w:rsidR="00DB09DF" w:rsidRPr="00BC4B6B" w:rsidRDefault="00DB09DF" w:rsidP="00DB09DF">
                            <w:pPr>
                              <w:jc w:val="center"/>
                              <w:rPr>
                                <w:b/>
                              </w:rPr>
                            </w:pPr>
                            <w:r w:rsidRPr="000B0955">
                              <w:rPr>
                                <w:b/>
                              </w:rPr>
                              <w:t>S</w:t>
                            </w:r>
                            <w:r>
                              <w:rPr>
                                <w:b/>
                              </w:rPr>
                              <w:t>pecific behaviours</w:t>
                            </w:r>
                          </w:p>
                        </w:tc>
                      </w:tr>
                      <w:tr w:rsidR="00DB09DF" w14:paraId="18EE557F" w14:textId="77777777" w:rsidTr="00DB09DF">
                        <w:tc>
                          <w:tcPr>
                            <w:tcW w:w="5000" w:type="pct"/>
                          </w:tcPr>
                          <w:p w14:paraId="2EAD4AC7" w14:textId="77777777" w:rsidR="00DB09DF" w:rsidRDefault="00DB09DF">
                            <w:r>
                              <w:sym w:font="Wingdings" w:char="F0FC"/>
                            </w:r>
                            <w:r>
                              <w:t xml:space="preserve"> plots three points accurately</w:t>
                            </w:r>
                          </w:p>
                          <w:p w14:paraId="491A81B2" w14:textId="77777777" w:rsidR="00DB09DF" w:rsidRDefault="00DB09DF" w:rsidP="00DB09DF">
                            <w:r>
                              <w:sym w:font="Wingdings" w:char="F0FC"/>
                            </w:r>
                            <w:r>
                              <w:t xml:space="preserve"> plots all points accurately and does not attempt to join them</w:t>
                            </w:r>
                          </w:p>
                        </w:tc>
                      </w:tr>
                    </w:tbl>
                    <w:p w14:paraId="0A5295B9" w14:textId="77777777" w:rsidR="00DB09DF" w:rsidRDefault="00DB09DF" w:rsidP="00DB09DF"/>
                  </w:txbxContent>
                </v:textbox>
              </v:shape>
            </w:pict>
          </mc:Fallback>
        </mc:AlternateContent>
      </w:r>
      <w:r>
        <w:rPr>
          <w:lang w:val="en-US"/>
        </w:rPr>
        <w:object w:dxaOrig="7622" w:dyaOrig="4684" w14:anchorId="2E589E0F">
          <v:shape id="_x0000_i1038" type="#_x0000_t75" style="width:381.25pt;height:233.55pt" o:ole="">
            <v:imagedata r:id="rId31" o:title=""/>
          </v:shape>
          <o:OLEObject Type="Embed" ProgID="FXDraw3.Document" ShapeID="_x0000_i1038" DrawAspect="Content" ObjectID="_1556962684" r:id="rId32"/>
        </w:object>
      </w:r>
    </w:p>
    <w:p w14:paraId="2251F9C3" w14:textId="77777777" w:rsidR="00980B69" w:rsidRDefault="00980B69" w:rsidP="00DB09DF">
      <w:pPr>
        <w:pStyle w:val="Parta"/>
        <w:rPr>
          <w:lang w:val="en-US"/>
        </w:rPr>
      </w:pPr>
    </w:p>
    <w:p w14:paraId="3DE78355" w14:textId="77777777" w:rsidR="00980B69" w:rsidRDefault="00980B69" w:rsidP="00F913EF"/>
    <w:p w14:paraId="75A63761" w14:textId="77777777" w:rsidR="00980B69" w:rsidRDefault="00980B69" w:rsidP="00F913EF"/>
    <w:p w14:paraId="04A78CD6" w14:textId="77777777" w:rsidR="00980B69" w:rsidRDefault="00980B69" w:rsidP="00F913EF">
      <w:r>
        <w:t xml:space="preserve">The first three terms of the geometric sequence </w:t>
      </w:r>
      <w:r w:rsidRPr="00024081">
        <w:rPr>
          <w:rStyle w:val="Variable"/>
        </w:rPr>
        <w:t>U</w:t>
      </w:r>
      <w:r>
        <w:t xml:space="preserve"> are 200, 160 and 128.</w:t>
      </w:r>
    </w:p>
    <w:p w14:paraId="2AD2A651" w14:textId="77777777" w:rsidR="00980B69" w:rsidRDefault="00980B69" w:rsidP="00F913EF"/>
    <w:p w14:paraId="6E432A38" w14:textId="77777777" w:rsidR="00980B69" w:rsidRDefault="00980B69" w:rsidP="00DB09DF">
      <w:pPr>
        <w:pStyle w:val="Parta"/>
      </w:pPr>
      <w:r>
        <w:t>(c)</w:t>
      </w:r>
      <w:r>
        <w:tab/>
        <w:t xml:space="preserve">Deduce a rule for the </w:t>
      </w:r>
      <w:r w:rsidRPr="00024081">
        <w:rPr>
          <w:rStyle w:val="Variable"/>
        </w:rPr>
        <w:t>n</w:t>
      </w:r>
      <w:r w:rsidRPr="00024081">
        <w:rPr>
          <w:vertAlign w:val="superscript"/>
        </w:rPr>
        <w:t>th</w:t>
      </w:r>
      <w:r>
        <w:t xml:space="preserve"> term of sequence </w:t>
      </w:r>
      <w:r w:rsidRPr="00024081">
        <w:rPr>
          <w:rStyle w:val="Variable"/>
        </w:rPr>
        <w:t>U</w:t>
      </w:r>
      <w:r>
        <w:t>.</w:t>
      </w:r>
      <w:r>
        <w:tab/>
        <w:t>(2 marks)</w:t>
      </w:r>
    </w:p>
    <w:p w14:paraId="21B79A69" w14:textId="77777777" w:rsidR="00980B69" w:rsidRDefault="00980B69" w:rsidP="00DB09DF">
      <w:pPr>
        <w:pStyle w:val="Parta"/>
      </w:pPr>
      <w:r>
        <w:rPr>
          <w:noProof/>
          <w:lang w:eastAsia="en-AU"/>
        </w:rPr>
        <mc:AlternateContent>
          <mc:Choice Requires="wps">
            <w:drawing>
              <wp:anchor distT="0" distB="0" distL="114300" distR="114300" simplePos="0" relativeHeight="251676672" behindDoc="0" locked="0" layoutInCell="1" allowOverlap="1" wp14:anchorId="18B46644" wp14:editId="5BC3F6C0">
                <wp:simplePos x="0" y="0"/>
                <wp:positionH relativeFrom="column">
                  <wp:posOffset>454660</wp:posOffset>
                </wp:positionH>
                <wp:positionV relativeFrom="paragraph">
                  <wp:posOffset>111125</wp:posOffset>
                </wp:positionV>
                <wp:extent cx="5238750" cy="1371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61F2003" w14:textId="77777777" w:rsidTr="00DB09DF">
                              <w:tc>
                                <w:tcPr>
                                  <w:tcW w:w="5000" w:type="pct"/>
                                </w:tcPr>
                                <w:p w14:paraId="37265F34" w14:textId="77777777" w:rsidR="00DB09DF" w:rsidRPr="00BC4B6B" w:rsidRDefault="00DB09DF" w:rsidP="00DB09DF">
                                  <w:pPr>
                                    <w:jc w:val="center"/>
                                    <w:rPr>
                                      <w:b/>
                                    </w:rPr>
                                  </w:pPr>
                                  <w:r w:rsidRPr="000B0955">
                                    <w:rPr>
                                      <w:b/>
                                    </w:rPr>
                                    <w:t>Solution</w:t>
                                  </w:r>
                                </w:p>
                              </w:tc>
                            </w:tr>
                            <w:tr w:rsidR="00DB09DF" w14:paraId="61D032F5" w14:textId="77777777" w:rsidTr="00DB09DF">
                              <w:tc>
                                <w:tcPr>
                                  <w:tcW w:w="5000" w:type="pct"/>
                                </w:tcPr>
                                <w:p w14:paraId="031BEFEE" w14:textId="77777777" w:rsidR="00DB09DF" w:rsidRDefault="00DB09DF">
                                  <w:r w:rsidRPr="00F37881">
                                    <w:rPr>
                                      <w:position w:val="-46"/>
                                    </w:rPr>
                                    <w:object w:dxaOrig="1640" w:dyaOrig="1040" w14:anchorId="06FCD50C">
                                      <v:shape id="_x0000_i1040" type="#_x0000_t75" style="width:82.15pt;height:52.6pt" o:ole="">
                                        <v:imagedata r:id="rId33" o:title=""/>
                                      </v:shape>
                                      <o:OLEObject Type="Embed" ProgID="Equation.DSMT4" ShapeID="_x0000_i1040" DrawAspect="Content" ObjectID="_1556962704" r:id="rId34"/>
                                    </w:object>
                                  </w:r>
                                  <w:r>
                                    <w:t xml:space="preserve"> </w:t>
                                  </w:r>
                                </w:p>
                              </w:tc>
                            </w:tr>
                            <w:tr w:rsidR="00DB09DF" w14:paraId="2AE96B5D" w14:textId="77777777" w:rsidTr="00DB09DF">
                              <w:tc>
                                <w:tcPr>
                                  <w:tcW w:w="5000" w:type="pct"/>
                                </w:tcPr>
                                <w:p w14:paraId="0B3FD560" w14:textId="77777777" w:rsidR="00DB09DF" w:rsidRPr="00BC4B6B" w:rsidRDefault="00DB09DF" w:rsidP="00DB09DF">
                                  <w:pPr>
                                    <w:jc w:val="center"/>
                                    <w:rPr>
                                      <w:b/>
                                    </w:rPr>
                                  </w:pPr>
                                  <w:r w:rsidRPr="000B0955">
                                    <w:rPr>
                                      <w:b/>
                                    </w:rPr>
                                    <w:t>S</w:t>
                                  </w:r>
                                  <w:r>
                                    <w:rPr>
                                      <w:b/>
                                    </w:rPr>
                                    <w:t>pecific behaviours</w:t>
                                  </w:r>
                                </w:p>
                              </w:tc>
                            </w:tr>
                            <w:tr w:rsidR="00DB09DF" w14:paraId="1976BFEB" w14:textId="77777777" w:rsidTr="00DB09DF">
                              <w:tc>
                                <w:tcPr>
                                  <w:tcW w:w="5000" w:type="pct"/>
                                </w:tcPr>
                                <w:p w14:paraId="57C89E0F" w14:textId="77777777" w:rsidR="00DB09DF" w:rsidRDefault="00DB09DF">
                                  <w:r>
                                    <w:sym w:font="Wingdings" w:char="F0FC"/>
                                  </w:r>
                                  <w:r>
                                    <w:t xml:space="preserve"> calculates ratio of terms</w:t>
                                  </w:r>
                                </w:p>
                                <w:p w14:paraId="46648608" w14:textId="77777777" w:rsidR="00DB09DF" w:rsidRDefault="00DB09DF">
                                  <w:r>
                                    <w:sym w:font="Wingdings" w:char="F0FC"/>
                                  </w:r>
                                  <w:r>
                                    <w:t xml:space="preserve"> writes general rule for </w:t>
                                  </w:r>
                                  <w:r w:rsidRPr="00024081">
                                    <w:rPr>
                                      <w:rStyle w:val="Variable"/>
                                    </w:rPr>
                                    <w:t>n</w:t>
                                  </w:r>
                                  <w:r w:rsidRPr="00024081">
                                    <w:rPr>
                                      <w:vertAlign w:val="superscript"/>
                                    </w:rPr>
                                    <w:t>th</w:t>
                                  </w:r>
                                  <w:r>
                                    <w:t xml:space="preserve"> term</w:t>
                                  </w:r>
                                </w:p>
                              </w:tc>
                            </w:tr>
                          </w:tbl>
                          <w:p w14:paraId="7BAD5A22"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0" type="#_x0000_t202" style="position:absolute;left:0;text-align:left;margin-left:35.8pt;margin-top:8.75pt;width:412.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&#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61F2003" w14:textId="77777777" w:rsidTr="00DB09DF">
                        <w:tc>
                          <w:tcPr>
                            <w:tcW w:w="5000" w:type="pct"/>
                          </w:tcPr>
                          <w:p w14:paraId="37265F34" w14:textId="77777777" w:rsidR="00DB09DF" w:rsidRPr="00BC4B6B" w:rsidRDefault="00DB09DF" w:rsidP="00DB09DF">
                            <w:pPr>
                              <w:jc w:val="center"/>
                              <w:rPr>
                                <w:b/>
                              </w:rPr>
                            </w:pPr>
                            <w:r w:rsidRPr="000B0955">
                              <w:rPr>
                                <w:b/>
                              </w:rPr>
                              <w:t>Solution</w:t>
                            </w:r>
                          </w:p>
                        </w:tc>
                      </w:tr>
                      <w:tr w:rsidR="00DB09DF" w14:paraId="61D032F5" w14:textId="77777777" w:rsidTr="00DB09DF">
                        <w:tc>
                          <w:tcPr>
                            <w:tcW w:w="5000" w:type="pct"/>
                          </w:tcPr>
                          <w:p w14:paraId="031BEFEE" w14:textId="77777777" w:rsidR="00DB09DF" w:rsidRDefault="00DB09DF">
                            <w:r w:rsidRPr="00F37881">
                              <w:rPr>
                                <w:position w:val="-46"/>
                              </w:rPr>
                              <w:object w:dxaOrig="1640" w:dyaOrig="1040" w14:anchorId="06FCD50C">
                                <v:shape id="_x0000_i1040" type="#_x0000_t75" style="width:82.15pt;height:52.6pt" o:ole="">
                                  <v:imagedata r:id="rId33" o:title=""/>
                                </v:shape>
                                <o:OLEObject Type="Embed" ProgID="Equation.DSMT4" ShapeID="_x0000_i1040" DrawAspect="Content" ObjectID="_1556962704" r:id="rId35"/>
                              </w:object>
                            </w:r>
                            <w:r>
                              <w:t xml:space="preserve"> </w:t>
                            </w:r>
                          </w:p>
                        </w:tc>
                      </w:tr>
                      <w:tr w:rsidR="00DB09DF" w14:paraId="2AE96B5D" w14:textId="77777777" w:rsidTr="00DB09DF">
                        <w:tc>
                          <w:tcPr>
                            <w:tcW w:w="5000" w:type="pct"/>
                          </w:tcPr>
                          <w:p w14:paraId="0B3FD560" w14:textId="77777777" w:rsidR="00DB09DF" w:rsidRPr="00BC4B6B" w:rsidRDefault="00DB09DF" w:rsidP="00DB09DF">
                            <w:pPr>
                              <w:jc w:val="center"/>
                              <w:rPr>
                                <w:b/>
                              </w:rPr>
                            </w:pPr>
                            <w:r w:rsidRPr="000B0955">
                              <w:rPr>
                                <w:b/>
                              </w:rPr>
                              <w:t>S</w:t>
                            </w:r>
                            <w:r>
                              <w:rPr>
                                <w:b/>
                              </w:rPr>
                              <w:t>pecific behaviours</w:t>
                            </w:r>
                          </w:p>
                        </w:tc>
                      </w:tr>
                      <w:tr w:rsidR="00DB09DF" w14:paraId="1976BFEB" w14:textId="77777777" w:rsidTr="00DB09DF">
                        <w:tc>
                          <w:tcPr>
                            <w:tcW w:w="5000" w:type="pct"/>
                          </w:tcPr>
                          <w:p w14:paraId="57C89E0F" w14:textId="77777777" w:rsidR="00DB09DF" w:rsidRDefault="00DB09DF">
                            <w:r>
                              <w:sym w:font="Wingdings" w:char="F0FC"/>
                            </w:r>
                            <w:r>
                              <w:t xml:space="preserve"> calculates ratio of terms</w:t>
                            </w:r>
                          </w:p>
                          <w:p w14:paraId="46648608" w14:textId="77777777" w:rsidR="00DB09DF" w:rsidRDefault="00DB09DF">
                            <w:r>
                              <w:sym w:font="Wingdings" w:char="F0FC"/>
                            </w:r>
                            <w:r>
                              <w:t xml:space="preserve"> writes general rule for </w:t>
                            </w:r>
                            <w:r w:rsidRPr="00024081">
                              <w:rPr>
                                <w:rStyle w:val="Variable"/>
                              </w:rPr>
                              <w:t>n</w:t>
                            </w:r>
                            <w:r w:rsidRPr="00024081">
                              <w:rPr>
                                <w:vertAlign w:val="superscript"/>
                              </w:rPr>
                              <w:t>th</w:t>
                            </w:r>
                            <w:r>
                              <w:t xml:space="preserve"> term</w:t>
                            </w:r>
                          </w:p>
                        </w:tc>
                      </w:tr>
                    </w:tbl>
                    <w:p w14:paraId="7BAD5A22" w14:textId="77777777" w:rsidR="00DB09DF" w:rsidRDefault="00DB09DF" w:rsidP="00DB09DF"/>
                  </w:txbxContent>
                </v:textbox>
              </v:shape>
            </w:pict>
          </mc:Fallback>
        </mc:AlternateContent>
      </w:r>
    </w:p>
    <w:p w14:paraId="1BAB6F8F" w14:textId="77777777" w:rsidR="00980B69" w:rsidRDefault="00980B69" w:rsidP="00DB09DF">
      <w:pPr>
        <w:pStyle w:val="Parta"/>
      </w:pPr>
    </w:p>
    <w:p w14:paraId="1AE38A62" w14:textId="77777777" w:rsidR="00980B69" w:rsidRDefault="00980B69" w:rsidP="00DB09DF">
      <w:pPr>
        <w:pStyle w:val="Parta"/>
      </w:pPr>
    </w:p>
    <w:p w14:paraId="26408561" w14:textId="77777777" w:rsidR="00980B69" w:rsidRDefault="00980B69" w:rsidP="00DB09DF">
      <w:pPr>
        <w:pStyle w:val="Parta"/>
      </w:pPr>
    </w:p>
    <w:p w14:paraId="1449A16C" w14:textId="77777777" w:rsidR="00980B69" w:rsidRDefault="00980B69">
      <w:pPr>
        <w:spacing w:after="160" w:line="259" w:lineRule="auto"/>
      </w:pPr>
      <w:r>
        <w:br w:type="page"/>
      </w:r>
    </w:p>
    <w:p w14:paraId="67C27523" w14:textId="77777777" w:rsidR="00980B69" w:rsidRDefault="00980B69" w:rsidP="00DB09DF">
      <w:pPr>
        <w:pStyle w:val="Parta"/>
      </w:pPr>
      <w:r>
        <w:lastRenderedPageBreak/>
        <w:t>(d)</w:t>
      </w:r>
      <w:r>
        <w:tab/>
        <w:t xml:space="preserve">Determine </w:t>
      </w:r>
      <w:r w:rsidRPr="00024081">
        <w:rPr>
          <w:position w:val="-12"/>
        </w:rPr>
        <w:object w:dxaOrig="380" w:dyaOrig="360" w14:anchorId="07DDF87F">
          <v:shape id="_x0000_i1041" type="#_x0000_t75" style="width:18.45pt;height:18.45pt" o:ole="">
            <v:imagedata r:id="rId36" o:title=""/>
          </v:shape>
          <o:OLEObject Type="Embed" ProgID="Equation.DSMT4" ShapeID="_x0000_i1041" DrawAspect="Content" ObjectID="_1556962685" r:id="rId37"/>
        </w:object>
      </w:r>
      <w:r>
        <w:t>.</w:t>
      </w:r>
      <w:r>
        <w:tab/>
        <w:t>(1 mark)</w:t>
      </w:r>
    </w:p>
    <w:p w14:paraId="2A14B5CE" w14:textId="77777777" w:rsidR="00980B69" w:rsidRDefault="00980B69" w:rsidP="00DB09DF">
      <w:pPr>
        <w:pStyle w:val="Parta"/>
      </w:pPr>
      <w:r>
        <w:rPr>
          <w:noProof/>
          <w:lang w:eastAsia="en-AU"/>
        </w:rPr>
        <mc:AlternateContent>
          <mc:Choice Requires="wps">
            <w:drawing>
              <wp:anchor distT="0" distB="0" distL="114300" distR="114300" simplePos="0" relativeHeight="251680768" behindDoc="0" locked="0" layoutInCell="1" allowOverlap="1" wp14:anchorId="6992E452" wp14:editId="434E02DE">
                <wp:simplePos x="0" y="0"/>
                <wp:positionH relativeFrom="column">
                  <wp:posOffset>454660</wp:posOffset>
                </wp:positionH>
                <wp:positionV relativeFrom="paragraph">
                  <wp:posOffset>78105</wp:posOffset>
                </wp:positionV>
                <wp:extent cx="5238750" cy="7874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5238750" cy="787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182569D6" w14:textId="77777777" w:rsidTr="00DB09DF">
                              <w:tc>
                                <w:tcPr>
                                  <w:tcW w:w="5000" w:type="pct"/>
                                </w:tcPr>
                                <w:p w14:paraId="5A62B778" w14:textId="77777777" w:rsidR="00DB09DF" w:rsidRPr="00BC4B6B" w:rsidRDefault="00DB09DF" w:rsidP="00DB09DF">
                                  <w:pPr>
                                    <w:jc w:val="center"/>
                                    <w:rPr>
                                      <w:b/>
                                    </w:rPr>
                                  </w:pPr>
                                  <w:r w:rsidRPr="000B0955">
                                    <w:rPr>
                                      <w:b/>
                                    </w:rPr>
                                    <w:t>Solution</w:t>
                                  </w:r>
                                </w:p>
                              </w:tc>
                            </w:tr>
                            <w:tr w:rsidR="00DB09DF" w14:paraId="0C91DFF7" w14:textId="77777777" w:rsidTr="00DB09DF">
                              <w:tc>
                                <w:tcPr>
                                  <w:tcW w:w="5000" w:type="pct"/>
                                </w:tcPr>
                                <w:p w14:paraId="6E59F827" w14:textId="77777777" w:rsidR="00DB09DF" w:rsidRDefault="00DB09DF">
                                  <w:r w:rsidRPr="00F37881">
                                    <w:rPr>
                                      <w:position w:val="-12"/>
                                    </w:rPr>
                                    <w:object w:dxaOrig="2920" w:dyaOrig="380" w14:anchorId="2C85D30D">
                                      <v:shape id="_x0000_i1043" type="#_x0000_t75" style="width:145.85pt;height:18.45pt" o:ole="">
                                        <v:imagedata r:id="rId38" o:title=""/>
                                      </v:shape>
                                      <o:OLEObject Type="Embed" ProgID="Equation.DSMT4" ShapeID="_x0000_i1043" DrawAspect="Content" ObjectID="_1556962705" r:id="rId39"/>
                                    </w:object>
                                  </w:r>
                                  <w:r>
                                    <w:t xml:space="preserve"> </w:t>
                                  </w:r>
                                </w:p>
                              </w:tc>
                            </w:tr>
                            <w:tr w:rsidR="00DB09DF" w14:paraId="4E84D468" w14:textId="77777777" w:rsidTr="00DB09DF">
                              <w:tc>
                                <w:tcPr>
                                  <w:tcW w:w="5000" w:type="pct"/>
                                </w:tcPr>
                                <w:p w14:paraId="5349BA81" w14:textId="77777777" w:rsidR="00DB09DF" w:rsidRPr="00BC4B6B" w:rsidRDefault="00DB09DF" w:rsidP="00DB09DF">
                                  <w:pPr>
                                    <w:jc w:val="center"/>
                                    <w:rPr>
                                      <w:b/>
                                    </w:rPr>
                                  </w:pPr>
                                  <w:r w:rsidRPr="000B0955">
                                    <w:rPr>
                                      <w:b/>
                                    </w:rPr>
                                    <w:t>S</w:t>
                                  </w:r>
                                  <w:r>
                                    <w:rPr>
                                      <w:b/>
                                    </w:rPr>
                                    <w:t>pecific behaviours</w:t>
                                  </w:r>
                                </w:p>
                              </w:tc>
                            </w:tr>
                            <w:tr w:rsidR="00DB09DF" w14:paraId="12F78773" w14:textId="77777777" w:rsidTr="00DB09DF">
                              <w:tc>
                                <w:tcPr>
                                  <w:tcW w:w="5000" w:type="pct"/>
                                </w:tcPr>
                                <w:p w14:paraId="58D5890C" w14:textId="77777777" w:rsidR="00DB09DF" w:rsidRDefault="00DB09DF">
                                  <w:r>
                                    <w:sym w:font="Wingdings" w:char="F0FC"/>
                                  </w:r>
                                  <w:r>
                                    <w:t xml:space="preserve"> calculates term</w:t>
                                  </w:r>
                                </w:p>
                              </w:tc>
                            </w:tr>
                          </w:tbl>
                          <w:p w14:paraId="3D140472"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left:0;text-align:left;margin-left:35.8pt;margin-top:6.15pt;width:412.5pt;height: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182569D6" w14:textId="77777777" w:rsidTr="00DB09DF">
                        <w:tc>
                          <w:tcPr>
                            <w:tcW w:w="5000" w:type="pct"/>
                          </w:tcPr>
                          <w:p w14:paraId="5A62B778" w14:textId="77777777" w:rsidR="00DB09DF" w:rsidRPr="00BC4B6B" w:rsidRDefault="00DB09DF" w:rsidP="00DB09DF">
                            <w:pPr>
                              <w:jc w:val="center"/>
                              <w:rPr>
                                <w:b/>
                              </w:rPr>
                            </w:pPr>
                            <w:r w:rsidRPr="000B0955">
                              <w:rPr>
                                <w:b/>
                              </w:rPr>
                              <w:t>Solution</w:t>
                            </w:r>
                          </w:p>
                        </w:tc>
                      </w:tr>
                      <w:tr w:rsidR="00DB09DF" w14:paraId="0C91DFF7" w14:textId="77777777" w:rsidTr="00DB09DF">
                        <w:tc>
                          <w:tcPr>
                            <w:tcW w:w="5000" w:type="pct"/>
                          </w:tcPr>
                          <w:p w14:paraId="6E59F827" w14:textId="77777777" w:rsidR="00DB09DF" w:rsidRDefault="00DB09DF">
                            <w:r w:rsidRPr="00F37881">
                              <w:rPr>
                                <w:position w:val="-12"/>
                              </w:rPr>
                              <w:object w:dxaOrig="2920" w:dyaOrig="380" w14:anchorId="2C85D30D">
                                <v:shape id="_x0000_i1043" type="#_x0000_t75" style="width:145.85pt;height:18.45pt" o:ole="">
                                  <v:imagedata r:id="rId38" o:title=""/>
                                </v:shape>
                                <o:OLEObject Type="Embed" ProgID="Equation.DSMT4" ShapeID="_x0000_i1043" DrawAspect="Content" ObjectID="_1556962705" r:id="rId40"/>
                              </w:object>
                            </w:r>
                            <w:r>
                              <w:t xml:space="preserve"> </w:t>
                            </w:r>
                          </w:p>
                        </w:tc>
                      </w:tr>
                      <w:tr w:rsidR="00DB09DF" w14:paraId="4E84D468" w14:textId="77777777" w:rsidTr="00DB09DF">
                        <w:tc>
                          <w:tcPr>
                            <w:tcW w:w="5000" w:type="pct"/>
                          </w:tcPr>
                          <w:p w14:paraId="5349BA81" w14:textId="77777777" w:rsidR="00DB09DF" w:rsidRPr="00BC4B6B" w:rsidRDefault="00DB09DF" w:rsidP="00DB09DF">
                            <w:pPr>
                              <w:jc w:val="center"/>
                              <w:rPr>
                                <w:b/>
                              </w:rPr>
                            </w:pPr>
                            <w:r w:rsidRPr="000B0955">
                              <w:rPr>
                                <w:b/>
                              </w:rPr>
                              <w:t>S</w:t>
                            </w:r>
                            <w:r>
                              <w:rPr>
                                <w:b/>
                              </w:rPr>
                              <w:t>pecific behaviours</w:t>
                            </w:r>
                          </w:p>
                        </w:tc>
                      </w:tr>
                      <w:tr w:rsidR="00DB09DF" w14:paraId="12F78773" w14:textId="77777777" w:rsidTr="00DB09DF">
                        <w:tc>
                          <w:tcPr>
                            <w:tcW w:w="5000" w:type="pct"/>
                          </w:tcPr>
                          <w:p w14:paraId="58D5890C" w14:textId="77777777" w:rsidR="00DB09DF" w:rsidRDefault="00DB09DF">
                            <w:r>
                              <w:sym w:font="Wingdings" w:char="F0FC"/>
                            </w:r>
                            <w:r>
                              <w:t xml:space="preserve"> calculates term</w:t>
                            </w:r>
                          </w:p>
                        </w:tc>
                      </w:tr>
                    </w:tbl>
                    <w:p w14:paraId="3D140472" w14:textId="77777777" w:rsidR="00DB09DF" w:rsidRDefault="00DB09DF" w:rsidP="00DB09DF"/>
                  </w:txbxContent>
                </v:textbox>
              </v:shape>
            </w:pict>
          </mc:Fallback>
        </mc:AlternateContent>
      </w:r>
    </w:p>
    <w:p w14:paraId="778F5D80" w14:textId="77777777" w:rsidR="00980B69" w:rsidRDefault="00980B69" w:rsidP="00DB09DF">
      <w:pPr>
        <w:pStyle w:val="Parta"/>
      </w:pPr>
    </w:p>
    <w:p w14:paraId="5202E425" w14:textId="77777777" w:rsidR="00980B69" w:rsidRDefault="00980B69" w:rsidP="00DB09DF">
      <w:pPr>
        <w:pStyle w:val="Parta"/>
      </w:pPr>
    </w:p>
    <w:p w14:paraId="53F747F7" w14:textId="77777777" w:rsidR="00980B69" w:rsidRDefault="00980B69" w:rsidP="00DB09DF">
      <w:pPr>
        <w:pStyle w:val="Parta"/>
      </w:pPr>
    </w:p>
    <w:p w14:paraId="5090B77B" w14:textId="77777777" w:rsidR="00980B69" w:rsidRDefault="00980B69" w:rsidP="00DB09DF">
      <w:pPr>
        <w:pStyle w:val="Parta"/>
      </w:pPr>
    </w:p>
    <w:p w14:paraId="5ADBC0F9" w14:textId="77777777" w:rsidR="00980B69" w:rsidRDefault="00980B69" w:rsidP="00DB09DF">
      <w:pPr>
        <w:pStyle w:val="Parta"/>
      </w:pPr>
    </w:p>
    <w:p w14:paraId="3B8701C0" w14:textId="77777777" w:rsidR="00980B69" w:rsidRDefault="00980B69" w:rsidP="00DB09DF">
      <w:pPr>
        <w:pStyle w:val="Parta"/>
      </w:pPr>
    </w:p>
    <w:p w14:paraId="455AEECD" w14:textId="77777777" w:rsidR="00980B69" w:rsidRDefault="00980B69" w:rsidP="00DB09DF">
      <w:pPr>
        <w:pStyle w:val="Parta"/>
      </w:pPr>
    </w:p>
    <w:p w14:paraId="4C881653" w14:textId="77777777" w:rsidR="00980B69" w:rsidRDefault="00980B69" w:rsidP="00DB09DF">
      <w:pPr>
        <w:pStyle w:val="Parta"/>
      </w:pPr>
    </w:p>
    <w:p w14:paraId="1BCD3E8E" w14:textId="77777777" w:rsidR="00980B69" w:rsidRDefault="00980B69" w:rsidP="00DB09DF">
      <w:pPr>
        <w:pStyle w:val="Parta"/>
      </w:pPr>
      <w:r>
        <w:t>(e)</w:t>
      </w:r>
      <w:r>
        <w:tab/>
        <w:t xml:space="preserve">Determine the largest value of </w:t>
      </w:r>
      <w:r w:rsidRPr="00024081">
        <w:rPr>
          <w:rStyle w:val="Variable"/>
        </w:rPr>
        <w:t>n</w:t>
      </w:r>
      <w:r>
        <w:t xml:space="preserve"> so that </w:t>
      </w:r>
      <w:r w:rsidRPr="00024081">
        <w:rPr>
          <w:position w:val="-12"/>
        </w:rPr>
        <w:object w:dxaOrig="780" w:dyaOrig="360" w14:anchorId="22D0D9C3">
          <v:shape id="_x0000_i1044" type="#_x0000_t75" style="width:39.7pt;height:18.45pt" o:ole="">
            <v:imagedata r:id="rId41" o:title=""/>
          </v:shape>
          <o:OLEObject Type="Embed" ProgID="Equation.DSMT4" ShapeID="_x0000_i1044" DrawAspect="Content" ObjectID="_1556962686" r:id="rId42"/>
        </w:object>
      </w:r>
      <w:r>
        <w:t>, justifying your answer.</w:t>
      </w:r>
      <w:r>
        <w:tab/>
        <w:t>(2 marks)</w:t>
      </w:r>
    </w:p>
    <w:p w14:paraId="2BE57D3E" w14:textId="77777777" w:rsidR="00980B69" w:rsidRPr="00F913EF" w:rsidRDefault="00980B69" w:rsidP="00DB09DF"/>
    <w:p w14:paraId="1E027B15" w14:textId="77777777" w:rsidR="00980B69" w:rsidRDefault="00980B69" w:rsidP="00DB09DF">
      <w:r>
        <w:rPr>
          <w:noProof/>
          <w:lang w:eastAsia="en-AU"/>
        </w:rPr>
        <mc:AlternateContent>
          <mc:Choice Requires="wps">
            <w:drawing>
              <wp:anchor distT="0" distB="0" distL="114300" distR="114300" simplePos="0" relativeHeight="251678720" behindDoc="0" locked="0" layoutInCell="1" allowOverlap="1" wp14:anchorId="413EE2E2" wp14:editId="2492D829">
                <wp:simplePos x="0" y="0"/>
                <wp:positionH relativeFrom="column">
                  <wp:posOffset>454660</wp:posOffset>
                </wp:positionH>
                <wp:positionV relativeFrom="paragraph">
                  <wp:posOffset>160655</wp:posOffset>
                </wp:positionV>
                <wp:extent cx="5238750" cy="13906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2387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33318272" w14:textId="77777777" w:rsidTr="00DB09DF">
                              <w:tc>
                                <w:tcPr>
                                  <w:tcW w:w="5000" w:type="pct"/>
                                </w:tcPr>
                                <w:p w14:paraId="1B2D480B" w14:textId="77777777" w:rsidR="00DB09DF" w:rsidRPr="00BC4B6B" w:rsidRDefault="00DB09DF" w:rsidP="00DB09DF">
                                  <w:pPr>
                                    <w:jc w:val="center"/>
                                    <w:rPr>
                                      <w:b/>
                                    </w:rPr>
                                  </w:pPr>
                                  <w:r w:rsidRPr="000B0955">
                                    <w:rPr>
                                      <w:b/>
                                    </w:rPr>
                                    <w:t>Solution</w:t>
                                  </w:r>
                                </w:p>
                              </w:tc>
                            </w:tr>
                            <w:tr w:rsidR="00DB09DF" w14:paraId="2423EA75" w14:textId="77777777" w:rsidTr="00DB09DF">
                              <w:tc>
                                <w:tcPr>
                                  <w:tcW w:w="5000" w:type="pct"/>
                                </w:tcPr>
                                <w:p w14:paraId="0D662EF3" w14:textId="77777777" w:rsidR="00DB09DF" w:rsidRDefault="00DB09DF">
                                  <w:r w:rsidRPr="00F37881">
                                    <w:rPr>
                                      <w:position w:val="-48"/>
                                    </w:rPr>
                                    <w:object w:dxaOrig="3500" w:dyaOrig="1060" w14:anchorId="24FE5B36">
                                      <v:shape id="_x0000_i1046" type="#_x0000_t75" style="width:174.45pt;height:53.55pt" o:ole="">
                                        <v:imagedata r:id="rId43" o:title=""/>
                                      </v:shape>
                                      <o:OLEObject Type="Embed" ProgID="Equation.DSMT4" ShapeID="_x0000_i1046" DrawAspect="Content" ObjectID="_1556962706" r:id="rId44"/>
                                    </w:object>
                                  </w:r>
                                  <w:r>
                                    <w:t xml:space="preserve"> </w:t>
                                  </w:r>
                                </w:p>
                              </w:tc>
                            </w:tr>
                            <w:tr w:rsidR="00DB09DF" w14:paraId="70A1A147" w14:textId="77777777" w:rsidTr="00DB09DF">
                              <w:tc>
                                <w:tcPr>
                                  <w:tcW w:w="5000" w:type="pct"/>
                                </w:tcPr>
                                <w:p w14:paraId="10E65D9A" w14:textId="77777777" w:rsidR="00DB09DF" w:rsidRPr="00BC4B6B" w:rsidRDefault="00DB09DF" w:rsidP="00DB09DF">
                                  <w:pPr>
                                    <w:jc w:val="center"/>
                                    <w:rPr>
                                      <w:b/>
                                    </w:rPr>
                                  </w:pPr>
                                  <w:r w:rsidRPr="000B0955">
                                    <w:rPr>
                                      <w:b/>
                                    </w:rPr>
                                    <w:t>S</w:t>
                                  </w:r>
                                  <w:r>
                                    <w:rPr>
                                      <w:b/>
                                    </w:rPr>
                                    <w:t>pecific behaviours</w:t>
                                  </w:r>
                                </w:p>
                              </w:tc>
                            </w:tr>
                            <w:tr w:rsidR="00DB09DF" w14:paraId="4142CB34" w14:textId="77777777" w:rsidTr="00DB09DF">
                              <w:tc>
                                <w:tcPr>
                                  <w:tcW w:w="5000" w:type="pct"/>
                                </w:tcPr>
                                <w:p w14:paraId="03B513D0" w14:textId="77777777" w:rsidR="00DB09DF" w:rsidRDefault="00DB09DF">
                                  <w:r>
                                    <w:sym w:font="Wingdings" w:char="F0FC"/>
                                  </w:r>
                                  <w:r>
                                    <w:t xml:space="preserve"> states correct value of </w:t>
                                  </w:r>
                                  <w:r w:rsidRPr="00F37881">
                                    <w:rPr>
                                      <w:rStyle w:val="Variable"/>
                                    </w:rPr>
                                    <w:t>n</w:t>
                                  </w:r>
                                </w:p>
                                <w:p w14:paraId="54C5BF25" w14:textId="77777777" w:rsidR="00DB09DF" w:rsidRDefault="00DB09DF">
                                  <w:r>
                                    <w:sym w:font="Wingdings" w:char="F0FC"/>
                                  </w:r>
                                  <w:r>
                                    <w:t xml:space="preserve"> justifies answer</w:t>
                                  </w:r>
                                </w:p>
                              </w:tc>
                            </w:tr>
                          </w:tbl>
                          <w:p w14:paraId="3A7A5EC9"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margin-left:35.8pt;margin-top:12.65pt;width:412.5pt;height:1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33318272" w14:textId="77777777" w:rsidTr="00DB09DF">
                        <w:tc>
                          <w:tcPr>
                            <w:tcW w:w="5000" w:type="pct"/>
                          </w:tcPr>
                          <w:p w14:paraId="1B2D480B" w14:textId="77777777" w:rsidR="00DB09DF" w:rsidRPr="00BC4B6B" w:rsidRDefault="00DB09DF" w:rsidP="00DB09DF">
                            <w:pPr>
                              <w:jc w:val="center"/>
                              <w:rPr>
                                <w:b/>
                              </w:rPr>
                            </w:pPr>
                            <w:r w:rsidRPr="000B0955">
                              <w:rPr>
                                <w:b/>
                              </w:rPr>
                              <w:t>Solution</w:t>
                            </w:r>
                          </w:p>
                        </w:tc>
                      </w:tr>
                      <w:tr w:rsidR="00DB09DF" w14:paraId="2423EA75" w14:textId="77777777" w:rsidTr="00DB09DF">
                        <w:tc>
                          <w:tcPr>
                            <w:tcW w:w="5000" w:type="pct"/>
                          </w:tcPr>
                          <w:p w14:paraId="0D662EF3" w14:textId="77777777" w:rsidR="00DB09DF" w:rsidRDefault="00DB09DF">
                            <w:r w:rsidRPr="00F37881">
                              <w:rPr>
                                <w:position w:val="-48"/>
                              </w:rPr>
                              <w:object w:dxaOrig="3500" w:dyaOrig="1060" w14:anchorId="24FE5B36">
                                <v:shape id="_x0000_i1046" type="#_x0000_t75" style="width:174.45pt;height:53.55pt" o:ole="">
                                  <v:imagedata r:id="rId43" o:title=""/>
                                </v:shape>
                                <o:OLEObject Type="Embed" ProgID="Equation.DSMT4" ShapeID="_x0000_i1046" DrawAspect="Content" ObjectID="_1556962706" r:id="rId45"/>
                              </w:object>
                            </w:r>
                            <w:r>
                              <w:t xml:space="preserve"> </w:t>
                            </w:r>
                          </w:p>
                        </w:tc>
                      </w:tr>
                      <w:tr w:rsidR="00DB09DF" w14:paraId="70A1A147" w14:textId="77777777" w:rsidTr="00DB09DF">
                        <w:tc>
                          <w:tcPr>
                            <w:tcW w:w="5000" w:type="pct"/>
                          </w:tcPr>
                          <w:p w14:paraId="10E65D9A" w14:textId="77777777" w:rsidR="00DB09DF" w:rsidRPr="00BC4B6B" w:rsidRDefault="00DB09DF" w:rsidP="00DB09DF">
                            <w:pPr>
                              <w:jc w:val="center"/>
                              <w:rPr>
                                <w:b/>
                              </w:rPr>
                            </w:pPr>
                            <w:r w:rsidRPr="000B0955">
                              <w:rPr>
                                <w:b/>
                              </w:rPr>
                              <w:t>S</w:t>
                            </w:r>
                            <w:r>
                              <w:rPr>
                                <w:b/>
                              </w:rPr>
                              <w:t>pecific behaviours</w:t>
                            </w:r>
                          </w:p>
                        </w:tc>
                      </w:tr>
                      <w:tr w:rsidR="00DB09DF" w14:paraId="4142CB34" w14:textId="77777777" w:rsidTr="00DB09DF">
                        <w:tc>
                          <w:tcPr>
                            <w:tcW w:w="5000" w:type="pct"/>
                          </w:tcPr>
                          <w:p w14:paraId="03B513D0" w14:textId="77777777" w:rsidR="00DB09DF" w:rsidRDefault="00DB09DF">
                            <w:r>
                              <w:sym w:font="Wingdings" w:char="F0FC"/>
                            </w:r>
                            <w:r>
                              <w:t xml:space="preserve"> states correct value of </w:t>
                            </w:r>
                            <w:r w:rsidRPr="00F37881">
                              <w:rPr>
                                <w:rStyle w:val="Variable"/>
                              </w:rPr>
                              <w:t>n</w:t>
                            </w:r>
                          </w:p>
                          <w:p w14:paraId="54C5BF25" w14:textId="77777777" w:rsidR="00DB09DF" w:rsidRDefault="00DB09DF">
                            <w:r>
                              <w:sym w:font="Wingdings" w:char="F0FC"/>
                            </w:r>
                            <w:r>
                              <w:t xml:space="preserve"> justifies answer</w:t>
                            </w:r>
                          </w:p>
                        </w:tc>
                      </w:tr>
                    </w:tbl>
                    <w:p w14:paraId="3A7A5EC9" w14:textId="77777777" w:rsidR="00DB09DF" w:rsidRDefault="00DB09DF" w:rsidP="00DB09DF"/>
                  </w:txbxContent>
                </v:textbox>
              </v:shape>
            </w:pict>
          </mc:Fallback>
        </mc:AlternateContent>
      </w:r>
    </w:p>
    <w:p w14:paraId="60389A03" w14:textId="77777777" w:rsidR="00980B69" w:rsidRDefault="00980B69" w:rsidP="00DB09DF"/>
    <w:p w14:paraId="76794692" w14:textId="77777777" w:rsidR="00980B69" w:rsidRPr="00F913EF" w:rsidRDefault="00980B69" w:rsidP="00DB09DF"/>
    <w:p w14:paraId="259534F2" w14:textId="77777777" w:rsidR="00980B69" w:rsidRDefault="00980B69" w:rsidP="00DB09DF"/>
    <w:p w14:paraId="681CDC96" w14:textId="77777777" w:rsidR="00980B69" w:rsidRPr="00F913EF" w:rsidRDefault="00980B69" w:rsidP="00DB09DF"/>
    <w:p w14:paraId="36475AEF" w14:textId="77777777" w:rsidR="00980B69" w:rsidRDefault="00980B69">
      <w:pPr>
        <w:spacing w:after="160" w:line="259" w:lineRule="auto"/>
        <w:rPr>
          <w:b/>
          <w:szCs w:val="24"/>
          <w:lang w:val="en-US"/>
        </w:rPr>
      </w:pPr>
      <w:r>
        <w:br w:type="page"/>
      </w:r>
    </w:p>
    <w:p w14:paraId="6A7840A3" w14:textId="77777777" w:rsidR="00980B69" w:rsidRDefault="00980B69" w:rsidP="00980B69">
      <w:pPr>
        <w:pStyle w:val="QNum"/>
      </w:pPr>
      <w:r>
        <w:lastRenderedPageBreak/>
        <w:t>Question 12</w:t>
      </w:r>
      <w:r>
        <w:tab/>
        <w:t>(8 marks)</w:t>
      </w:r>
    </w:p>
    <w:p w14:paraId="2254A7CD" w14:textId="77777777" w:rsidR="00980B69" w:rsidRDefault="00980B69" w:rsidP="00F913EF">
      <w:r>
        <w:t>The daily customer satisfaction index was measured by an online business over a period of ten consecutive days and the data collected is shown in the table below.</w:t>
      </w:r>
    </w:p>
    <w:p w14:paraId="24B61D3F" w14:textId="77777777" w:rsidR="00980B69" w:rsidRDefault="00980B69" w:rsidP="00F913EF"/>
    <w:tbl>
      <w:tblPr>
        <w:tblStyle w:val="TableGrid"/>
        <w:tblW w:w="0" w:type="auto"/>
        <w:tblLook w:val="04A0" w:firstRow="1" w:lastRow="0" w:firstColumn="1" w:lastColumn="0" w:noHBand="0" w:noVBand="1"/>
      </w:tblPr>
      <w:tblGrid>
        <w:gridCol w:w="1422"/>
        <w:gridCol w:w="768"/>
        <w:gridCol w:w="768"/>
        <w:gridCol w:w="769"/>
        <w:gridCol w:w="768"/>
        <w:gridCol w:w="769"/>
        <w:gridCol w:w="768"/>
        <w:gridCol w:w="768"/>
        <w:gridCol w:w="769"/>
        <w:gridCol w:w="768"/>
        <w:gridCol w:w="769"/>
      </w:tblGrid>
      <w:tr w:rsidR="00980B69" w14:paraId="4B45D390" w14:textId="77777777" w:rsidTr="00DB09DF">
        <w:tc>
          <w:tcPr>
            <w:tcW w:w="0" w:type="auto"/>
            <w:vAlign w:val="center"/>
          </w:tcPr>
          <w:p w14:paraId="798CAF15" w14:textId="77777777" w:rsidR="00980B69" w:rsidRDefault="00980B69" w:rsidP="00DB09DF">
            <w:pPr>
              <w:jc w:val="center"/>
            </w:pPr>
            <w:r>
              <w:t>Day (</w:t>
            </w:r>
            <w:r w:rsidRPr="00146B03">
              <w:rPr>
                <w:rStyle w:val="Variable"/>
              </w:rPr>
              <w:t>d</w:t>
            </w:r>
            <w:r>
              <w:t>)</w:t>
            </w:r>
          </w:p>
        </w:tc>
        <w:tc>
          <w:tcPr>
            <w:tcW w:w="768" w:type="dxa"/>
            <w:vAlign w:val="center"/>
          </w:tcPr>
          <w:p w14:paraId="2525B77C" w14:textId="77777777" w:rsidR="00980B69" w:rsidRDefault="00980B69" w:rsidP="00DB09DF">
            <w:pPr>
              <w:jc w:val="center"/>
            </w:pPr>
            <w:r>
              <w:t>1</w:t>
            </w:r>
          </w:p>
        </w:tc>
        <w:tc>
          <w:tcPr>
            <w:tcW w:w="768" w:type="dxa"/>
            <w:vAlign w:val="center"/>
          </w:tcPr>
          <w:p w14:paraId="32FCD774" w14:textId="77777777" w:rsidR="00980B69" w:rsidRDefault="00980B69" w:rsidP="00DB09DF">
            <w:pPr>
              <w:jc w:val="center"/>
            </w:pPr>
            <w:r>
              <w:t>2</w:t>
            </w:r>
          </w:p>
        </w:tc>
        <w:tc>
          <w:tcPr>
            <w:tcW w:w="769" w:type="dxa"/>
            <w:vAlign w:val="center"/>
          </w:tcPr>
          <w:p w14:paraId="28E25AF4" w14:textId="77777777" w:rsidR="00980B69" w:rsidRDefault="00980B69" w:rsidP="00DB09DF">
            <w:pPr>
              <w:jc w:val="center"/>
            </w:pPr>
            <w:r>
              <w:t>3</w:t>
            </w:r>
          </w:p>
        </w:tc>
        <w:tc>
          <w:tcPr>
            <w:tcW w:w="768" w:type="dxa"/>
            <w:vAlign w:val="center"/>
          </w:tcPr>
          <w:p w14:paraId="0EC80601" w14:textId="77777777" w:rsidR="00980B69" w:rsidRDefault="00980B69" w:rsidP="00DB09DF">
            <w:pPr>
              <w:jc w:val="center"/>
            </w:pPr>
            <w:r>
              <w:t>4</w:t>
            </w:r>
          </w:p>
        </w:tc>
        <w:tc>
          <w:tcPr>
            <w:tcW w:w="769" w:type="dxa"/>
            <w:vAlign w:val="center"/>
          </w:tcPr>
          <w:p w14:paraId="2A9B1328" w14:textId="77777777" w:rsidR="00980B69" w:rsidRDefault="00980B69" w:rsidP="00DB09DF">
            <w:pPr>
              <w:jc w:val="center"/>
            </w:pPr>
            <w:r>
              <w:t>5</w:t>
            </w:r>
          </w:p>
        </w:tc>
        <w:tc>
          <w:tcPr>
            <w:tcW w:w="768" w:type="dxa"/>
            <w:vAlign w:val="center"/>
          </w:tcPr>
          <w:p w14:paraId="1A3AA140" w14:textId="77777777" w:rsidR="00980B69" w:rsidRDefault="00980B69" w:rsidP="00DB09DF">
            <w:pPr>
              <w:jc w:val="center"/>
            </w:pPr>
            <w:r>
              <w:t>6</w:t>
            </w:r>
          </w:p>
        </w:tc>
        <w:tc>
          <w:tcPr>
            <w:tcW w:w="768" w:type="dxa"/>
            <w:vAlign w:val="center"/>
          </w:tcPr>
          <w:p w14:paraId="5648E52C" w14:textId="77777777" w:rsidR="00980B69" w:rsidRDefault="00980B69" w:rsidP="00DB09DF">
            <w:pPr>
              <w:jc w:val="center"/>
            </w:pPr>
            <w:r>
              <w:t>7</w:t>
            </w:r>
          </w:p>
        </w:tc>
        <w:tc>
          <w:tcPr>
            <w:tcW w:w="769" w:type="dxa"/>
            <w:vAlign w:val="center"/>
          </w:tcPr>
          <w:p w14:paraId="458CA96B" w14:textId="77777777" w:rsidR="00980B69" w:rsidRDefault="00980B69" w:rsidP="00DB09DF">
            <w:pPr>
              <w:jc w:val="center"/>
            </w:pPr>
            <w:r>
              <w:t>8</w:t>
            </w:r>
          </w:p>
        </w:tc>
        <w:tc>
          <w:tcPr>
            <w:tcW w:w="768" w:type="dxa"/>
            <w:vAlign w:val="center"/>
          </w:tcPr>
          <w:p w14:paraId="404C3EF2" w14:textId="77777777" w:rsidR="00980B69" w:rsidRDefault="00980B69" w:rsidP="00DB09DF">
            <w:pPr>
              <w:jc w:val="center"/>
            </w:pPr>
            <w:r>
              <w:t>9</w:t>
            </w:r>
          </w:p>
        </w:tc>
        <w:tc>
          <w:tcPr>
            <w:tcW w:w="769" w:type="dxa"/>
            <w:vAlign w:val="center"/>
          </w:tcPr>
          <w:p w14:paraId="481791EC" w14:textId="77777777" w:rsidR="00980B69" w:rsidRDefault="00980B69" w:rsidP="00DB09DF">
            <w:pPr>
              <w:jc w:val="center"/>
            </w:pPr>
            <w:r>
              <w:t>10</w:t>
            </w:r>
          </w:p>
        </w:tc>
      </w:tr>
      <w:tr w:rsidR="00980B69" w14:paraId="64174D3F" w14:textId="77777777" w:rsidTr="00DB09DF">
        <w:tc>
          <w:tcPr>
            <w:tcW w:w="0" w:type="auto"/>
            <w:vAlign w:val="center"/>
          </w:tcPr>
          <w:p w14:paraId="50D22A6E" w14:textId="77777777" w:rsidR="00980B69" w:rsidRDefault="00980B69" w:rsidP="00DB09DF">
            <w:pPr>
              <w:jc w:val="center"/>
            </w:pPr>
            <w:r>
              <w:t>CS Index (</w:t>
            </w:r>
            <w:r w:rsidRPr="00146B03">
              <w:rPr>
                <w:rStyle w:val="Variable"/>
              </w:rPr>
              <w:t>s</w:t>
            </w:r>
            <w:r>
              <w:t>)</w:t>
            </w:r>
          </w:p>
        </w:tc>
        <w:tc>
          <w:tcPr>
            <w:tcW w:w="768" w:type="dxa"/>
            <w:vAlign w:val="center"/>
          </w:tcPr>
          <w:p w14:paraId="29B2A61D" w14:textId="77777777" w:rsidR="00980B69" w:rsidRDefault="00980B69" w:rsidP="00DB09DF">
            <w:pPr>
              <w:jc w:val="center"/>
            </w:pPr>
            <w:r>
              <w:t>92.1</w:t>
            </w:r>
          </w:p>
        </w:tc>
        <w:tc>
          <w:tcPr>
            <w:tcW w:w="768" w:type="dxa"/>
            <w:vAlign w:val="center"/>
          </w:tcPr>
          <w:p w14:paraId="459B6C71" w14:textId="77777777" w:rsidR="00980B69" w:rsidRDefault="00980B69" w:rsidP="00DB09DF">
            <w:pPr>
              <w:jc w:val="center"/>
            </w:pPr>
            <w:r>
              <w:t>91.2</w:t>
            </w:r>
          </w:p>
        </w:tc>
        <w:tc>
          <w:tcPr>
            <w:tcW w:w="769" w:type="dxa"/>
            <w:vAlign w:val="center"/>
          </w:tcPr>
          <w:p w14:paraId="769C16F2" w14:textId="77777777" w:rsidR="00980B69" w:rsidRDefault="00980B69" w:rsidP="00DB09DF">
            <w:pPr>
              <w:jc w:val="center"/>
            </w:pPr>
            <w:r>
              <w:t>90.6</w:t>
            </w:r>
          </w:p>
        </w:tc>
        <w:tc>
          <w:tcPr>
            <w:tcW w:w="768" w:type="dxa"/>
            <w:vAlign w:val="center"/>
          </w:tcPr>
          <w:p w14:paraId="5D293155" w14:textId="77777777" w:rsidR="00980B69" w:rsidRDefault="00980B69" w:rsidP="00DB09DF">
            <w:pPr>
              <w:jc w:val="center"/>
            </w:pPr>
            <w:r>
              <w:t>88.9</w:t>
            </w:r>
          </w:p>
        </w:tc>
        <w:tc>
          <w:tcPr>
            <w:tcW w:w="769" w:type="dxa"/>
            <w:vAlign w:val="center"/>
          </w:tcPr>
          <w:p w14:paraId="1056679E" w14:textId="77777777" w:rsidR="00980B69" w:rsidRDefault="00980B69" w:rsidP="00DB09DF">
            <w:pPr>
              <w:jc w:val="center"/>
            </w:pPr>
            <w:r>
              <w:t>88.1</w:t>
            </w:r>
          </w:p>
        </w:tc>
        <w:tc>
          <w:tcPr>
            <w:tcW w:w="768" w:type="dxa"/>
            <w:vAlign w:val="center"/>
          </w:tcPr>
          <w:p w14:paraId="5DD1D4CA" w14:textId="77777777" w:rsidR="00980B69" w:rsidRDefault="00980B69" w:rsidP="00DB09DF">
            <w:pPr>
              <w:jc w:val="center"/>
            </w:pPr>
            <w:r>
              <w:t>87.7</w:t>
            </w:r>
          </w:p>
        </w:tc>
        <w:tc>
          <w:tcPr>
            <w:tcW w:w="768" w:type="dxa"/>
            <w:vAlign w:val="center"/>
          </w:tcPr>
          <w:p w14:paraId="55DD32A8" w14:textId="77777777" w:rsidR="00980B69" w:rsidRDefault="00980B69" w:rsidP="00DB09DF">
            <w:pPr>
              <w:jc w:val="center"/>
            </w:pPr>
            <w:r>
              <w:t>87.4</w:t>
            </w:r>
          </w:p>
        </w:tc>
        <w:tc>
          <w:tcPr>
            <w:tcW w:w="769" w:type="dxa"/>
            <w:vAlign w:val="center"/>
          </w:tcPr>
          <w:p w14:paraId="21ED38BD" w14:textId="77777777" w:rsidR="00980B69" w:rsidRDefault="00980B69" w:rsidP="00DB09DF">
            <w:pPr>
              <w:jc w:val="center"/>
            </w:pPr>
            <w:r>
              <w:t>86.6</w:t>
            </w:r>
          </w:p>
        </w:tc>
        <w:tc>
          <w:tcPr>
            <w:tcW w:w="768" w:type="dxa"/>
            <w:vAlign w:val="center"/>
          </w:tcPr>
          <w:p w14:paraId="24A67F1B" w14:textId="77777777" w:rsidR="00980B69" w:rsidRDefault="00980B69" w:rsidP="00DB09DF">
            <w:pPr>
              <w:jc w:val="center"/>
            </w:pPr>
            <w:r>
              <w:t>85.4</w:t>
            </w:r>
          </w:p>
        </w:tc>
        <w:tc>
          <w:tcPr>
            <w:tcW w:w="769" w:type="dxa"/>
            <w:vAlign w:val="center"/>
          </w:tcPr>
          <w:p w14:paraId="2266FD7C" w14:textId="77777777" w:rsidR="00980B69" w:rsidRDefault="00980B69" w:rsidP="00DB09DF">
            <w:pPr>
              <w:jc w:val="center"/>
            </w:pPr>
            <w:r>
              <w:t>85.1</w:t>
            </w:r>
          </w:p>
        </w:tc>
      </w:tr>
    </w:tbl>
    <w:p w14:paraId="6CFB4380" w14:textId="77777777" w:rsidR="00980B69" w:rsidRDefault="00980B69" w:rsidP="00F913EF"/>
    <w:p w14:paraId="7E5968A0" w14:textId="77777777" w:rsidR="00980B69" w:rsidRDefault="00980B69" w:rsidP="00DB09DF">
      <w:pPr>
        <w:pStyle w:val="Parta"/>
      </w:pPr>
      <w:r>
        <w:t>(a)</w:t>
      </w:r>
      <w:r>
        <w:tab/>
        <w:t>Plot the above data on the axes below.</w:t>
      </w:r>
      <w:r>
        <w:tab/>
        <w:t>(2 marks)</w:t>
      </w:r>
    </w:p>
    <w:p w14:paraId="470FCE51" w14:textId="77777777" w:rsidR="00980B69" w:rsidRDefault="00980B69" w:rsidP="00DB09DF">
      <w:pPr>
        <w:pStyle w:val="Parta"/>
      </w:pPr>
    </w:p>
    <w:p w14:paraId="446ACD92" w14:textId="77777777" w:rsidR="00980B69" w:rsidRDefault="00980B69" w:rsidP="00DB09DF">
      <w:pPr>
        <w:pStyle w:val="Parta"/>
        <w:jc w:val="center"/>
      </w:pPr>
      <w:r>
        <w:rPr>
          <w:noProof/>
          <w:lang w:eastAsia="en-AU"/>
        </w:rPr>
        <mc:AlternateContent>
          <mc:Choice Requires="wps">
            <w:drawing>
              <wp:anchor distT="0" distB="0" distL="114300" distR="114300" simplePos="0" relativeHeight="251686912" behindDoc="0" locked="0" layoutInCell="1" allowOverlap="1" wp14:anchorId="307B717D" wp14:editId="0ABDA506">
                <wp:simplePos x="0" y="0"/>
                <wp:positionH relativeFrom="column">
                  <wp:posOffset>905510</wp:posOffset>
                </wp:positionH>
                <wp:positionV relativeFrom="paragraph">
                  <wp:posOffset>1993265</wp:posOffset>
                </wp:positionV>
                <wp:extent cx="3308350" cy="8509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33083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21"/>
                            </w:tblGrid>
                            <w:tr w:rsidR="00DB09DF" w14:paraId="35EF98DF" w14:textId="77777777" w:rsidTr="00DB09DF">
                              <w:tc>
                                <w:tcPr>
                                  <w:tcW w:w="5000" w:type="pct"/>
                                </w:tcPr>
                                <w:p w14:paraId="3CEB9CEA" w14:textId="77777777" w:rsidR="00DB09DF" w:rsidRPr="00BC4B6B" w:rsidRDefault="00DB09DF" w:rsidP="00DB09DF">
                                  <w:pPr>
                                    <w:jc w:val="center"/>
                                    <w:rPr>
                                      <w:b/>
                                    </w:rPr>
                                  </w:pPr>
                                  <w:r w:rsidRPr="000B0955">
                                    <w:rPr>
                                      <w:b/>
                                    </w:rPr>
                                    <w:t>Solution</w:t>
                                  </w:r>
                                  <w:r>
                                    <w:rPr>
                                      <w:b/>
                                    </w:rPr>
                                    <w:t xml:space="preserve"> (c)</w:t>
                                  </w:r>
                                </w:p>
                              </w:tc>
                            </w:tr>
                            <w:tr w:rsidR="00DB09DF" w14:paraId="7BA45D4C" w14:textId="77777777" w:rsidTr="00DB09DF">
                              <w:tc>
                                <w:tcPr>
                                  <w:tcW w:w="5000" w:type="pct"/>
                                </w:tcPr>
                                <w:p w14:paraId="43C87103" w14:textId="77777777" w:rsidR="00DB09DF" w:rsidRDefault="00DB09DF">
                                  <w:r>
                                    <w:t>See graph</w:t>
                                  </w:r>
                                </w:p>
                              </w:tc>
                            </w:tr>
                            <w:tr w:rsidR="00DB09DF" w14:paraId="61367BE5" w14:textId="77777777" w:rsidTr="00DB09DF">
                              <w:tc>
                                <w:tcPr>
                                  <w:tcW w:w="5000" w:type="pct"/>
                                </w:tcPr>
                                <w:p w14:paraId="6B9C2B50" w14:textId="77777777" w:rsidR="00DB09DF" w:rsidRPr="00BC4B6B" w:rsidRDefault="00DB09DF" w:rsidP="00DB09DF">
                                  <w:pPr>
                                    <w:jc w:val="center"/>
                                    <w:rPr>
                                      <w:b/>
                                    </w:rPr>
                                  </w:pPr>
                                  <w:r w:rsidRPr="000B0955">
                                    <w:rPr>
                                      <w:b/>
                                    </w:rPr>
                                    <w:t>S</w:t>
                                  </w:r>
                                  <w:r>
                                    <w:rPr>
                                      <w:b/>
                                    </w:rPr>
                                    <w:t>pecific behaviours</w:t>
                                  </w:r>
                                </w:p>
                              </w:tc>
                            </w:tr>
                            <w:tr w:rsidR="00DB09DF" w14:paraId="3FDE7B3A" w14:textId="77777777" w:rsidTr="00DB09DF">
                              <w:tc>
                                <w:tcPr>
                                  <w:tcW w:w="5000" w:type="pct"/>
                                </w:tcPr>
                                <w:p w14:paraId="023BE653" w14:textId="77777777" w:rsidR="00DB09DF" w:rsidRDefault="00DB09DF">
                                  <w:r>
                                    <w:sym w:font="Wingdings" w:char="F0FC"/>
                                  </w:r>
                                  <w:r>
                                    <w:t xml:space="preserve"> correct intercept at 92.5</w:t>
                                  </w:r>
                                </w:p>
                                <w:p w14:paraId="4EFFA15E" w14:textId="77777777" w:rsidR="00DB09DF" w:rsidRDefault="00DB09DF">
                                  <w:r>
                                    <w:sym w:font="Wingdings" w:char="F0FC"/>
                                  </w:r>
                                  <w:r>
                                    <w:t xml:space="preserve"> correct gradient - lines passes through (11, 84)</w:t>
                                  </w:r>
                                </w:p>
                              </w:tc>
                            </w:tr>
                          </w:tbl>
                          <w:p w14:paraId="552A3603"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3" type="#_x0000_t202" style="position:absolute;left:0;text-align:left;margin-left:71.3pt;margin-top:156.95pt;width:260.5pt;height: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421"/>
                      </w:tblGrid>
                      <w:tr w:rsidR="00DB09DF" w14:paraId="35EF98DF" w14:textId="77777777" w:rsidTr="00DB09DF">
                        <w:tc>
                          <w:tcPr>
                            <w:tcW w:w="5000" w:type="pct"/>
                          </w:tcPr>
                          <w:p w14:paraId="3CEB9CEA" w14:textId="77777777" w:rsidR="00DB09DF" w:rsidRPr="00BC4B6B" w:rsidRDefault="00DB09DF" w:rsidP="00DB09DF">
                            <w:pPr>
                              <w:jc w:val="center"/>
                              <w:rPr>
                                <w:b/>
                              </w:rPr>
                            </w:pPr>
                            <w:r w:rsidRPr="000B0955">
                              <w:rPr>
                                <w:b/>
                              </w:rPr>
                              <w:t>Solution</w:t>
                            </w:r>
                            <w:r>
                              <w:rPr>
                                <w:b/>
                              </w:rPr>
                              <w:t xml:space="preserve"> (c)</w:t>
                            </w:r>
                          </w:p>
                        </w:tc>
                      </w:tr>
                      <w:tr w:rsidR="00DB09DF" w14:paraId="7BA45D4C" w14:textId="77777777" w:rsidTr="00DB09DF">
                        <w:tc>
                          <w:tcPr>
                            <w:tcW w:w="5000" w:type="pct"/>
                          </w:tcPr>
                          <w:p w14:paraId="43C87103" w14:textId="77777777" w:rsidR="00DB09DF" w:rsidRDefault="00DB09DF">
                            <w:r>
                              <w:t>See graph</w:t>
                            </w:r>
                          </w:p>
                        </w:tc>
                      </w:tr>
                      <w:tr w:rsidR="00DB09DF" w14:paraId="61367BE5" w14:textId="77777777" w:rsidTr="00DB09DF">
                        <w:tc>
                          <w:tcPr>
                            <w:tcW w:w="5000" w:type="pct"/>
                          </w:tcPr>
                          <w:p w14:paraId="6B9C2B50" w14:textId="77777777" w:rsidR="00DB09DF" w:rsidRPr="00BC4B6B" w:rsidRDefault="00DB09DF" w:rsidP="00DB09DF">
                            <w:pPr>
                              <w:jc w:val="center"/>
                              <w:rPr>
                                <w:b/>
                              </w:rPr>
                            </w:pPr>
                            <w:r w:rsidRPr="000B0955">
                              <w:rPr>
                                <w:b/>
                              </w:rPr>
                              <w:t>S</w:t>
                            </w:r>
                            <w:r>
                              <w:rPr>
                                <w:b/>
                              </w:rPr>
                              <w:t>pecific behaviours</w:t>
                            </w:r>
                          </w:p>
                        </w:tc>
                      </w:tr>
                      <w:tr w:rsidR="00DB09DF" w14:paraId="3FDE7B3A" w14:textId="77777777" w:rsidTr="00DB09DF">
                        <w:tc>
                          <w:tcPr>
                            <w:tcW w:w="5000" w:type="pct"/>
                          </w:tcPr>
                          <w:p w14:paraId="023BE653" w14:textId="77777777" w:rsidR="00DB09DF" w:rsidRDefault="00DB09DF">
                            <w:r>
                              <w:sym w:font="Wingdings" w:char="F0FC"/>
                            </w:r>
                            <w:r>
                              <w:t xml:space="preserve"> correct intercept at 92.5</w:t>
                            </w:r>
                          </w:p>
                          <w:p w14:paraId="4EFFA15E" w14:textId="77777777" w:rsidR="00DB09DF" w:rsidRDefault="00DB09DF">
                            <w:r>
                              <w:sym w:font="Wingdings" w:char="F0FC"/>
                            </w:r>
                            <w:r>
                              <w:t xml:space="preserve"> correct gradient - lines passes through (11, 84)</w:t>
                            </w:r>
                          </w:p>
                        </w:tc>
                      </w:tr>
                    </w:tbl>
                    <w:p w14:paraId="552A3603" w14:textId="77777777" w:rsidR="00DB09DF" w:rsidRDefault="00DB09DF" w:rsidP="00DB09DF"/>
                  </w:txbxContent>
                </v:textbox>
              </v:shape>
            </w:pict>
          </mc:Fallback>
        </mc:AlternateContent>
      </w:r>
      <w:r>
        <w:rPr>
          <w:noProof/>
          <w:lang w:eastAsia="en-AU"/>
        </w:rPr>
        <mc:AlternateContent>
          <mc:Choice Requires="wps">
            <w:drawing>
              <wp:anchor distT="0" distB="0" distL="114300" distR="114300" simplePos="0" relativeHeight="251682816" behindDoc="0" locked="0" layoutInCell="1" allowOverlap="1" wp14:anchorId="28709E23" wp14:editId="036F7F15">
                <wp:simplePos x="0" y="0"/>
                <wp:positionH relativeFrom="column">
                  <wp:posOffset>3261360</wp:posOffset>
                </wp:positionH>
                <wp:positionV relativeFrom="paragraph">
                  <wp:posOffset>208915</wp:posOffset>
                </wp:positionV>
                <wp:extent cx="2514600" cy="8636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25146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3"/>
                            </w:tblGrid>
                            <w:tr w:rsidR="00DB09DF" w14:paraId="78C91A9B" w14:textId="77777777" w:rsidTr="00DB09DF">
                              <w:tc>
                                <w:tcPr>
                                  <w:tcW w:w="5000" w:type="pct"/>
                                </w:tcPr>
                                <w:p w14:paraId="3C468780" w14:textId="77777777" w:rsidR="00DB09DF" w:rsidRPr="00BC4B6B" w:rsidRDefault="00DB09DF" w:rsidP="00DB09DF">
                                  <w:pPr>
                                    <w:jc w:val="center"/>
                                    <w:rPr>
                                      <w:b/>
                                    </w:rPr>
                                  </w:pPr>
                                  <w:r w:rsidRPr="000B0955">
                                    <w:rPr>
                                      <w:b/>
                                    </w:rPr>
                                    <w:t>Solution</w:t>
                                  </w:r>
                                  <w:r>
                                    <w:rPr>
                                      <w:b/>
                                    </w:rPr>
                                    <w:t xml:space="preserve"> (a)</w:t>
                                  </w:r>
                                </w:p>
                              </w:tc>
                            </w:tr>
                            <w:tr w:rsidR="00DB09DF" w14:paraId="089316A8" w14:textId="77777777" w:rsidTr="00DB09DF">
                              <w:tc>
                                <w:tcPr>
                                  <w:tcW w:w="5000" w:type="pct"/>
                                </w:tcPr>
                                <w:p w14:paraId="560E95BB" w14:textId="77777777" w:rsidR="00DB09DF" w:rsidRDefault="00DB09DF">
                                  <w:r>
                                    <w:t>See graph</w:t>
                                  </w:r>
                                </w:p>
                              </w:tc>
                            </w:tr>
                            <w:tr w:rsidR="00DB09DF" w14:paraId="52DD1E68" w14:textId="77777777" w:rsidTr="00DB09DF">
                              <w:tc>
                                <w:tcPr>
                                  <w:tcW w:w="5000" w:type="pct"/>
                                </w:tcPr>
                                <w:p w14:paraId="0DD8D7D7" w14:textId="77777777" w:rsidR="00DB09DF" w:rsidRPr="00BC4B6B" w:rsidRDefault="00DB09DF" w:rsidP="00DB09DF">
                                  <w:pPr>
                                    <w:jc w:val="center"/>
                                    <w:rPr>
                                      <w:b/>
                                    </w:rPr>
                                  </w:pPr>
                                  <w:r w:rsidRPr="000B0955">
                                    <w:rPr>
                                      <w:b/>
                                    </w:rPr>
                                    <w:t>S</w:t>
                                  </w:r>
                                  <w:r>
                                    <w:rPr>
                                      <w:b/>
                                    </w:rPr>
                                    <w:t>pecific behaviours</w:t>
                                  </w:r>
                                </w:p>
                              </w:tc>
                            </w:tr>
                            <w:tr w:rsidR="00DB09DF" w14:paraId="233D64FE" w14:textId="77777777" w:rsidTr="00DB09DF">
                              <w:tc>
                                <w:tcPr>
                                  <w:tcW w:w="5000" w:type="pct"/>
                                </w:tcPr>
                                <w:p w14:paraId="07E46AAE" w14:textId="77777777" w:rsidR="00DB09DF" w:rsidRDefault="00DB09DF">
                                  <w:r>
                                    <w:sym w:font="Wingdings" w:char="F0FC"/>
                                  </w:r>
                                  <w:r>
                                    <w:t xml:space="preserve"> plots at least six points accurately</w:t>
                                  </w:r>
                                </w:p>
                                <w:p w14:paraId="60DD4217" w14:textId="77777777" w:rsidR="00DB09DF" w:rsidRDefault="00DB09DF">
                                  <w:r>
                                    <w:sym w:font="Wingdings" w:char="F0FC"/>
                                  </w:r>
                                  <w:r>
                                    <w:t xml:space="preserve"> plots all points accurately</w:t>
                                  </w:r>
                                </w:p>
                              </w:tc>
                            </w:tr>
                          </w:tbl>
                          <w:p w14:paraId="055828B0"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4" type="#_x0000_t202" style="position:absolute;left:0;text-align:left;margin-left:256.8pt;margin-top:16.45pt;width:198pt;height: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73"/>
                      </w:tblGrid>
                      <w:tr w:rsidR="00DB09DF" w14:paraId="78C91A9B" w14:textId="77777777" w:rsidTr="00DB09DF">
                        <w:tc>
                          <w:tcPr>
                            <w:tcW w:w="5000" w:type="pct"/>
                          </w:tcPr>
                          <w:p w14:paraId="3C468780" w14:textId="77777777" w:rsidR="00DB09DF" w:rsidRPr="00BC4B6B" w:rsidRDefault="00DB09DF" w:rsidP="00DB09DF">
                            <w:pPr>
                              <w:jc w:val="center"/>
                              <w:rPr>
                                <w:b/>
                              </w:rPr>
                            </w:pPr>
                            <w:r w:rsidRPr="000B0955">
                              <w:rPr>
                                <w:b/>
                              </w:rPr>
                              <w:t>Solution</w:t>
                            </w:r>
                            <w:r>
                              <w:rPr>
                                <w:b/>
                              </w:rPr>
                              <w:t xml:space="preserve"> (a)</w:t>
                            </w:r>
                          </w:p>
                        </w:tc>
                      </w:tr>
                      <w:tr w:rsidR="00DB09DF" w14:paraId="089316A8" w14:textId="77777777" w:rsidTr="00DB09DF">
                        <w:tc>
                          <w:tcPr>
                            <w:tcW w:w="5000" w:type="pct"/>
                          </w:tcPr>
                          <w:p w14:paraId="560E95BB" w14:textId="77777777" w:rsidR="00DB09DF" w:rsidRDefault="00DB09DF">
                            <w:r>
                              <w:t>See graph</w:t>
                            </w:r>
                          </w:p>
                        </w:tc>
                      </w:tr>
                      <w:tr w:rsidR="00DB09DF" w14:paraId="52DD1E68" w14:textId="77777777" w:rsidTr="00DB09DF">
                        <w:tc>
                          <w:tcPr>
                            <w:tcW w:w="5000" w:type="pct"/>
                          </w:tcPr>
                          <w:p w14:paraId="0DD8D7D7" w14:textId="77777777" w:rsidR="00DB09DF" w:rsidRPr="00BC4B6B" w:rsidRDefault="00DB09DF" w:rsidP="00DB09DF">
                            <w:pPr>
                              <w:jc w:val="center"/>
                              <w:rPr>
                                <w:b/>
                              </w:rPr>
                            </w:pPr>
                            <w:r w:rsidRPr="000B0955">
                              <w:rPr>
                                <w:b/>
                              </w:rPr>
                              <w:t>S</w:t>
                            </w:r>
                            <w:r>
                              <w:rPr>
                                <w:b/>
                              </w:rPr>
                              <w:t>pecific behaviours</w:t>
                            </w:r>
                          </w:p>
                        </w:tc>
                      </w:tr>
                      <w:tr w:rsidR="00DB09DF" w14:paraId="233D64FE" w14:textId="77777777" w:rsidTr="00DB09DF">
                        <w:tc>
                          <w:tcPr>
                            <w:tcW w:w="5000" w:type="pct"/>
                          </w:tcPr>
                          <w:p w14:paraId="07E46AAE" w14:textId="77777777" w:rsidR="00DB09DF" w:rsidRDefault="00DB09DF">
                            <w:r>
                              <w:sym w:font="Wingdings" w:char="F0FC"/>
                            </w:r>
                            <w:r>
                              <w:t xml:space="preserve"> plots at least six points accurately</w:t>
                            </w:r>
                          </w:p>
                          <w:p w14:paraId="60DD4217" w14:textId="77777777" w:rsidR="00DB09DF" w:rsidRDefault="00DB09DF">
                            <w:r>
                              <w:sym w:font="Wingdings" w:char="F0FC"/>
                            </w:r>
                            <w:r>
                              <w:t xml:space="preserve"> plots all points accurately</w:t>
                            </w:r>
                          </w:p>
                        </w:tc>
                      </w:tr>
                    </w:tbl>
                    <w:p w14:paraId="055828B0" w14:textId="77777777" w:rsidR="00DB09DF" w:rsidRDefault="00DB09DF" w:rsidP="00DB09DF"/>
                  </w:txbxContent>
                </v:textbox>
              </v:shape>
            </w:pict>
          </mc:Fallback>
        </mc:AlternateContent>
      </w:r>
      <w:r>
        <w:object w:dxaOrig="7632" w:dyaOrig="4905" w14:anchorId="676AFE5A">
          <v:shape id="_x0000_i1047" type="#_x0000_t75" style="width:381.25pt;height:245.55pt" o:ole="">
            <v:imagedata r:id="rId46" o:title=""/>
          </v:shape>
          <o:OLEObject Type="Embed" ProgID="FXDraw3.Document" ShapeID="_x0000_i1047" DrawAspect="Content" ObjectID="_1556962687" r:id="rId47"/>
        </w:object>
      </w:r>
    </w:p>
    <w:p w14:paraId="505D3334" w14:textId="77777777" w:rsidR="00980B69" w:rsidRDefault="00980B69" w:rsidP="00DB09DF">
      <w:pPr>
        <w:pStyle w:val="Parta"/>
      </w:pPr>
    </w:p>
    <w:p w14:paraId="22823194" w14:textId="77777777" w:rsidR="00980B69" w:rsidRDefault="00980B69" w:rsidP="00DB09DF">
      <w:pPr>
        <w:pStyle w:val="Parta"/>
      </w:pPr>
    </w:p>
    <w:p w14:paraId="77B4AC84" w14:textId="77777777" w:rsidR="00980B69" w:rsidRDefault="00980B69" w:rsidP="00DB09DF">
      <w:pPr>
        <w:pStyle w:val="Parta"/>
      </w:pPr>
      <w:r>
        <w:t>(b)</w:t>
      </w:r>
      <w:r>
        <w:tab/>
        <w:t>Determine the equation of the least-squares line that models the linear relationship between the day number and the customer satisfaction index.</w:t>
      </w:r>
      <w:r>
        <w:tab/>
        <w:t>(2 marks)</w:t>
      </w:r>
    </w:p>
    <w:p w14:paraId="694B352B" w14:textId="77777777" w:rsidR="00980B69" w:rsidRDefault="00980B69" w:rsidP="00DB09DF">
      <w:pPr>
        <w:pStyle w:val="Parta"/>
      </w:pPr>
      <w:r>
        <w:rPr>
          <w:noProof/>
          <w:lang w:eastAsia="en-AU"/>
        </w:rPr>
        <mc:AlternateContent>
          <mc:Choice Requires="wps">
            <w:drawing>
              <wp:anchor distT="0" distB="0" distL="114300" distR="114300" simplePos="0" relativeHeight="251683840" behindDoc="0" locked="0" layoutInCell="1" allowOverlap="1" wp14:anchorId="0EACA59B" wp14:editId="1059D5CC">
                <wp:simplePos x="0" y="0"/>
                <wp:positionH relativeFrom="column">
                  <wp:posOffset>454660</wp:posOffset>
                </wp:positionH>
                <wp:positionV relativeFrom="paragraph">
                  <wp:posOffset>34925</wp:posOffset>
                </wp:positionV>
                <wp:extent cx="5238750" cy="8699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4012802D" w14:textId="77777777" w:rsidTr="00DB09DF">
                              <w:tc>
                                <w:tcPr>
                                  <w:tcW w:w="5000" w:type="pct"/>
                                </w:tcPr>
                                <w:p w14:paraId="63F16DE9" w14:textId="77777777" w:rsidR="00DB09DF" w:rsidRPr="00BC4B6B" w:rsidRDefault="00DB09DF" w:rsidP="00DB09DF">
                                  <w:pPr>
                                    <w:jc w:val="center"/>
                                    <w:rPr>
                                      <w:b/>
                                    </w:rPr>
                                  </w:pPr>
                                  <w:r w:rsidRPr="000B0955">
                                    <w:rPr>
                                      <w:b/>
                                    </w:rPr>
                                    <w:t>Solution</w:t>
                                  </w:r>
                                </w:p>
                              </w:tc>
                            </w:tr>
                            <w:tr w:rsidR="00DB09DF" w14:paraId="5022029C" w14:textId="77777777" w:rsidTr="00DB09DF">
                              <w:tc>
                                <w:tcPr>
                                  <w:tcW w:w="5000" w:type="pct"/>
                                </w:tcPr>
                                <w:p w14:paraId="20CC13D8" w14:textId="77777777" w:rsidR="00DB09DF" w:rsidRDefault="00DB09DF">
                                  <w:r w:rsidRPr="001E311D">
                                    <w:rPr>
                                      <w:position w:val="-6"/>
                                    </w:rPr>
                                    <w:object w:dxaOrig="2020" w:dyaOrig="279" w14:anchorId="4CFDF704">
                                      <v:shape id="_x0000_i1049" type="#_x0000_t75" style="width:101.55pt;height:13.85pt" o:ole="">
                                        <v:imagedata r:id="rId48" o:title=""/>
                                      </v:shape>
                                      <o:OLEObject Type="Embed" ProgID="Equation.DSMT4" ShapeID="_x0000_i1049" DrawAspect="Content" ObjectID="_1556962707" r:id="rId49"/>
                                    </w:object>
                                  </w:r>
                                  <w:r>
                                    <w:t xml:space="preserve"> </w:t>
                                  </w:r>
                                </w:p>
                              </w:tc>
                            </w:tr>
                            <w:tr w:rsidR="00DB09DF" w14:paraId="5D5508C7" w14:textId="77777777" w:rsidTr="00DB09DF">
                              <w:tc>
                                <w:tcPr>
                                  <w:tcW w:w="5000" w:type="pct"/>
                                </w:tcPr>
                                <w:p w14:paraId="43CAFCE7" w14:textId="77777777" w:rsidR="00DB09DF" w:rsidRPr="00BC4B6B" w:rsidRDefault="00DB09DF" w:rsidP="00DB09DF">
                                  <w:pPr>
                                    <w:jc w:val="center"/>
                                    <w:rPr>
                                      <w:b/>
                                    </w:rPr>
                                  </w:pPr>
                                  <w:r w:rsidRPr="000B0955">
                                    <w:rPr>
                                      <w:b/>
                                    </w:rPr>
                                    <w:t>S</w:t>
                                  </w:r>
                                  <w:r>
                                    <w:rPr>
                                      <w:b/>
                                    </w:rPr>
                                    <w:t>pecific behaviours</w:t>
                                  </w:r>
                                </w:p>
                              </w:tc>
                            </w:tr>
                            <w:tr w:rsidR="00DB09DF" w14:paraId="21A4DBFA" w14:textId="77777777" w:rsidTr="00DB09DF">
                              <w:tc>
                                <w:tcPr>
                                  <w:tcW w:w="5000" w:type="pct"/>
                                </w:tcPr>
                                <w:p w14:paraId="223E927C" w14:textId="77777777" w:rsidR="00DB09DF" w:rsidRDefault="00DB09DF">
                                  <w:r>
                                    <w:sym w:font="Wingdings" w:char="F0FC"/>
                                  </w:r>
                                  <w:r>
                                    <w:t xml:space="preserve"> determines gradient and intercept</w:t>
                                  </w:r>
                                </w:p>
                                <w:p w14:paraId="558670DE" w14:textId="77777777" w:rsidR="00DB09DF" w:rsidRDefault="00DB09DF">
                                  <w:r>
                                    <w:sym w:font="Wingdings" w:char="F0FC"/>
                                  </w:r>
                                  <w:r>
                                    <w:t xml:space="preserve"> uses correct variables</w:t>
                                  </w:r>
                                </w:p>
                              </w:tc>
                            </w:tr>
                          </w:tbl>
                          <w:p w14:paraId="4C97CBCE"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5" type="#_x0000_t202" style="position:absolute;left:0;text-align:left;margin-left:35.8pt;margin-top:2.75pt;width:412.5pt;height: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4012802D" w14:textId="77777777" w:rsidTr="00DB09DF">
                        <w:tc>
                          <w:tcPr>
                            <w:tcW w:w="5000" w:type="pct"/>
                          </w:tcPr>
                          <w:p w14:paraId="63F16DE9" w14:textId="77777777" w:rsidR="00DB09DF" w:rsidRPr="00BC4B6B" w:rsidRDefault="00DB09DF" w:rsidP="00DB09DF">
                            <w:pPr>
                              <w:jc w:val="center"/>
                              <w:rPr>
                                <w:b/>
                              </w:rPr>
                            </w:pPr>
                            <w:r w:rsidRPr="000B0955">
                              <w:rPr>
                                <w:b/>
                              </w:rPr>
                              <w:t>Solution</w:t>
                            </w:r>
                          </w:p>
                        </w:tc>
                      </w:tr>
                      <w:tr w:rsidR="00DB09DF" w14:paraId="5022029C" w14:textId="77777777" w:rsidTr="00DB09DF">
                        <w:tc>
                          <w:tcPr>
                            <w:tcW w:w="5000" w:type="pct"/>
                          </w:tcPr>
                          <w:p w14:paraId="20CC13D8" w14:textId="77777777" w:rsidR="00DB09DF" w:rsidRDefault="00DB09DF">
                            <w:r w:rsidRPr="001E311D">
                              <w:rPr>
                                <w:position w:val="-6"/>
                              </w:rPr>
                              <w:object w:dxaOrig="2020" w:dyaOrig="279" w14:anchorId="4CFDF704">
                                <v:shape id="_x0000_i1049" type="#_x0000_t75" style="width:101.55pt;height:13.85pt" o:ole="">
                                  <v:imagedata r:id="rId48" o:title=""/>
                                </v:shape>
                                <o:OLEObject Type="Embed" ProgID="Equation.DSMT4" ShapeID="_x0000_i1049" DrawAspect="Content" ObjectID="_1556962707" r:id="rId50"/>
                              </w:object>
                            </w:r>
                            <w:r>
                              <w:t xml:space="preserve"> </w:t>
                            </w:r>
                          </w:p>
                        </w:tc>
                      </w:tr>
                      <w:tr w:rsidR="00DB09DF" w14:paraId="5D5508C7" w14:textId="77777777" w:rsidTr="00DB09DF">
                        <w:tc>
                          <w:tcPr>
                            <w:tcW w:w="5000" w:type="pct"/>
                          </w:tcPr>
                          <w:p w14:paraId="43CAFCE7" w14:textId="77777777" w:rsidR="00DB09DF" w:rsidRPr="00BC4B6B" w:rsidRDefault="00DB09DF" w:rsidP="00DB09DF">
                            <w:pPr>
                              <w:jc w:val="center"/>
                              <w:rPr>
                                <w:b/>
                              </w:rPr>
                            </w:pPr>
                            <w:r w:rsidRPr="000B0955">
                              <w:rPr>
                                <w:b/>
                              </w:rPr>
                              <w:t>S</w:t>
                            </w:r>
                            <w:r>
                              <w:rPr>
                                <w:b/>
                              </w:rPr>
                              <w:t>pecific behaviours</w:t>
                            </w:r>
                          </w:p>
                        </w:tc>
                      </w:tr>
                      <w:tr w:rsidR="00DB09DF" w14:paraId="21A4DBFA" w14:textId="77777777" w:rsidTr="00DB09DF">
                        <w:tc>
                          <w:tcPr>
                            <w:tcW w:w="5000" w:type="pct"/>
                          </w:tcPr>
                          <w:p w14:paraId="223E927C" w14:textId="77777777" w:rsidR="00DB09DF" w:rsidRDefault="00DB09DF">
                            <w:r>
                              <w:sym w:font="Wingdings" w:char="F0FC"/>
                            </w:r>
                            <w:r>
                              <w:t xml:space="preserve"> determines gradient and intercept</w:t>
                            </w:r>
                          </w:p>
                          <w:p w14:paraId="558670DE" w14:textId="77777777" w:rsidR="00DB09DF" w:rsidRDefault="00DB09DF">
                            <w:r>
                              <w:sym w:font="Wingdings" w:char="F0FC"/>
                            </w:r>
                            <w:r>
                              <w:t xml:space="preserve"> uses correct variables</w:t>
                            </w:r>
                          </w:p>
                        </w:tc>
                      </w:tr>
                    </w:tbl>
                    <w:p w14:paraId="4C97CBCE" w14:textId="77777777" w:rsidR="00DB09DF" w:rsidRDefault="00DB09DF" w:rsidP="00DB09DF"/>
                  </w:txbxContent>
                </v:textbox>
              </v:shape>
            </w:pict>
          </mc:Fallback>
        </mc:AlternateContent>
      </w:r>
    </w:p>
    <w:p w14:paraId="05439E26" w14:textId="77777777" w:rsidR="00980B69" w:rsidRDefault="00980B69" w:rsidP="00DB09DF">
      <w:pPr>
        <w:pStyle w:val="Parta"/>
      </w:pPr>
    </w:p>
    <w:p w14:paraId="0E16BE06" w14:textId="77777777" w:rsidR="00980B69" w:rsidRDefault="00980B69" w:rsidP="00DB09DF">
      <w:pPr>
        <w:pStyle w:val="Parta"/>
      </w:pPr>
    </w:p>
    <w:p w14:paraId="198491B9" w14:textId="77777777" w:rsidR="00980B69" w:rsidRDefault="00980B69" w:rsidP="00DB09DF">
      <w:pPr>
        <w:pStyle w:val="Parta"/>
      </w:pPr>
    </w:p>
    <w:p w14:paraId="0DD719C3" w14:textId="77777777" w:rsidR="00980B69" w:rsidRDefault="00980B69" w:rsidP="00DB09DF">
      <w:pPr>
        <w:pStyle w:val="Parta"/>
      </w:pPr>
    </w:p>
    <w:p w14:paraId="1004001F" w14:textId="77777777" w:rsidR="00980B69" w:rsidRDefault="00980B69" w:rsidP="00DB09DF">
      <w:pPr>
        <w:pStyle w:val="Parta"/>
      </w:pPr>
    </w:p>
    <w:p w14:paraId="0485542C" w14:textId="77777777" w:rsidR="00980B69" w:rsidRDefault="00980B69" w:rsidP="00DB09DF">
      <w:pPr>
        <w:pStyle w:val="Parta"/>
        <w:ind w:left="0" w:firstLine="0"/>
      </w:pPr>
    </w:p>
    <w:p w14:paraId="09FAC439" w14:textId="77777777" w:rsidR="00980B69" w:rsidRDefault="00980B69" w:rsidP="00DB09DF">
      <w:pPr>
        <w:pStyle w:val="Parta"/>
        <w:ind w:left="0" w:firstLine="0"/>
      </w:pPr>
      <w:r>
        <w:t>(c)</w:t>
      </w:r>
      <w:r>
        <w:tab/>
        <w:t>Draw the least-squares line on the axes above.</w:t>
      </w:r>
      <w:r>
        <w:tab/>
        <w:t>(2 marks)</w:t>
      </w:r>
    </w:p>
    <w:p w14:paraId="744686EF" w14:textId="77777777" w:rsidR="00980B69" w:rsidRDefault="00980B69" w:rsidP="00DB09DF">
      <w:pPr>
        <w:pStyle w:val="Parta"/>
      </w:pPr>
    </w:p>
    <w:p w14:paraId="50B382EC" w14:textId="77777777" w:rsidR="00980B69" w:rsidRDefault="00980B69" w:rsidP="00DB09DF">
      <w:pPr>
        <w:pStyle w:val="Parta"/>
      </w:pPr>
    </w:p>
    <w:p w14:paraId="11B27A91" w14:textId="77777777" w:rsidR="00980B69" w:rsidRDefault="00980B69" w:rsidP="00DB09DF">
      <w:pPr>
        <w:pStyle w:val="Parta"/>
      </w:pPr>
      <w:r>
        <w:t>(d)</w:t>
      </w:r>
      <w:r>
        <w:tab/>
        <w:t>Predict the customer satisfaction index for day 11.</w:t>
      </w:r>
      <w:r>
        <w:tab/>
        <w:t>(1 mark)</w:t>
      </w:r>
    </w:p>
    <w:p w14:paraId="0714D68F" w14:textId="77777777" w:rsidR="00980B69" w:rsidRDefault="00980B69" w:rsidP="00DB09DF">
      <w:pPr>
        <w:pStyle w:val="Parta"/>
      </w:pPr>
      <w:r>
        <w:rPr>
          <w:noProof/>
          <w:lang w:eastAsia="en-AU"/>
        </w:rPr>
        <mc:AlternateContent>
          <mc:Choice Requires="wps">
            <w:drawing>
              <wp:anchor distT="0" distB="0" distL="114300" distR="114300" simplePos="0" relativeHeight="251684864" behindDoc="0" locked="0" layoutInCell="1" allowOverlap="1" wp14:anchorId="616BA635" wp14:editId="79D43ACF">
                <wp:simplePos x="0" y="0"/>
                <wp:positionH relativeFrom="column">
                  <wp:posOffset>454660</wp:posOffset>
                </wp:positionH>
                <wp:positionV relativeFrom="paragraph">
                  <wp:posOffset>39370</wp:posOffset>
                </wp:positionV>
                <wp:extent cx="5238750" cy="698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62C9C2B" w14:textId="77777777" w:rsidTr="00DB09DF">
                              <w:tc>
                                <w:tcPr>
                                  <w:tcW w:w="5000" w:type="pct"/>
                                </w:tcPr>
                                <w:p w14:paraId="1E66508B" w14:textId="77777777" w:rsidR="00DB09DF" w:rsidRPr="00BC4B6B" w:rsidRDefault="00DB09DF" w:rsidP="00DB09DF">
                                  <w:pPr>
                                    <w:jc w:val="center"/>
                                    <w:rPr>
                                      <w:b/>
                                    </w:rPr>
                                  </w:pPr>
                                  <w:r w:rsidRPr="000B0955">
                                    <w:rPr>
                                      <w:b/>
                                    </w:rPr>
                                    <w:t>Solution</w:t>
                                  </w:r>
                                </w:p>
                              </w:tc>
                            </w:tr>
                            <w:tr w:rsidR="00DB09DF" w14:paraId="4A38DE41" w14:textId="77777777" w:rsidTr="00DB09DF">
                              <w:tc>
                                <w:tcPr>
                                  <w:tcW w:w="5000" w:type="pct"/>
                                </w:tcPr>
                                <w:p w14:paraId="086FF5E4" w14:textId="77777777" w:rsidR="00DB09DF" w:rsidRDefault="00DB09DF">
                                  <w:r w:rsidRPr="001E311D">
                                    <w:rPr>
                                      <w:position w:val="-6"/>
                                    </w:rPr>
                                    <w:object w:dxaOrig="840" w:dyaOrig="280" w14:anchorId="45FA2A79">
                                      <v:shape id="_x0000_i1051" type="#_x0000_t75" style="width:42.45pt;height:13.85pt" o:ole="">
                                        <v:imagedata r:id="rId51" o:title=""/>
                                      </v:shape>
                                      <o:OLEObject Type="Embed" ProgID="Equation.DSMT4" ShapeID="_x0000_i1051" DrawAspect="Content" ObjectID="_1556962708" r:id="rId52"/>
                                    </w:object>
                                  </w:r>
                                  <w:r>
                                    <w:t xml:space="preserve"> </w:t>
                                  </w:r>
                                </w:p>
                              </w:tc>
                            </w:tr>
                            <w:tr w:rsidR="00DB09DF" w14:paraId="32B0ACA6" w14:textId="77777777" w:rsidTr="00DB09DF">
                              <w:tc>
                                <w:tcPr>
                                  <w:tcW w:w="5000" w:type="pct"/>
                                </w:tcPr>
                                <w:p w14:paraId="02B346D3" w14:textId="77777777" w:rsidR="00DB09DF" w:rsidRPr="00BC4B6B" w:rsidRDefault="00DB09DF" w:rsidP="00DB09DF">
                                  <w:pPr>
                                    <w:jc w:val="center"/>
                                    <w:rPr>
                                      <w:b/>
                                    </w:rPr>
                                  </w:pPr>
                                  <w:r w:rsidRPr="000B0955">
                                    <w:rPr>
                                      <w:b/>
                                    </w:rPr>
                                    <w:t>S</w:t>
                                  </w:r>
                                  <w:r>
                                    <w:rPr>
                                      <w:b/>
                                    </w:rPr>
                                    <w:t>pecific behaviours</w:t>
                                  </w:r>
                                </w:p>
                              </w:tc>
                            </w:tr>
                            <w:tr w:rsidR="00DB09DF" w14:paraId="1E8F4F38" w14:textId="77777777" w:rsidTr="00DB09DF">
                              <w:tc>
                                <w:tcPr>
                                  <w:tcW w:w="5000" w:type="pct"/>
                                </w:tcPr>
                                <w:p w14:paraId="3EDC254A" w14:textId="77777777" w:rsidR="00DB09DF" w:rsidRDefault="00DB09DF">
                                  <w:r>
                                    <w:sym w:font="Wingdings" w:char="F0FC"/>
                                  </w:r>
                                  <w:r>
                                    <w:t xml:space="preserve"> calculates value</w:t>
                                  </w:r>
                                </w:p>
                              </w:tc>
                            </w:tr>
                          </w:tbl>
                          <w:p w14:paraId="7ADEC7D2"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6" type="#_x0000_t202" style="position:absolute;left:0;text-align:left;margin-left:35.8pt;margin-top:3.1pt;width:412.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62C9C2B" w14:textId="77777777" w:rsidTr="00DB09DF">
                        <w:tc>
                          <w:tcPr>
                            <w:tcW w:w="5000" w:type="pct"/>
                          </w:tcPr>
                          <w:p w14:paraId="1E66508B" w14:textId="77777777" w:rsidR="00DB09DF" w:rsidRPr="00BC4B6B" w:rsidRDefault="00DB09DF" w:rsidP="00DB09DF">
                            <w:pPr>
                              <w:jc w:val="center"/>
                              <w:rPr>
                                <w:b/>
                              </w:rPr>
                            </w:pPr>
                            <w:r w:rsidRPr="000B0955">
                              <w:rPr>
                                <w:b/>
                              </w:rPr>
                              <w:t>Solution</w:t>
                            </w:r>
                          </w:p>
                        </w:tc>
                      </w:tr>
                      <w:tr w:rsidR="00DB09DF" w14:paraId="4A38DE41" w14:textId="77777777" w:rsidTr="00DB09DF">
                        <w:tc>
                          <w:tcPr>
                            <w:tcW w:w="5000" w:type="pct"/>
                          </w:tcPr>
                          <w:p w14:paraId="086FF5E4" w14:textId="77777777" w:rsidR="00DB09DF" w:rsidRDefault="00DB09DF">
                            <w:r w:rsidRPr="001E311D">
                              <w:rPr>
                                <w:position w:val="-6"/>
                              </w:rPr>
                              <w:object w:dxaOrig="840" w:dyaOrig="280" w14:anchorId="45FA2A79">
                                <v:shape id="_x0000_i1051" type="#_x0000_t75" style="width:42.45pt;height:13.85pt" o:ole="">
                                  <v:imagedata r:id="rId51" o:title=""/>
                                </v:shape>
                                <o:OLEObject Type="Embed" ProgID="Equation.DSMT4" ShapeID="_x0000_i1051" DrawAspect="Content" ObjectID="_1556962708" r:id="rId53"/>
                              </w:object>
                            </w:r>
                            <w:r>
                              <w:t xml:space="preserve"> </w:t>
                            </w:r>
                          </w:p>
                        </w:tc>
                      </w:tr>
                      <w:tr w:rsidR="00DB09DF" w14:paraId="32B0ACA6" w14:textId="77777777" w:rsidTr="00DB09DF">
                        <w:tc>
                          <w:tcPr>
                            <w:tcW w:w="5000" w:type="pct"/>
                          </w:tcPr>
                          <w:p w14:paraId="02B346D3" w14:textId="77777777" w:rsidR="00DB09DF" w:rsidRPr="00BC4B6B" w:rsidRDefault="00DB09DF" w:rsidP="00DB09DF">
                            <w:pPr>
                              <w:jc w:val="center"/>
                              <w:rPr>
                                <w:b/>
                              </w:rPr>
                            </w:pPr>
                            <w:r w:rsidRPr="000B0955">
                              <w:rPr>
                                <w:b/>
                              </w:rPr>
                              <w:t>S</w:t>
                            </w:r>
                            <w:r>
                              <w:rPr>
                                <w:b/>
                              </w:rPr>
                              <w:t>pecific behaviours</w:t>
                            </w:r>
                          </w:p>
                        </w:tc>
                      </w:tr>
                      <w:tr w:rsidR="00DB09DF" w14:paraId="1E8F4F38" w14:textId="77777777" w:rsidTr="00DB09DF">
                        <w:tc>
                          <w:tcPr>
                            <w:tcW w:w="5000" w:type="pct"/>
                          </w:tcPr>
                          <w:p w14:paraId="3EDC254A" w14:textId="77777777" w:rsidR="00DB09DF" w:rsidRDefault="00DB09DF">
                            <w:r>
                              <w:sym w:font="Wingdings" w:char="F0FC"/>
                            </w:r>
                            <w:r>
                              <w:t xml:space="preserve"> calculates value</w:t>
                            </w:r>
                          </w:p>
                        </w:tc>
                      </w:tr>
                    </w:tbl>
                    <w:p w14:paraId="7ADEC7D2" w14:textId="77777777" w:rsidR="00DB09DF" w:rsidRDefault="00DB09DF" w:rsidP="00DB09DF"/>
                  </w:txbxContent>
                </v:textbox>
              </v:shape>
            </w:pict>
          </mc:Fallback>
        </mc:AlternateContent>
      </w:r>
    </w:p>
    <w:p w14:paraId="4577E32C" w14:textId="77777777" w:rsidR="00980B69" w:rsidRDefault="00980B69" w:rsidP="00DB09DF">
      <w:pPr>
        <w:pStyle w:val="Parta"/>
      </w:pPr>
    </w:p>
    <w:p w14:paraId="2352E3CE" w14:textId="77777777" w:rsidR="00980B69" w:rsidRDefault="00980B69" w:rsidP="00DB09DF">
      <w:pPr>
        <w:pStyle w:val="Parta"/>
      </w:pPr>
    </w:p>
    <w:p w14:paraId="3DFA20FD" w14:textId="77777777" w:rsidR="00980B69" w:rsidRDefault="00980B69" w:rsidP="00DB09DF">
      <w:pPr>
        <w:pStyle w:val="Parta"/>
      </w:pPr>
    </w:p>
    <w:p w14:paraId="3FD06ADE" w14:textId="77777777" w:rsidR="00980B69" w:rsidRDefault="00980B69" w:rsidP="00DB09DF">
      <w:pPr>
        <w:pStyle w:val="Parta"/>
      </w:pPr>
    </w:p>
    <w:p w14:paraId="39A0A223" w14:textId="77777777" w:rsidR="00980B69" w:rsidRDefault="00980B69" w:rsidP="00DB09DF">
      <w:pPr>
        <w:pStyle w:val="Parta"/>
      </w:pPr>
    </w:p>
    <w:p w14:paraId="6278EA3C" w14:textId="77777777" w:rsidR="00980B69" w:rsidRDefault="00980B69" w:rsidP="00DB09DF">
      <w:pPr>
        <w:pStyle w:val="Parta"/>
      </w:pPr>
      <w:r>
        <w:t>(e)</w:t>
      </w:r>
      <w:r>
        <w:tab/>
        <w:t>Explain why a prediction for the customer satisfaction index for day 15 should be treated with caution.</w:t>
      </w:r>
      <w:r>
        <w:tab/>
        <w:t>(1 mark)</w:t>
      </w:r>
    </w:p>
    <w:p w14:paraId="53BEF19D" w14:textId="77777777" w:rsidR="00980B69" w:rsidRDefault="00980B69" w:rsidP="00DB09DF">
      <w:pPr>
        <w:pStyle w:val="Parta"/>
      </w:pPr>
      <w:r>
        <w:rPr>
          <w:noProof/>
          <w:lang w:eastAsia="en-AU"/>
        </w:rPr>
        <mc:AlternateContent>
          <mc:Choice Requires="wps">
            <w:drawing>
              <wp:anchor distT="0" distB="0" distL="114300" distR="114300" simplePos="0" relativeHeight="251685888" behindDoc="0" locked="0" layoutInCell="1" allowOverlap="1" wp14:anchorId="5DE10531" wp14:editId="1C911B85">
                <wp:simplePos x="0" y="0"/>
                <wp:positionH relativeFrom="column">
                  <wp:posOffset>454660</wp:posOffset>
                </wp:positionH>
                <wp:positionV relativeFrom="paragraph">
                  <wp:posOffset>47625</wp:posOffset>
                </wp:positionV>
                <wp:extent cx="5238750" cy="7112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4A2A7955" w14:textId="77777777" w:rsidTr="00DB09DF">
                              <w:tc>
                                <w:tcPr>
                                  <w:tcW w:w="5000" w:type="pct"/>
                                </w:tcPr>
                                <w:p w14:paraId="7C2C4A47" w14:textId="77777777" w:rsidR="00DB09DF" w:rsidRPr="00BC4B6B" w:rsidRDefault="00DB09DF" w:rsidP="00DB09DF">
                                  <w:pPr>
                                    <w:jc w:val="center"/>
                                    <w:rPr>
                                      <w:b/>
                                    </w:rPr>
                                  </w:pPr>
                                  <w:r w:rsidRPr="000B0955">
                                    <w:rPr>
                                      <w:b/>
                                    </w:rPr>
                                    <w:t>Solution</w:t>
                                  </w:r>
                                </w:p>
                              </w:tc>
                            </w:tr>
                            <w:tr w:rsidR="00DB09DF" w14:paraId="1DEFDD4F" w14:textId="77777777" w:rsidTr="00DB09DF">
                              <w:tc>
                                <w:tcPr>
                                  <w:tcW w:w="5000" w:type="pct"/>
                                </w:tcPr>
                                <w:p w14:paraId="5A7D8F50" w14:textId="77777777" w:rsidR="00DB09DF" w:rsidRDefault="00DB09DF">
                                  <w:r>
                                    <w:t>Prediction involves considerable extrapolation.</w:t>
                                  </w:r>
                                </w:p>
                              </w:tc>
                            </w:tr>
                            <w:tr w:rsidR="00DB09DF" w14:paraId="16BFBFEE" w14:textId="77777777" w:rsidTr="00DB09DF">
                              <w:tc>
                                <w:tcPr>
                                  <w:tcW w:w="5000" w:type="pct"/>
                                </w:tcPr>
                                <w:p w14:paraId="1609F319" w14:textId="77777777" w:rsidR="00DB09DF" w:rsidRPr="00BC4B6B" w:rsidRDefault="00DB09DF" w:rsidP="00DB09DF">
                                  <w:pPr>
                                    <w:jc w:val="center"/>
                                    <w:rPr>
                                      <w:b/>
                                    </w:rPr>
                                  </w:pPr>
                                  <w:r w:rsidRPr="000B0955">
                                    <w:rPr>
                                      <w:b/>
                                    </w:rPr>
                                    <w:t>S</w:t>
                                  </w:r>
                                  <w:r>
                                    <w:rPr>
                                      <w:b/>
                                    </w:rPr>
                                    <w:t>pecific behaviours</w:t>
                                  </w:r>
                                </w:p>
                              </w:tc>
                            </w:tr>
                            <w:tr w:rsidR="00DB09DF" w14:paraId="186DF9DC" w14:textId="77777777" w:rsidTr="00DB09DF">
                              <w:tc>
                                <w:tcPr>
                                  <w:tcW w:w="5000" w:type="pct"/>
                                </w:tcPr>
                                <w:p w14:paraId="5532C9A1" w14:textId="77777777" w:rsidR="00DB09DF" w:rsidRDefault="00DB09DF">
                                  <w:r>
                                    <w:sym w:font="Wingdings" w:char="F0FC"/>
                                  </w:r>
                                  <w:r>
                                    <w:t xml:space="preserve"> comments on extrapolation</w:t>
                                  </w:r>
                                </w:p>
                              </w:tc>
                            </w:tr>
                          </w:tbl>
                          <w:p w14:paraId="4E1734A1"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7" type="#_x0000_t202" style="position:absolute;left:0;text-align:left;margin-left:35.8pt;margin-top:3.75pt;width:412.5pt;height: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4A2A7955" w14:textId="77777777" w:rsidTr="00DB09DF">
                        <w:tc>
                          <w:tcPr>
                            <w:tcW w:w="5000" w:type="pct"/>
                          </w:tcPr>
                          <w:p w14:paraId="7C2C4A47" w14:textId="77777777" w:rsidR="00DB09DF" w:rsidRPr="00BC4B6B" w:rsidRDefault="00DB09DF" w:rsidP="00DB09DF">
                            <w:pPr>
                              <w:jc w:val="center"/>
                              <w:rPr>
                                <w:b/>
                              </w:rPr>
                            </w:pPr>
                            <w:r w:rsidRPr="000B0955">
                              <w:rPr>
                                <w:b/>
                              </w:rPr>
                              <w:t>Solution</w:t>
                            </w:r>
                          </w:p>
                        </w:tc>
                      </w:tr>
                      <w:tr w:rsidR="00DB09DF" w14:paraId="1DEFDD4F" w14:textId="77777777" w:rsidTr="00DB09DF">
                        <w:tc>
                          <w:tcPr>
                            <w:tcW w:w="5000" w:type="pct"/>
                          </w:tcPr>
                          <w:p w14:paraId="5A7D8F50" w14:textId="77777777" w:rsidR="00DB09DF" w:rsidRDefault="00DB09DF">
                            <w:r>
                              <w:t>Prediction involves considerable extrapolation.</w:t>
                            </w:r>
                          </w:p>
                        </w:tc>
                      </w:tr>
                      <w:tr w:rsidR="00DB09DF" w14:paraId="16BFBFEE" w14:textId="77777777" w:rsidTr="00DB09DF">
                        <w:tc>
                          <w:tcPr>
                            <w:tcW w:w="5000" w:type="pct"/>
                          </w:tcPr>
                          <w:p w14:paraId="1609F319" w14:textId="77777777" w:rsidR="00DB09DF" w:rsidRPr="00BC4B6B" w:rsidRDefault="00DB09DF" w:rsidP="00DB09DF">
                            <w:pPr>
                              <w:jc w:val="center"/>
                              <w:rPr>
                                <w:b/>
                              </w:rPr>
                            </w:pPr>
                            <w:r w:rsidRPr="000B0955">
                              <w:rPr>
                                <w:b/>
                              </w:rPr>
                              <w:t>S</w:t>
                            </w:r>
                            <w:r>
                              <w:rPr>
                                <w:b/>
                              </w:rPr>
                              <w:t>pecific behaviours</w:t>
                            </w:r>
                          </w:p>
                        </w:tc>
                      </w:tr>
                      <w:tr w:rsidR="00DB09DF" w14:paraId="186DF9DC" w14:textId="77777777" w:rsidTr="00DB09DF">
                        <w:tc>
                          <w:tcPr>
                            <w:tcW w:w="5000" w:type="pct"/>
                          </w:tcPr>
                          <w:p w14:paraId="5532C9A1" w14:textId="77777777" w:rsidR="00DB09DF" w:rsidRDefault="00DB09DF">
                            <w:r>
                              <w:sym w:font="Wingdings" w:char="F0FC"/>
                            </w:r>
                            <w:r>
                              <w:t xml:space="preserve"> comments on extrapolation</w:t>
                            </w:r>
                          </w:p>
                        </w:tc>
                      </w:tr>
                    </w:tbl>
                    <w:p w14:paraId="4E1734A1" w14:textId="77777777" w:rsidR="00DB09DF" w:rsidRDefault="00DB09DF" w:rsidP="00DB09DF"/>
                  </w:txbxContent>
                </v:textbox>
              </v:shape>
            </w:pict>
          </mc:Fallback>
        </mc:AlternateContent>
      </w:r>
    </w:p>
    <w:p w14:paraId="5F47EA80" w14:textId="77777777" w:rsidR="00980B69" w:rsidRDefault="00980B69" w:rsidP="00DB09DF">
      <w:pPr>
        <w:pStyle w:val="Parta"/>
      </w:pPr>
    </w:p>
    <w:p w14:paraId="64FC21DD" w14:textId="77777777" w:rsidR="00980B69" w:rsidRPr="00F913EF" w:rsidRDefault="00980B69" w:rsidP="00DB09DF"/>
    <w:p w14:paraId="37AC14AB" w14:textId="77777777" w:rsidR="00980B69" w:rsidRDefault="00980B69">
      <w:pPr>
        <w:spacing w:after="160" w:line="259" w:lineRule="auto"/>
        <w:rPr>
          <w:b/>
          <w:szCs w:val="24"/>
          <w:lang w:val="en-US"/>
        </w:rPr>
      </w:pPr>
      <w:r>
        <w:br w:type="page"/>
      </w:r>
    </w:p>
    <w:p w14:paraId="5FA1C7D9" w14:textId="77777777" w:rsidR="00980B69" w:rsidRDefault="00980B69" w:rsidP="00980B69">
      <w:pPr>
        <w:pStyle w:val="QNum"/>
      </w:pPr>
      <w:r>
        <w:lastRenderedPageBreak/>
        <w:t>Question 13</w:t>
      </w:r>
      <w:r>
        <w:tab/>
        <w:t>(9 marks)</w:t>
      </w:r>
    </w:p>
    <w:p w14:paraId="5C7CC6F7" w14:textId="77777777" w:rsidR="00980B69" w:rsidRDefault="00980B69" w:rsidP="00F913EF">
      <w:r>
        <w:t>A business has branches in six cities. The table below shows the time, in minutes, it takes for a package received at one branch to be transported to a branch in another city, where a direct route exists.</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637"/>
        <w:gridCol w:w="637"/>
        <w:gridCol w:w="637"/>
        <w:gridCol w:w="637"/>
        <w:gridCol w:w="638"/>
      </w:tblGrid>
      <w:tr w:rsidR="00980B69" w14:paraId="4C041D3B" w14:textId="77777777" w:rsidTr="00DB09DF">
        <w:tc>
          <w:tcPr>
            <w:tcW w:w="637" w:type="dxa"/>
            <w:tcBorders>
              <w:right w:val="single" w:sz="4" w:space="0" w:color="auto"/>
            </w:tcBorders>
            <w:vAlign w:val="center"/>
          </w:tcPr>
          <w:p w14:paraId="39E9EA97" w14:textId="77777777" w:rsidR="00980B69" w:rsidRDefault="00980B69" w:rsidP="00DB09DF">
            <w:pPr>
              <w:jc w:val="center"/>
            </w:pPr>
            <w:r>
              <w:t>Q</w:t>
            </w:r>
          </w:p>
        </w:tc>
        <w:tc>
          <w:tcPr>
            <w:tcW w:w="637" w:type="dxa"/>
            <w:tcBorders>
              <w:left w:val="single" w:sz="4" w:space="0" w:color="auto"/>
            </w:tcBorders>
            <w:vAlign w:val="center"/>
          </w:tcPr>
          <w:p w14:paraId="5DD97C2B" w14:textId="77777777" w:rsidR="00980B69" w:rsidRDefault="00980B69" w:rsidP="00DB09DF">
            <w:pPr>
              <w:jc w:val="center"/>
            </w:pPr>
            <w:r>
              <w:t>40</w:t>
            </w:r>
          </w:p>
        </w:tc>
        <w:tc>
          <w:tcPr>
            <w:tcW w:w="637" w:type="dxa"/>
            <w:vAlign w:val="center"/>
          </w:tcPr>
          <w:p w14:paraId="7B7D6B3D" w14:textId="77777777" w:rsidR="00980B69" w:rsidRDefault="00980B69" w:rsidP="00DB09DF">
            <w:pPr>
              <w:jc w:val="center"/>
            </w:pPr>
          </w:p>
        </w:tc>
        <w:tc>
          <w:tcPr>
            <w:tcW w:w="637" w:type="dxa"/>
            <w:vAlign w:val="center"/>
          </w:tcPr>
          <w:p w14:paraId="1587F966" w14:textId="77777777" w:rsidR="00980B69" w:rsidRDefault="00980B69" w:rsidP="00DB09DF">
            <w:pPr>
              <w:jc w:val="center"/>
            </w:pPr>
          </w:p>
        </w:tc>
        <w:tc>
          <w:tcPr>
            <w:tcW w:w="637" w:type="dxa"/>
            <w:vAlign w:val="center"/>
          </w:tcPr>
          <w:p w14:paraId="1C7789CF" w14:textId="77777777" w:rsidR="00980B69" w:rsidRDefault="00980B69" w:rsidP="00DB09DF">
            <w:pPr>
              <w:jc w:val="center"/>
            </w:pPr>
          </w:p>
        </w:tc>
        <w:tc>
          <w:tcPr>
            <w:tcW w:w="638" w:type="dxa"/>
            <w:vAlign w:val="center"/>
          </w:tcPr>
          <w:p w14:paraId="30EE962E" w14:textId="77777777" w:rsidR="00980B69" w:rsidRDefault="00980B69" w:rsidP="00DB09DF">
            <w:pPr>
              <w:jc w:val="center"/>
            </w:pPr>
          </w:p>
        </w:tc>
      </w:tr>
      <w:tr w:rsidR="00980B69" w14:paraId="30E04E1E" w14:textId="77777777" w:rsidTr="00DB09DF">
        <w:tc>
          <w:tcPr>
            <w:tcW w:w="637" w:type="dxa"/>
            <w:tcBorders>
              <w:right w:val="single" w:sz="4" w:space="0" w:color="auto"/>
            </w:tcBorders>
            <w:vAlign w:val="center"/>
          </w:tcPr>
          <w:p w14:paraId="54E234F4" w14:textId="77777777" w:rsidR="00980B69" w:rsidRDefault="00980B69" w:rsidP="00DB09DF">
            <w:pPr>
              <w:jc w:val="center"/>
            </w:pPr>
            <w:r>
              <w:t>R</w:t>
            </w:r>
          </w:p>
        </w:tc>
        <w:tc>
          <w:tcPr>
            <w:tcW w:w="637" w:type="dxa"/>
            <w:tcBorders>
              <w:left w:val="single" w:sz="4" w:space="0" w:color="auto"/>
            </w:tcBorders>
            <w:vAlign w:val="center"/>
          </w:tcPr>
          <w:p w14:paraId="05164A4A" w14:textId="77777777" w:rsidR="00980B69" w:rsidRDefault="00980B69" w:rsidP="00DB09DF">
            <w:pPr>
              <w:jc w:val="center"/>
            </w:pPr>
            <w:r>
              <w:t>-</w:t>
            </w:r>
          </w:p>
        </w:tc>
        <w:tc>
          <w:tcPr>
            <w:tcW w:w="637" w:type="dxa"/>
            <w:vAlign w:val="center"/>
          </w:tcPr>
          <w:p w14:paraId="432C9D99" w14:textId="77777777" w:rsidR="00980B69" w:rsidRDefault="00980B69" w:rsidP="00DB09DF">
            <w:pPr>
              <w:jc w:val="center"/>
            </w:pPr>
            <w:r>
              <w:t>50</w:t>
            </w:r>
          </w:p>
        </w:tc>
        <w:tc>
          <w:tcPr>
            <w:tcW w:w="637" w:type="dxa"/>
            <w:vAlign w:val="center"/>
          </w:tcPr>
          <w:p w14:paraId="21A6D093" w14:textId="77777777" w:rsidR="00980B69" w:rsidRDefault="00980B69" w:rsidP="00DB09DF">
            <w:pPr>
              <w:jc w:val="center"/>
            </w:pPr>
          </w:p>
        </w:tc>
        <w:tc>
          <w:tcPr>
            <w:tcW w:w="637" w:type="dxa"/>
            <w:vAlign w:val="center"/>
          </w:tcPr>
          <w:p w14:paraId="179C50A6" w14:textId="77777777" w:rsidR="00980B69" w:rsidRDefault="00980B69" w:rsidP="00DB09DF">
            <w:pPr>
              <w:jc w:val="center"/>
            </w:pPr>
          </w:p>
        </w:tc>
        <w:tc>
          <w:tcPr>
            <w:tcW w:w="638" w:type="dxa"/>
            <w:vAlign w:val="center"/>
          </w:tcPr>
          <w:p w14:paraId="62CEC173" w14:textId="77777777" w:rsidR="00980B69" w:rsidRDefault="00980B69" w:rsidP="00DB09DF">
            <w:pPr>
              <w:jc w:val="center"/>
            </w:pPr>
          </w:p>
        </w:tc>
      </w:tr>
      <w:tr w:rsidR="00980B69" w14:paraId="446BFD25" w14:textId="77777777" w:rsidTr="00DB09DF">
        <w:tc>
          <w:tcPr>
            <w:tcW w:w="637" w:type="dxa"/>
            <w:tcBorders>
              <w:right w:val="single" w:sz="4" w:space="0" w:color="auto"/>
            </w:tcBorders>
            <w:vAlign w:val="center"/>
          </w:tcPr>
          <w:p w14:paraId="2821999C" w14:textId="77777777" w:rsidR="00980B69" w:rsidRDefault="00980B69" w:rsidP="00DB09DF">
            <w:pPr>
              <w:jc w:val="center"/>
            </w:pPr>
            <w:r>
              <w:t>S</w:t>
            </w:r>
          </w:p>
        </w:tc>
        <w:tc>
          <w:tcPr>
            <w:tcW w:w="637" w:type="dxa"/>
            <w:tcBorders>
              <w:left w:val="single" w:sz="4" w:space="0" w:color="auto"/>
            </w:tcBorders>
            <w:vAlign w:val="center"/>
          </w:tcPr>
          <w:p w14:paraId="2C0EBECE" w14:textId="77777777" w:rsidR="00980B69" w:rsidRDefault="00980B69" w:rsidP="00DB09DF">
            <w:pPr>
              <w:jc w:val="center"/>
            </w:pPr>
            <w:r>
              <w:t>-</w:t>
            </w:r>
          </w:p>
        </w:tc>
        <w:tc>
          <w:tcPr>
            <w:tcW w:w="637" w:type="dxa"/>
            <w:vAlign w:val="center"/>
          </w:tcPr>
          <w:p w14:paraId="4CBAA31A" w14:textId="77777777" w:rsidR="00980B69" w:rsidRDefault="00980B69" w:rsidP="00DB09DF">
            <w:pPr>
              <w:jc w:val="center"/>
            </w:pPr>
            <w:r>
              <w:t>25</w:t>
            </w:r>
          </w:p>
        </w:tc>
        <w:tc>
          <w:tcPr>
            <w:tcW w:w="637" w:type="dxa"/>
            <w:vAlign w:val="center"/>
          </w:tcPr>
          <w:p w14:paraId="2F0FF41D" w14:textId="77777777" w:rsidR="00980B69" w:rsidRDefault="00980B69" w:rsidP="00DB09DF">
            <w:pPr>
              <w:jc w:val="center"/>
            </w:pPr>
            <w:r>
              <w:t>30</w:t>
            </w:r>
          </w:p>
        </w:tc>
        <w:tc>
          <w:tcPr>
            <w:tcW w:w="637" w:type="dxa"/>
            <w:vAlign w:val="center"/>
          </w:tcPr>
          <w:p w14:paraId="1214C3F2" w14:textId="77777777" w:rsidR="00980B69" w:rsidRDefault="00980B69" w:rsidP="00DB09DF">
            <w:pPr>
              <w:jc w:val="center"/>
            </w:pPr>
          </w:p>
        </w:tc>
        <w:tc>
          <w:tcPr>
            <w:tcW w:w="638" w:type="dxa"/>
            <w:vAlign w:val="center"/>
          </w:tcPr>
          <w:p w14:paraId="41ADD25C" w14:textId="77777777" w:rsidR="00980B69" w:rsidRDefault="00980B69" w:rsidP="00DB09DF">
            <w:pPr>
              <w:jc w:val="center"/>
            </w:pPr>
          </w:p>
        </w:tc>
      </w:tr>
      <w:tr w:rsidR="00980B69" w14:paraId="51213BD7" w14:textId="77777777" w:rsidTr="00DB09DF">
        <w:tc>
          <w:tcPr>
            <w:tcW w:w="637" w:type="dxa"/>
            <w:tcBorders>
              <w:right w:val="single" w:sz="4" w:space="0" w:color="auto"/>
            </w:tcBorders>
            <w:vAlign w:val="center"/>
          </w:tcPr>
          <w:p w14:paraId="7DDB5997" w14:textId="77777777" w:rsidR="00980B69" w:rsidRDefault="00980B69" w:rsidP="00DB09DF">
            <w:pPr>
              <w:jc w:val="center"/>
            </w:pPr>
            <w:r>
              <w:t>T</w:t>
            </w:r>
          </w:p>
        </w:tc>
        <w:tc>
          <w:tcPr>
            <w:tcW w:w="637" w:type="dxa"/>
            <w:tcBorders>
              <w:left w:val="single" w:sz="4" w:space="0" w:color="auto"/>
            </w:tcBorders>
            <w:vAlign w:val="center"/>
          </w:tcPr>
          <w:p w14:paraId="6308FE4C" w14:textId="77777777" w:rsidR="00980B69" w:rsidRDefault="00980B69" w:rsidP="00DB09DF">
            <w:pPr>
              <w:jc w:val="center"/>
            </w:pPr>
            <w:r>
              <w:t>30</w:t>
            </w:r>
          </w:p>
        </w:tc>
        <w:tc>
          <w:tcPr>
            <w:tcW w:w="637" w:type="dxa"/>
            <w:vAlign w:val="center"/>
          </w:tcPr>
          <w:p w14:paraId="6B10A0F8" w14:textId="77777777" w:rsidR="00980B69" w:rsidRDefault="00980B69" w:rsidP="00DB09DF">
            <w:pPr>
              <w:jc w:val="center"/>
            </w:pPr>
            <w:r>
              <w:t>35</w:t>
            </w:r>
          </w:p>
        </w:tc>
        <w:tc>
          <w:tcPr>
            <w:tcW w:w="637" w:type="dxa"/>
            <w:vAlign w:val="center"/>
          </w:tcPr>
          <w:p w14:paraId="77FC317E" w14:textId="77777777" w:rsidR="00980B69" w:rsidRDefault="00980B69" w:rsidP="00DB09DF">
            <w:pPr>
              <w:jc w:val="center"/>
            </w:pPr>
            <w:r>
              <w:t>-</w:t>
            </w:r>
          </w:p>
        </w:tc>
        <w:tc>
          <w:tcPr>
            <w:tcW w:w="637" w:type="dxa"/>
            <w:vAlign w:val="center"/>
          </w:tcPr>
          <w:p w14:paraId="2103A217" w14:textId="77777777" w:rsidR="00980B69" w:rsidRDefault="00980B69" w:rsidP="00DB09DF">
            <w:pPr>
              <w:jc w:val="center"/>
            </w:pPr>
            <w:r>
              <w:t>25</w:t>
            </w:r>
          </w:p>
        </w:tc>
        <w:tc>
          <w:tcPr>
            <w:tcW w:w="638" w:type="dxa"/>
            <w:vAlign w:val="center"/>
          </w:tcPr>
          <w:p w14:paraId="236E14D0" w14:textId="77777777" w:rsidR="00980B69" w:rsidRDefault="00980B69" w:rsidP="00DB09DF">
            <w:pPr>
              <w:jc w:val="center"/>
            </w:pPr>
          </w:p>
        </w:tc>
      </w:tr>
      <w:tr w:rsidR="00980B69" w14:paraId="4A8750EA" w14:textId="77777777" w:rsidTr="00DB09DF">
        <w:tc>
          <w:tcPr>
            <w:tcW w:w="637" w:type="dxa"/>
            <w:tcBorders>
              <w:bottom w:val="single" w:sz="4" w:space="0" w:color="auto"/>
              <w:right w:val="single" w:sz="4" w:space="0" w:color="auto"/>
            </w:tcBorders>
            <w:vAlign w:val="center"/>
          </w:tcPr>
          <w:p w14:paraId="03017D80" w14:textId="77777777" w:rsidR="00980B69" w:rsidRDefault="00980B69" w:rsidP="00DB09DF">
            <w:pPr>
              <w:jc w:val="center"/>
            </w:pPr>
            <w:r>
              <w:t>U</w:t>
            </w:r>
          </w:p>
        </w:tc>
        <w:tc>
          <w:tcPr>
            <w:tcW w:w="637" w:type="dxa"/>
            <w:tcBorders>
              <w:left w:val="single" w:sz="4" w:space="0" w:color="auto"/>
              <w:bottom w:val="single" w:sz="4" w:space="0" w:color="auto"/>
            </w:tcBorders>
            <w:vAlign w:val="center"/>
          </w:tcPr>
          <w:p w14:paraId="6B385B88" w14:textId="77777777" w:rsidR="00980B69" w:rsidRDefault="00980B69" w:rsidP="00DB09DF">
            <w:pPr>
              <w:jc w:val="center"/>
            </w:pPr>
            <w:r>
              <w:t>25</w:t>
            </w:r>
          </w:p>
        </w:tc>
        <w:tc>
          <w:tcPr>
            <w:tcW w:w="637" w:type="dxa"/>
            <w:tcBorders>
              <w:bottom w:val="single" w:sz="4" w:space="0" w:color="auto"/>
            </w:tcBorders>
            <w:vAlign w:val="center"/>
          </w:tcPr>
          <w:p w14:paraId="6C1C6DE9" w14:textId="77777777" w:rsidR="00980B69" w:rsidRDefault="00980B69" w:rsidP="00DB09DF">
            <w:pPr>
              <w:jc w:val="center"/>
            </w:pPr>
            <w:r>
              <w:t>-</w:t>
            </w:r>
          </w:p>
        </w:tc>
        <w:tc>
          <w:tcPr>
            <w:tcW w:w="637" w:type="dxa"/>
            <w:tcBorders>
              <w:bottom w:val="single" w:sz="4" w:space="0" w:color="auto"/>
            </w:tcBorders>
            <w:vAlign w:val="center"/>
          </w:tcPr>
          <w:p w14:paraId="19B17E01" w14:textId="77777777" w:rsidR="00980B69" w:rsidRDefault="00980B69" w:rsidP="00DB09DF">
            <w:pPr>
              <w:jc w:val="center"/>
            </w:pPr>
            <w:r>
              <w:t>-</w:t>
            </w:r>
          </w:p>
        </w:tc>
        <w:tc>
          <w:tcPr>
            <w:tcW w:w="637" w:type="dxa"/>
            <w:tcBorders>
              <w:bottom w:val="single" w:sz="4" w:space="0" w:color="auto"/>
            </w:tcBorders>
            <w:vAlign w:val="center"/>
          </w:tcPr>
          <w:p w14:paraId="493BB7AA" w14:textId="77777777" w:rsidR="00980B69" w:rsidRDefault="00980B69" w:rsidP="00DB09DF">
            <w:pPr>
              <w:jc w:val="center"/>
            </w:pPr>
            <w:r>
              <w:t>65</w:t>
            </w:r>
          </w:p>
        </w:tc>
        <w:tc>
          <w:tcPr>
            <w:tcW w:w="638" w:type="dxa"/>
            <w:tcBorders>
              <w:bottom w:val="single" w:sz="4" w:space="0" w:color="auto"/>
            </w:tcBorders>
            <w:vAlign w:val="center"/>
          </w:tcPr>
          <w:p w14:paraId="1301E3A8" w14:textId="77777777" w:rsidR="00980B69" w:rsidRDefault="00980B69" w:rsidP="00DB09DF">
            <w:pPr>
              <w:jc w:val="center"/>
            </w:pPr>
            <w:r>
              <w:t>35</w:t>
            </w:r>
          </w:p>
        </w:tc>
      </w:tr>
      <w:tr w:rsidR="00980B69" w14:paraId="00A807D7" w14:textId="77777777" w:rsidTr="00DB09DF">
        <w:tc>
          <w:tcPr>
            <w:tcW w:w="637" w:type="dxa"/>
            <w:tcBorders>
              <w:top w:val="single" w:sz="4" w:space="0" w:color="auto"/>
              <w:right w:val="single" w:sz="4" w:space="0" w:color="auto"/>
            </w:tcBorders>
            <w:vAlign w:val="center"/>
          </w:tcPr>
          <w:p w14:paraId="4437F347" w14:textId="77777777" w:rsidR="00980B69" w:rsidRDefault="00980B69" w:rsidP="00DB09DF">
            <w:pPr>
              <w:jc w:val="center"/>
            </w:pPr>
          </w:p>
        </w:tc>
        <w:tc>
          <w:tcPr>
            <w:tcW w:w="637" w:type="dxa"/>
            <w:tcBorders>
              <w:top w:val="single" w:sz="4" w:space="0" w:color="auto"/>
              <w:left w:val="single" w:sz="4" w:space="0" w:color="auto"/>
            </w:tcBorders>
            <w:vAlign w:val="center"/>
          </w:tcPr>
          <w:p w14:paraId="317CD591" w14:textId="77777777" w:rsidR="00980B69" w:rsidRDefault="00980B69" w:rsidP="00DB09DF">
            <w:pPr>
              <w:jc w:val="center"/>
            </w:pPr>
            <w:r>
              <w:t>P</w:t>
            </w:r>
          </w:p>
        </w:tc>
        <w:tc>
          <w:tcPr>
            <w:tcW w:w="637" w:type="dxa"/>
            <w:tcBorders>
              <w:top w:val="single" w:sz="4" w:space="0" w:color="auto"/>
            </w:tcBorders>
            <w:vAlign w:val="center"/>
          </w:tcPr>
          <w:p w14:paraId="1D19EF4C" w14:textId="77777777" w:rsidR="00980B69" w:rsidRDefault="00980B69" w:rsidP="00DB09DF">
            <w:pPr>
              <w:jc w:val="center"/>
            </w:pPr>
            <w:r>
              <w:t>Q</w:t>
            </w:r>
          </w:p>
        </w:tc>
        <w:tc>
          <w:tcPr>
            <w:tcW w:w="637" w:type="dxa"/>
            <w:tcBorders>
              <w:top w:val="single" w:sz="4" w:space="0" w:color="auto"/>
            </w:tcBorders>
            <w:vAlign w:val="center"/>
          </w:tcPr>
          <w:p w14:paraId="06FE055D" w14:textId="77777777" w:rsidR="00980B69" w:rsidRDefault="00980B69" w:rsidP="00DB09DF">
            <w:pPr>
              <w:jc w:val="center"/>
            </w:pPr>
            <w:r>
              <w:t>R</w:t>
            </w:r>
          </w:p>
        </w:tc>
        <w:tc>
          <w:tcPr>
            <w:tcW w:w="637" w:type="dxa"/>
            <w:tcBorders>
              <w:top w:val="single" w:sz="4" w:space="0" w:color="auto"/>
            </w:tcBorders>
            <w:vAlign w:val="center"/>
          </w:tcPr>
          <w:p w14:paraId="5A207097" w14:textId="77777777" w:rsidR="00980B69" w:rsidRDefault="00980B69" w:rsidP="00DB09DF">
            <w:pPr>
              <w:jc w:val="center"/>
            </w:pPr>
            <w:r>
              <w:t>S</w:t>
            </w:r>
          </w:p>
        </w:tc>
        <w:tc>
          <w:tcPr>
            <w:tcW w:w="638" w:type="dxa"/>
            <w:tcBorders>
              <w:top w:val="single" w:sz="4" w:space="0" w:color="auto"/>
            </w:tcBorders>
            <w:vAlign w:val="center"/>
          </w:tcPr>
          <w:p w14:paraId="298C265A" w14:textId="77777777" w:rsidR="00980B69" w:rsidRDefault="00980B69" w:rsidP="00DB09DF">
            <w:pPr>
              <w:jc w:val="center"/>
            </w:pPr>
            <w:r>
              <w:t>T</w:t>
            </w:r>
          </w:p>
        </w:tc>
      </w:tr>
    </w:tbl>
    <w:p w14:paraId="49417EF9" w14:textId="77777777" w:rsidR="00980B69" w:rsidRDefault="00980B69" w:rsidP="00F913EF"/>
    <w:p w14:paraId="70B0F551" w14:textId="77777777" w:rsidR="00980B69" w:rsidRDefault="00980B69" w:rsidP="00DB09DF">
      <w:pPr>
        <w:jc w:val="center"/>
      </w:pPr>
    </w:p>
    <w:p w14:paraId="4FC00814" w14:textId="77777777" w:rsidR="00980B69" w:rsidRDefault="00980B69" w:rsidP="00F913EF"/>
    <w:p w14:paraId="1502D796" w14:textId="77777777" w:rsidR="00980B69" w:rsidRDefault="00980B69" w:rsidP="00DB09DF">
      <w:pPr>
        <w:pStyle w:val="Parta"/>
      </w:pPr>
    </w:p>
    <w:p w14:paraId="291553AF" w14:textId="77777777" w:rsidR="00980B69" w:rsidRDefault="00980B69" w:rsidP="00DB09DF">
      <w:pPr>
        <w:pStyle w:val="Parta"/>
      </w:pPr>
    </w:p>
    <w:p w14:paraId="32383146" w14:textId="77777777" w:rsidR="00980B69" w:rsidRDefault="00980B69" w:rsidP="00DB09DF">
      <w:pPr>
        <w:pStyle w:val="Parta"/>
      </w:pPr>
    </w:p>
    <w:p w14:paraId="30C715F5" w14:textId="77777777" w:rsidR="00980B69" w:rsidRDefault="00980B69" w:rsidP="00DB09DF">
      <w:pPr>
        <w:pStyle w:val="Parta"/>
      </w:pPr>
    </w:p>
    <w:p w14:paraId="60A23570" w14:textId="77777777" w:rsidR="00980B69" w:rsidRDefault="00980B69" w:rsidP="00DB09DF">
      <w:pPr>
        <w:pStyle w:val="Parta"/>
      </w:pPr>
      <w:r>
        <w:t>(a)</w:t>
      </w:r>
      <w:r>
        <w:tab/>
        <w:t>Construct a weighted graph to show this information, using the cities placed below.</w:t>
      </w:r>
    </w:p>
    <w:p w14:paraId="49E8F6EF" w14:textId="77777777" w:rsidR="00980B69" w:rsidRDefault="00980B69" w:rsidP="00DB09DF">
      <w:pPr>
        <w:pStyle w:val="Parta"/>
      </w:pPr>
      <w:r>
        <w:tab/>
      </w:r>
      <w:r>
        <w:tab/>
        <w:t>(3 marks)</w:t>
      </w:r>
    </w:p>
    <w:p w14:paraId="09560239" w14:textId="77777777" w:rsidR="00980B69" w:rsidRDefault="00980B69" w:rsidP="00DB09DF">
      <w:pPr>
        <w:pStyle w:val="Parta"/>
      </w:pPr>
    </w:p>
    <w:p w14:paraId="439FFE8D" w14:textId="77777777" w:rsidR="00980B69" w:rsidRDefault="00980B69" w:rsidP="00DB09DF">
      <w:pPr>
        <w:pStyle w:val="Parta"/>
        <w:ind w:firstLine="0"/>
      </w:pPr>
      <w:r>
        <w:rPr>
          <w:noProof/>
          <w:lang w:eastAsia="en-AU"/>
        </w:rPr>
        <mc:AlternateContent>
          <mc:Choice Requires="wps">
            <w:drawing>
              <wp:anchor distT="0" distB="0" distL="114300" distR="114300" simplePos="0" relativeHeight="251689984" behindDoc="0" locked="0" layoutInCell="1" allowOverlap="1" wp14:anchorId="05D97451" wp14:editId="02500758">
                <wp:simplePos x="0" y="0"/>
                <wp:positionH relativeFrom="column">
                  <wp:posOffset>3578860</wp:posOffset>
                </wp:positionH>
                <wp:positionV relativeFrom="paragraph">
                  <wp:posOffset>574040</wp:posOffset>
                </wp:positionV>
                <wp:extent cx="2355850" cy="10287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3558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4"/>
                            </w:tblGrid>
                            <w:tr w:rsidR="00DB09DF" w14:paraId="647F246A" w14:textId="77777777" w:rsidTr="00DB09DF">
                              <w:tc>
                                <w:tcPr>
                                  <w:tcW w:w="5000" w:type="pct"/>
                                </w:tcPr>
                                <w:p w14:paraId="3145F971" w14:textId="77777777" w:rsidR="00DB09DF" w:rsidRPr="00BC4B6B" w:rsidRDefault="00DB09DF" w:rsidP="00DB09DF">
                                  <w:pPr>
                                    <w:jc w:val="center"/>
                                    <w:rPr>
                                      <w:b/>
                                    </w:rPr>
                                  </w:pPr>
                                  <w:r w:rsidRPr="000B0955">
                                    <w:rPr>
                                      <w:b/>
                                    </w:rPr>
                                    <w:t>Solution</w:t>
                                  </w:r>
                                </w:p>
                              </w:tc>
                            </w:tr>
                            <w:tr w:rsidR="00DB09DF" w14:paraId="5A04D610" w14:textId="77777777" w:rsidTr="00DB09DF">
                              <w:tc>
                                <w:tcPr>
                                  <w:tcW w:w="5000" w:type="pct"/>
                                </w:tcPr>
                                <w:p w14:paraId="7CA4D178" w14:textId="77777777" w:rsidR="00DB09DF" w:rsidRDefault="00DB09DF">
                                  <w:r>
                                    <w:t>See diagram</w:t>
                                  </w:r>
                                </w:p>
                              </w:tc>
                            </w:tr>
                            <w:tr w:rsidR="00DB09DF" w14:paraId="1F016841" w14:textId="77777777" w:rsidTr="00DB09DF">
                              <w:tc>
                                <w:tcPr>
                                  <w:tcW w:w="5000" w:type="pct"/>
                                </w:tcPr>
                                <w:p w14:paraId="06950C31" w14:textId="77777777" w:rsidR="00DB09DF" w:rsidRPr="00BC4B6B" w:rsidRDefault="00DB09DF" w:rsidP="00DB09DF">
                                  <w:pPr>
                                    <w:jc w:val="center"/>
                                    <w:rPr>
                                      <w:b/>
                                    </w:rPr>
                                  </w:pPr>
                                  <w:r w:rsidRPr="000B0955">
                                    <w:rPr>
                                      <w:b/>
                                    </w:rPr>
                                    <w:t>S</w:t>
                                  </w:r>
                                  <w:r>
                                    <w:rPr>
                                      <w:b/>
                                    </w:rPr>
                                    <w:t>pecific behaviours</w:t>
                                  </w:r>
                                </w:p>
                              </w:tc>
                            </w:tr>
                            <w:tr w:rsidR="00DB09DF" w14:paraId="0B922077" w14:textId="77777777" w:rsidTr="00DB09DF">
                              <w:tc>
                                <w:tcPr>
                                  <w:tcW w:w="5000" w:type="pct"/>
                                </w:tcPr>
                                <w:p w14:paraId="14093EC9" w14:textId="77777777" w:rsidR="00DB09DF" w:rsidRDefault="00DB09DF" w:rsidP="00DB09DF">
                                  <w:r>
                                    <w:sym w:font="Wingdings" w:char="F0FC"/>
                                  </w:r>
                                  <w:r>
                                    <w:t xml:space="preserve"> correctly adds at least 7 edges</w:t>
                                  </w:r>
                                </w:p>
                                <w:p w14:paraId="41BA6F33" w14:textId="77777777" w:rsidR="00DB09DF" w:rsidRDefault="00DB09DF" w:rsidP="00DB09DF">
                                  <w:r>
                                    <w:sym w:font="Wingdings" w:char="F0FC"/>
                                  </w:r>
                                  <w:r>
                                    <w:t xml:space="preserve"> adds all edges correctly</w:t>
                                  </w:r>
                                </w:p>
                                <w:p w14:paraId="2848CAA0" w14:textId="77777777" w:rsidR="00DB09DF" w:rsidRDefault="00DB09DF" w:rsidP="00DB09DF">
                                  <w:r>
                                    <w:sym w:font="Wingdings" w:char="F0FC"/>
                                  </w:r>
                                  <w:r>
                                    <w:t xml:space="preserve"> labels all edges correctly</w:t>
                                  </w:r>
                                </w:p>
                              </w:tc>
                            </w:tr>
                          </w:tbl>
                          <w:p w14:paraId="7FF41B84"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8" type="#_x0000_t202" style="position:absolute;left:0;text-align:left;margin-left:281.8pt;margin-top:45.2pt;width:185.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PJARQIAAL4EAAAOAAAAZHJzL2Uyb0RvYy54bWysVE1vGjEQvVfqf7B8LwtEp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924"/>
                      </w:tblGrid>
                      <w:tr w:rsidR="00DB09DF" w14:paraId="647F246A" w14:textId="77777777" w:rsidTr="00DB09DF">
                        <w:tc>
                          <w:tcPr>
                            <w:tcW w:w="5000" w:type="pct"/>
                          </w:tcPr>
                          <w:p w14:paraId="3145F971" w14:textId="77777777" w:rsidR="00DB09DF" w:rsidRPr="00BC4B6B" w:rsidRDefault="00DB09DF" w:rsidP="00DB09DF">
                            <w:pPr>
                              <w:jc w:val="center"/>
                              <w:rPr>
                                <w:b/>
                              </w:rPr>
                            </w:pPr>
                            <w:r w:rsidRPr="000B0955">
                              <w:rPr>
                                <w:b/>
                              </w:rPr>
                              <w:t>Solution</w:t>
                            </w:r>
                          </w:p>
                        </w:tc>
                      </w:tr>
                      <w:tr w:rsidR="00DB09DF" w14:paraId="5A04D610" w14:textId="77777777" w:rsidTr="00DB09DF">
                        <w:tc>
                          <w:tcPr>
                            <w:tcW w:w="5000" w:type="pct"/>
                          </w:tcPr>
                          <w:p w14:paraId="7CA4D178" w14:textId="77777777" w:rsidR="00DB09DF" w:rsidRDefault="00DB09DF">
                            <w:r>
                              <w:t>See diagram</w:t>
                            </w:r>
                          </w:p>
                        </w:tc>
                      </w:tr>
                      <w:tr w:rsidR="00DB09DF" w14:paraId="1F016841" w14:textId="77777777" w:rsidTr="00DB09DF">
                        <w:tc>
                          <w:tcPr>
                            <w:tcW w:w="5000" w:type="pct"/>
                          </w:tcPr>
                          <w:p w14:paraId="06950C31" w14:textId="77777777" w:rsidR="00DB09DF" w:rsidRPr="00BC4B6B" w:rsidRDefault="00DB09DF" w:rsidP="00DB09DF">
                            <w:pPr>
                              <w:jc w:val="center"/>
                              <w:rPr>
                                <w:b/>
                              </w:rPr>
                            </w:pPr>
                            <w:r w:rsidRPr="000B0955">
                              <w:rPr>
                                <w:b/>
                              </w:rPr>
                              <w:t>S</w:t>
                            </w:r>
                            <w:r>
                              <w:rPr>
                                <w:b/>
                              </w:rPr>
                              <w:t>pecific behaviours</w:t>
                            </w:r>
                          </w:p>
                        </w:tc>
                      </w:tr>
                      <w:tr w:rsidR="00DB09DF" w14:paraId="0B922077" w14:textId="77777777" w:rsidTr="00DB09DF">
                        <w:tc>
                          <w:tcPr>
                            <w:tcW w:w="5000" w:type="pct"/>
                          </w:tcPr>
                          <w:p w14:paraId="14093EC9" w14:textId="77777777" w:rsidR="00DB09DF" w:rsidRDefault="00DB09DF" w:rsidP="00DB09DF">
                            <w:r>
                              <w:sym w:font="Wingdings" w:char="F0FC"/>
                            </w:r>
                            <w:r>
                              <w:t xml:space="preserve"> correctly adds at least 7 edges</w:t>
                            </w:r>
                          </w:p>
                          <w:p w14:paraId="41BA6F33" w14:textId="77777777" w:rsidR="00DB09DF" w:rsidRDefault="00DB09DF" w:rsidP="00DB09DF">
                            <w:r>
                              <w:sym w:font="Wingdings" w:char="F0FC"/>
                            </w:r>
                            <w:r>
                              <w:t xml:space="preserve"> adds all edges correctly</w:t>
                            </w:r>
                          </w:p>
                          <w:p w14:paraId="2848CAA0" w14:textId="77777777" w:rsidR="00DB09DF" w:rsidRDefault="00DB09DF" w:rsidP="00DB09DF">
                            <w:r>
                              <w:sym w:font="Wingdings" w:char="F0FC"/>
                            </w:r>
                            <w:r>
                              <w:t xml:space="preserve"> labels all edges correctly</w:t>
                            </w:r>
                          </w:p>
                        </w:tc>
                      </w:tr>
                    </w:tbl>
                    <w:p w14:paraId="7FF41B84" w14:textId="77777777" w:rsidR="00DB09DF" w:rsidRDefault="00DB09DF" w:rsidP="00DB09DF"/>
                  </w:txbxContent>
                </v:textbox>
              </v:shape>
            </w:pict>
          </mc:Fallback>
        </mc:AlternateContent>
      </w:r>
      <w:r>
        <w:object w:dxaOrig="4531" w:dyaOrig="2184" w14:anchorId="53366C1F">
          <v:shape id="_x0000_i1052" type="#_x0000_t75" style="width:226.15pt;height:108.9pt" o:ole="">
            <v:imagedata r:id="rId54" o:title=""/>
          </v:shape>
          <o:OLEObject Type="Embed" ProgID="FXDraw3.Document" ShapeID="_x0000_i1052" DrawAspect="Content" ObjectID="_1556962688" r:id="rId55"/>
        </w:object>
      </w:r>
    </w:p>
    <w:p w14:paraId="6BF549C0" w14:textId="77777777" w:rsidR="00980B69" w:rsidRDefault="00980B69" w:rsidP="00DB09DF">
      <w:pPr>
        <w:pStyle w:val="Parta"/>
      </w:pPr>
    </w:p>
    <w:p w14:paraId="3C1B457C" w14:textId="77777777" w:rsidR="00980B69" w:rsidRDefault="00980B69" w:rsidP="00DB09DF">
      <w:pPr>
        <w:pStyle w:val="Parta"/>
      </w:pPr>
    </w:p>
    <w:p w14:paraId="7D456DE6" w14:textId="77777777" w:rsidR="00980B69" w:rsidRDefault="00980B69" w:rsidP="00DB09DF">
      <w:pPr>
        <w:pStyle w:val="Parta"/>
      </w:pPr>
    </w:p>
    <w:p w14:paraId="6B96182C" w14:textId="77777777" w:rsidR="00980B69" w:rsidRDefault="00980B69" w:rsidP="00DB09DF">
      <w:pPr>
        <w:pStyle w:val="Parta"/>
      </w:pPr>
    </w:p>
    <w:p w14:paraId="782A477E" w14:textId="77777777" w:rsidR="00980B69" w:rsidRDefault="00980B69" w:rsidP="00DB09DF">
      <w:pPr>
        <w:pStyle w:val="Parta"/>
      </w:pPr>
      <w:r>
        <w:t>(b)</w:t>
      </w:r>
      <w:r>
        <w:tab/>
        <w:t>Determine the shortest transport time for a package to travel from</w:t>
      </w:r>
    </w:p>
    <w:p w14:paraId="0905A231" w14:textId="77777777" w:rsidR="00980B69" w:rsidRDefault="00980B69" w:rsidP="00DB09DF">
      <w:pPr>
        <w:pStyle w:val="Parta"/>
      </w:pPr>
    </w:p>
    <w:p w14:paraId="382BD731" w14:textId="77777777" w:rsidR="00980B69" w:rsidRDefault="00980B69" w:rsidP="00DB09DF">
      <w:pPr>
        <w:pStyle w:val="Partai"/>
      </w:pPr>
      <w:r>
        <w:t>(i)</w:t>
      </w:r>
      <w:r>
        <w:tab/>
        <w:t>P to S.</w:t>
      </w:r>
      <w:r>
        <w:tab/>
        <w:t>(1 mark)</w:t>
      </w:r>
    </w:p>
    <w:p w14:paraId="04EB3EC8" w14:textId="77777777" w:rsidR="00980B69" w:rsidRDefault="00980B69" w:rsidP="00DB09DF">
      <w:pPr>
        <w:pStyle w:val="Partai"/>
      </w:pPr>
      <w:r>
        <w:rPr>
          <w:noProof/>
          <w:lang w:eastAsia="en-AU"/>
        </w:rPr>
        <mc:AlternateContent>
          <mc:Choice Requires="wps">
            <w:drawing>
              <wp:anchor distT="0" distB="0" distL="114300" distR="114300" simplePos="0" relativeHeight="251692032" behindDoc="0" locked="0" layoutInCell="1" allowOverlap="1" wp14:anchorId="69DEC118" wp14:editId="21A2B2C7">
                <wp:simplePos x="0" y="0"/>
                <wp:positionH relativeFrom="column">
                  <wp:posOffset>454660</wp:posOffset>
                </wp:positionH>
                <wp:positionV relativeFrom="paragraph">
                  <wp:posOffset>61595</wp:posOffset>
                </wp:positionV>
                <wp:extent cx="5238750" cy="6985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A7D0B30" w14:textId="77777777" w:rsidTr="00DB09DF">
                              <w:tc>
                                <w:tcPr>
                                  <w:tcW w:w="5000" w:type="pct"/>
                                </w:tcPr>
                                <w:p w14:paraId="26385762" w14:textId="77777777" w:rsidR="00DB09DF" w:rsidRPr="00BC4B6B" w:rsidRDefault="00DB09DF" w:rsidP="00DB09DF">
                                  <w:pPr>
                                    <w:jc w:val="center"/>
                                    <w:rPr>
                                      <w:b/>
                                    </w:rPr>
                                  </w:pPr>
                                  <w:r w:rsidRPr="000B0955">
                                    <w:rPr>
                                      <w:b/>
                                    </w:rPr>
                                    <w:t>Solution</w:t>
                                  </w:r>
                                </w:p>
                              </w:tc>
                            </w:tr>
                            <w:tr w:rsidR="00DB09DF" w14:paraId="009B3172" w14:textId="77777777" w:rsidTr="00DB09DF">
                              <w:tc>
                                <w:tcPr>
                                  <w:tcW w:w="5000" w:type="pct"/>
                                </w:tcPr>
                                <w:p w14:paraId="0A23204F" w14:textId="77777777" w:rsidR="00DB09DF" w:rsidRDefault="00DB09DF" w:rsidP="00DB09DF">
                                  <w:r>
                                    <w:t>55 minutes</w:t>
                                  </w:r>
                                </w:p>
                              </w:tc>
                            </w:tr>
                            <w:tr w:rsidR="00DB09DF" w14:paraId="7F0D0299" w14:textId="77777777" w:rsidTr="00DB09DF">
                              <w:tc>
                                <w:tcPr>
                                  <w:tcW w:w="5000" w:type="pct"/>
                                </w:tcPr>
                                <w:p w14:paraId="5CC4A579" w14:textId="77777777" w:rsidR="00DB09DF" w:rsidRPr="00BC4B6B" w:rsidRDefault="00DB09DF" w:rsidP="00DB09DF">
                                  <w:pPr>
                                    <w:jc w:val="center"/>
                                    <w:rPr>
                                      <w:b/>
                                    </w:rPr>
                                  </w:pPr>
                                  <w:r w:rsidRPr="000B0955">
                                    <w:rPr>
                                      <w:b/>
                                    </w:rPr>
                                    <w:t>S</w:t>
                                  </w:r>
                                  <w:r>
                                    <w:rPr>
                                      <w:b/>
                                    </w:rPr>
                                    <w:t>pecific behaviours</w:t>
                                  </w:r>
                                </w:p>
                              </w:tc>
                            </w:tr>
                            <w:tr w:rsidR="00DB09DF" w14:paraId="25C33F98" w14:textId="77777777" w:rsidTr="00DB09DF">
                              <w:tc>
                                <w:tcPr>
                                  <w:tcW w:w="5000" w:type="pct"/>
                                </w:tcPr>
                                <w:p w14:paraId="3129A59D" w14:textId="77777777" w:rsidR="00DB09DF" w:rsidRDefault="00DB09DF">
                                  <w:r>
                                    <w:sym w:font="Wingdings" w:char="F0FC"/>
                                  </w:r>
                                  <w:r>
                                    <w:t xml:space="preserve"> states correct time</w:t>
                                  </w:r>
                                </w:p>
                              </w:tc>
                            </w:tr>
                          </w:tbl>
                          <w:p w14:paraId="4E6B6F9A"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9" type="#_x0000_t202" style="position:absolute;left:0;text-align:left;margin-left:35.8pt;margin-top:4.85pt;width:412.5pt;height: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A7D0B30" w14:textId="77777777" w:rsidTr="00DB09DF">
                        <w:tc>
                          <w:tcPr>
                            <w:tcW w:w="5000" w:type="pct"/>
                          </w:tcPr>
                          <w:p w14:paraId="26385762" w14:textId="77777777" w:rsidR="00DB09DF" w:rsidRPr="00BC4B6B" w:rsidRDefault="00DB09DF" w:rsidP="00DB09DF">
                            <w:pPr>
                              <w:jc w:val="center"/>
                              <w:rPr>
                                <w:b/>
                              </w:rPr>
                            </w:pPr>
                            <w:r w:rsidRPr="000B0955">
                              <w:rPr>
                                <w:b/>
                              </w:rPr>
                              <w:t>Solution</w:t>
                            </w:r>
                          </w:p>
                        </w:tc>
                      </w:tr>
                      <w:tr w:rsidR="00DB09DF" w14:paraId="009B3172" w14:textId="77777777" w:rsidTr="00DB09DF">
                        <w:tc>
                          <w:tcPr>
                            <w:tcW w:w="5000" w:type="pct"/>
                          </w:tcPr>
                          <w:p w14:paraId="0A23204F" w14:textId="77777777" w:rsidR="00DB09DF" w:rsidRDefault="00DB09DF" w:rsidP="00DB09DF">
                            <w:r>
                              <w:t>55 minutes</w:t>
                            </w:r>
                          </w:p>
                        </w:tc>
                      </w:tr>
                      <w:tr w:rsidR="00DB09DF" w14:paraId="7F0D0299" w14:textId="77777777" w:rsidTr="00DB09DF">
                        <w:tc>
                          <w:tcPr>
                            <w:tcW w:w="5000" w:type="pct"/>
                          </w:tcPr>
                          <w:p w14:paraId="5CC4A579" w14:textId="77777777" w:rsidR="00DB09DF" w:rsidRPr="00BC4B6B" w:rsidRDefault="00DB09DF" w:rsidP="00DB09DF">
                            <w:pPr>
                              <w:jc w:val="center"/>
                              <w:rPr>
                                <w:b/>
                              </w:rPr>
                            </w:pPr>
                            <w:r w:rsidRPr="000B0955">
                              <w:rPr>
                                <w:b/>
                              </w:rPr>
                              <w:t>S</w:t>
                            </w:r>
                            <w:r>
                              <w:rPr>
                                <w:b/>
                              </w:rPr>
                              <w:t>pecific behaviours</w:t>
                            </w:r>
                          </w:p>
                        </w:tc>
                      </w:tr>
                      <w:tr w:rsidR="00DB09DF" w14:paraId="25C33F98" w14:textId="77777777" w:rsidTr="00DB09DF">
                        <w:tc>
                          <w:tcPr>
                            <w:tcW w:w="5000" w:type="pct"/>
                          </w:tcPr>
                          <w:p w14:paraId="3129A59D" w14:textId="77777777" w:rsidR="00DB09DF" w:rsidRDefault="00DB09DF">
                            <w:r>
                              <w:sym w:font="Wingdings" w:char="F0FC"/>
                            </w:r>
                            <w:r>
                              <w:t xml:space="preserve"> states correct time</w:t>
                            </w:r>
                          </w:p>
                        </w:tc>
                      </w:tr>
                    </w:tbl>
                    <w:p w14:paraId="4E6B6F9A" w14:textId="77777777" w:rsidR="00DB09DF" w:rsidRDefault="00DB09DF" w:rsidP="00DB09DF"/>
                  </w:txbxContent>
                </v:textbox>
              </v:shape>
            </w:pict>
          </mc:Fallback>
        </mc:AlternateContent>
      </w:r>
    </w:p>
    <w:p w14:paraId="4FD4392D" w14:textId="77777777" w:rsidR="00980B69" w:rsidRDefault="00980B69" w:rsidP="00DB09DF">
      <w:pPr>
        <w:pStyle w:val="Partai"/>
      </w:pPr>
    </w:p>
    <w:p w14:paraId="1BA247DF" w14:textId="77777777" w:rsidR="00980B69" w:rsidRDefault="00980B69" w:rsidP="00DB09DF">
      <w:pPr>
        <w:pStyle w:val="Partai"/>
      </w:pPr>
    </w:p>
    <w:p w14:paraId="3BABE54B" w14:textId="77777777" w:rsidR="00980B69" w:rsidRDefault="00980B69" w:rsidP="00DB09DF">
      <w:pPr>
        <w:pStyle w:val="Partai"/>
      </w:pPr>
    </w:p>
    <w:p w14:paraId="4C883953" w14:textId="77777777" w:rsidR="00980B69" w:rsidRDefault="00980B69" w:rsidP="00DB09DF">
      <w:pPr>
        <w:pStyle w:val="Partai"/>
      </w:pPr>
    </w:p>
    <w:p w14:paraId="210BFF25" w14:textId="77777777" w:rsidR="00980B69" w:rsidRDefault="00980B69" w:rsidP="00DB09DF">
      <w:pPr>
        <w:pStyle w:val="Partai"/>
      </w:pPr>
      <w:r>
        <w:t>(ii)</w:t>
      </w:r>
      <w:r>
        <w:tab/>
        <w:t>Q to U.</w:t>
      </w:r>
      <w:r>
        <w:tab/>
        <w:t>(1 mark)</w:t>
      </w:r>
    </w:p>
    <w:p w14:paraId="6447E7AF" w14:textId="77777777" w:rsidR="00980B69" w:rsidRDefault="00980B69" w:rsidP="00DB09DF">
      <w:pPr>
        <w:pStyle w:val="Partai"/>
      </w:pPr>
      <w:r>
        <w:rPr>
          <w:noProof/>
          <w:lang w:eastAsia="en-AU"/>
        </w:rPr>
        <mc:AlternateContent>
          <mc:Choice Requires="wps">
            <w:drawing>
              <wp:anchor distT="0" distB="0" distL="114300" distR="114300" simplePos="0" relativeHeight="251693056" behindDoc="0" locked="0" layoutInCell="1" allowOverlap="1" wp14:anchorId="79B135D6" wp14:editId="1E6B3FC4">
                <wp:simplePos x="0" y="0"/>
                <wp:positionH relativeFrom="column">
                  <wp:posOffset>457200</wp:posOffset>
                </wp:positionH>
                <wp:positionV relativeFrom="paragraph">
                  <wp:posOffset>48260</wp:posOffset>
                </wp:positionV>
                <wp:extent cx="5238750" cy="69850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656E0089" w14:textId="77777777" w:rsidTr="00DB09DF">
                              <w:tc>
                                <w:tcPr>
                                  <w:tcW w:w="5000" w:type="pct"/>
                                </w:tcPr>
                                <w:p w14:paraId="01D86381" w14:textId="77777777" w:rsidR="00DB09DF" w:rsidRPr="00BC4B6B" w:rsidRDefault="00DB09DF" w:rsidP="00DB09DF">
                                  <w:pPr>
                                    <w:jc w:val="center"/>
                                    <w:rPr>
                                      <w:b/>
                                    </w:rPr>
                                  </w:pPr>
                                  <w:r w:rsidRPr="000B0955">
                                    <w:rPr>
                                      <w:b/>
                                    </w:rPr>
                                    <w:t>Solution</w:t>
                                  </w:r>
                                </w:p>
                              </w:tc>
                            </w:tr>
                            <w:tr w:rsidR="00DB09DF" w14:paraId="4804F870" w14:textId="77777777" w:rsidTr="00DB09DF">
                              <w:tc>
                                <w:tcPr>
                                  <w:tcW w:w="5000" w:type="pct"/>
                                </w:tcPr>
                                <w:p w14:paraId="48177C36" w14:textId="77777777" w:rsidR="00DB09DF" w:rsidRDefault="00DB09DF">
                                  <w:r>
                                    <w:t>65 minutes</w:t>
                                  </w:r>
                                </w:p>
                              </w:tc>
                            </w:tr>
                            <w:tr w:rsidR="00DB09DF" w14:paraId="17BC3811" w14:textId="77777777" w:rsidTr="00DB09DF">
                              <w:tc>
                                <w:tcPr>
                                  <w:tcW w:w="5000" w:type="pct"/>
                                </w:tcPr>
                                <w:p w14:paraId="01BBABD8" w14:textId="77777777" w:rsidR="00DB09DF" w:rsidRPr="00BC4B6B" w:rsidRDefault="00DB09DF" w:rsidP="00DB09DF">
                                  <w:pPr>
                                    <w:jc w:val="center"/>
                                    <w:rPr>
                                      <w:b/>
                                    </w:rPr>
                                  </w:pPr>
                                  <w:r w:rsidRPr="000B0955">
                                    <w:rPr>
                                      <w:b/>
                                    </w:rPr>
                                    <w:t>S</w:t>
                                  </w:r>
                                  <w:r>
                                    <w:rPr>
                                      <w:b/>
                                    </w:rPr>
                                    <w:t>pecific behaviours</w:t>
                                  </w:r>
                                </w:p>
                              </w:tc>
                            </w:tr>
                            <w:tr w:rsidR="00DB09DF" w14:paraId="13690780" w14:textId="77777777" w:rsidTr="00DB09DF">
                              <w:tc>
                                <w:tcPr>
                                  <w:tcW w:w="5000" w:type="pct"/>
                                </w:tcPr>
                                <w:p w14:paraId="2ABF994E" w14:textId="77777777" w:rsidR="00DB09DF" w:rsidRDefault="00DB09DF">
                                  <w:r>
                                    <w:sym w:font="Wingdings" w:char="F0FC"/>
                                  </w:r>
                                  <w:r>
                                    <w:t xml:space="preserve"> states correct time</w:t>
                                  </w:r>
                                </w:p>
                              </w:tc>
                            </w:tr>
                          </w:tbl>
                          <w:p w14:paraId="3F517BE3"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0" type="#_x0000_t202" style="position:absolute;left:0;text-align:left;margin-left:36pt;margin-top:3.8pt;width:412.5pt;height: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656E0089" w14:textId="77777777" w:rsidTr="00DB09DF">
                        <w:tc>
                          <w:tcPr>
                            <w:tcW w:w="5000" w:type="pct"/>
                          </w:tcPr>
                          <w:p w14:paraId="01D86381" w14:textId="77777777" w:rsidR="00DB09DF" w:rsidRPr="00BC4B6B" w:rsidRDefault="00DB09DF" w:rsidP="00DB09DF">
                            <w:pPr>
                              <w:jc w:val="center"/>
                              <w:rPr>
                                <w:b/>
                              </w:rPr>
                            </w:pPr>
                            <w:r w:rsidRPr="000B0955">
                              <w:rPr>
                                <w:b/>
                              </w:rPr>
                              <w:t>Solution</w:t>
                            </w:r>
                          </w:p>
                        </w:tc>
                      </w:tr>
                      <w:tr w:rsidR="00DB09DF" w14:paraId="4804F870" w14:textId="77777777" w:rsidTr="00DB09DF">
                        <w:tc>
                          <w:tcPr>
                            <w:tcW w:w="5000" w:type="pct"/>
                          </w:tcPr>
                          <w:p w14:paraId="48177C36" w14:textId="77777777" w:rsidR="00DB09DF" w:rsidRDefault="00DB09DF">
                            <w:r>
                              <w:t>65 minutes</w:t>
                            </w:r>
                          </w:p>
                        </w:tc>
                      </w:tr>
                      <w:tr w:rsidR="00DB09DF" w14:paraId="17BC3811" w14:textId="77777777" w:rsidTr="00DB09DF">
                        <w:tc>
                          <w:tcPr>
                            <w:tcW w:w="5000" w:type="pct"/>
                          </w:tcPr>
                          <w:p w14:paraId="01BBABD8" w14:textId="77777777" w:rsidR="00DB09DF" w:rsidRPr="00BC4B6B" w:rsidRDefault="00DB09DF" w:rsidP="00DB09DF">
                            <w:pPr>
                              <w:jc w:val="center"/>
                              <w:rPr>
                                <w:b/>
                              </w:rPr>
                            </w:pPr>
                            <w:r w:rsidRPr="000B0955">
                              <w:rPr>
                                <w:b/>
                              </w:rPr>
                              <w:t>S</w:t>
                            </w:r>
                            <w:r>
                              <w:rPr>
                                <w:b/>
                              </w:rPr>
                              <w:t>pecific behaviours</w:t>
                            </w:r>
                          </w:p>
                        </w:tc>
                      </w:tr>
                      <w:tr w:rsidR="00DB09DF" w14:paraId="13690780" w14:textId="77777777" w:rsidTr="00DB09DF">
                        <w:tc>
                          <w:tcPr>
                            <w:tcW w:w="5000" w:type="pct"/>
                          </w:tcPr>
                          <w:p w14:paraId="2ABF994E" w14:textId="77777777" w:rsidR="00DB09DF" w:rsidRDefault="00DB09DF">
                            <w:r>
                              <w:sym w:font="Wingdings" w:char="F0FC"/>
                            </w:r>
                            <w:r>
                              <w:t xml:space="preserve"> states correct time</w:t>
                            </w:r>
                          </w:p>
                        </w:tc>
                      </w:tr>
                    </w:tbl>
                    <w:p w14:paraId="3F517BE3" w14:textId="77777777" w:rsidR="00DB09DF" w:rsidRDefault="00DB09DF" w:rsidP="00DB09DF"/>
                  </w:txbxContent>
                </v:textbox>
              </v:shape>
            </w:pict>
          </mc:Fallback>
        </mc:AlternateContent>
      </w:r>
    </w:p>
    <w:p w14:paraId="35901C16" w14:textId="77777777" w:rsidR="00980B69" w:rsidRDefault="00980B69" w:rsidP="00DB09DF">
      <w:pPr>
        <w:pStyle w:val="Partai"/>
      </w:pPr>
    </w:p>
    <w:p w14:paraId="749246F7" w14:textId="77777777" w:rsidR="00980B69" w:rsidRDefault="00980B69" w:rsidP="00DB09DF">
      <w:pPr>
        <w:pStyle w:val="Parta"/>
      </w:pPr>
    </w:p>
    <w:p w14:paraId="2AB95CCE" w14:textId="77777777" w:rsidR="00980B69" w:rsidRDefault="00980B69" w:rsidP="00DB09DF">
      <w:pPr>
        <w:pStyle w:val="Parta"/>
      </w:pPr>
    </w:p>
    <w:p w14:paraId="242A140B" w14:textId="77777777" w:rsidR="00980B69" w:rsidRDefault="00980B69" w:rsidP="00DB09DF">
      <w:pPr>
        <w:pStyle w:val="Parta"/>
      </w:pPr>
    </w:p>
    <w:p w14:paraId="7D4FAF3A" w14:textId="77777777" w:rsidR="00980B69" w:rsidRDefault="00980B69" w:rsidP="00DB09DF">
      <w:pPr>
        <w:pStyle w:val="Parta"/>
      </w:pPr>
      <w:r>
        <w:t>(c)</w:t>
      </w:r>
      <w:r>
        <w:tab/>
        <w:t>A document needs to be sent from branch U via branch R, where a customer will sign the document, to branch P. Determine the minimum transport time for the document to make this journey, listing all branches on the way.</w:t>
      </w:r>
      <w:r>
        <w:tab/>
        <w:t>(2 marks)</w:t>
      </w:r>
    </w:p>
    <w:p w14:paraId="75023DFA" w14:textId="77777777" w:rsidR="00980B69" w:rsidRDefault="00980B69" w:rsidP="00DB09DF">
      <w:pPr>
        <w:pStyle w:val="Parta"/>
      </w:pPr>
      <w:r>
        <w:rPr>
          <w:noProof/>
          <w:lang w:eastAsia="en-AU"/>
        </w:rPr>
        <mc:AlternateContent>
          <mc:Choice Requires="wps">
            <w:drawing>
              <wp:anchor distT="0" distB="0" distL="114300" distR="114300" simplePos="0" relativeHeight="251688960" behindDoc="0" locked="0" layoutInCell="1" allowOverlap="1" wp14:anchorId="137A00C5" wp14:editId="4A7C52BE">
                <wp:simplePos x="0" y="0"/>
                <wp:positionH relativeFrom="column">
                  <wp:posOffset>454660</wp:posOffset>
                </wp:positionH>
                <wp:positionV relativeFrom="paragraph">
                  <wp:posOffset>62230</wp:posOffset>
                </wp:positionV>
                <wp:extent cx="5238750" cy="8763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2387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4A4804D5" w14:textId="77777777" w:rsidTr="00DB09DF">
                              <w:tc>
                                <w:tcPr>
                                  <w:tcW w:w="5000" w:type="pct"/>
                                </w:tcPr>
                                <w:p w14:paraId="1379FF68" w14:textId="77777777" w:rsidR="00DB09DF" w:rsidRPr="00BC4B6B" w:rsidRDefault="00DB09DF" w:rsidP="00DB09DF">
                                  <w:pPr>
                                    <w:jc w:val="center"/>
                                    <w:rPr>
                                      <w:b/>
                                    </w:rPr>
                                  </w:pPr>
                                  <w:r w:rsidRPr="000B0955">
                                    <w:rPr>
                                      <w:b/>
                                    </w:rPr>
                                    <w:t>Solution</w:t>
                                  </w:r>
                                </w:p>
                              </w:tc>
                            </w:tr>
                            <w:tr w:rsidR="00DB09DF" w14:paraId="1B2F72D6" w14:textId="77777777" w:rsidTr="00DB09DF">
                              <w:tc>
                                <w:tcPr>
                                  <w:tcW w:w="5000" w:type="pct"/>
                                </w:tcPr>
                                <w:p w14:paraId="47EE473B" w14:textId="77777777" w:rsidR="00DB09DF" w:rsidRDefault="00DB09DF">
                                  <w:r>
                                    <w:t>U - T - S - R - S - T - P = 175 minutes</w:t>
                                  </w:r>
                                </w:p>
                              </w:tc>
                            </w:tr>
                            <w:tr w:rsidR="00DB09DF" w14:paraId="0C6EAF9D" w14:textId="77777777" w:rsidTr="00DB09DF">
                              <w:tc>
                                <w:tcPr>
                                  <w:tcW w:w="5000" w:type="pct"/>
                                </w:tcPr>
                                <w:p w14:paraId="06552B67" w14:textId="77777777" w:rsidR="00DB09DF" w:rsidRPr="00BC4B6B" w:rsidRDefault="00DB09DF" w:rsidP="00DB09DF">
                                  <w:pPr>
                                    <w:jc w:val="center"/>
                                    <w:rPr>
                                      <w:b/>
                                    </w:rPr>
                                  </w:pPr>
                                  <w:r w:rsidRPr="000B0955">
                                    <w:rPr>
                                      <w:b/>
                                    </w:rPr>
                                    <w:t>S</w:t>
                                  </w:r>
                                  <w:r>
                                    <w:rPr>
                                      <w:b/>
                                    </w:rPr>
                                    <w:t>pecific behaviours</w:t>
                                  </w:r>
                                </w:p>
                              </w:tc>
                            </w:tr>
                            <w:tr w:rsidR="00DB09DF" w14:paraId="02D47B9A" w14:textId="77777777" w:rsidTr="00DB09DF">
                              <w:tc>
                                <w:tcPr>
                                  <w:tcW w:w="5000" w:type="pct"/>
                                </w:tcPr>
                                <w:p w14:paraId="0D53DF6C" w14:textId="77777777" w:rsidR="00DB09DF" w:rsidRDefault="00DB09DF">
                                  <w:r>
                                    <w:sym w:font="Wingdings" w:char="F0FC"/>
                                  </w:r>
                                  <w:r>
                                    <w:t xml:space="preserve"> states minimum time</w:t>
                                  </w:r>
                                </w:p>
                                <w:p w14:paraId="65AEED5A" w14:textId="77777777" w:rsidR="00DB09DF" w:rsidRDefault="00DB09DF">
                                  <w:r>
                                    <w:sym w:font="Wingdings" w:char="F0FC"/>
                                  </w:r>
                                  <w:r>
                                    <w:t xml:space="preserve"> lists branches</w:t>
                                  </w:r>
                                </w:p>
                              </w:tc>
                            </w:tr>
                          </w:tbl>
                          <w:p w14:paraId="2C96779F"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35.8pt;margin-top:4.9pt;width:412.5pt;height: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4A4804D5" w14:textId="77777777" w:rsidTr="00DB09DF">
                        <w:tc>
                          <w:tcPr>
                            <w:tcW w:w="5000" w:type="pct"/>
                          </w:tcPr>
                          <w:p w14:paraId="1379FF68" w14:textId="77777777" w:rsidR="00DB09DF" w:rsidRPr="00BC4B6B" w:rsidRDefault="00DB09DF" w:rsidP="00DB09DF">
                            <w:pPr>
                              <w:jc w:val="center"/>
                              <w:rPr>
                                <w:b/>
                              </w:rPr>
                            </w:pPr>
                            <w:r w:rsidRPr="000B0955">
                              <w:rPr>
                                <w:b/>
                              </w:rPr>
                              <w:t>Solution</w:t>
                            </w:r>
                          </w:p>
                        </w:tc>
                      </w:tr>
                      <w:tr w:rsidR="00DB09DF" w14:paraId="1B2F72D6" w14:textId="77777777" w:rsidTr="00DB09DF">
                        <w:tc>
                          <w:tcPr>
                            <w:tcW w:w="5000" w:type="pct"/>
                          </w:tcPr>
                          <w:p w14:paraId="47EE473B" w14:textId="77777777" w:rsidR="00DB09DF" w:rsidRDefault="00DB09DF">
                            <w:r>
                              <w:t>U - T - S - R - S - T - P = 175 minutes</w:t>
                            </w:r>
                          </w:p>
                        </w:tc>
                      </w:tr>
                      <w:tr w:rsidR="00DB09DF" w14:paraId="0C6EAF9D" w14:textId="77777777" w:rsidTr="00DB09DF">
                        <w:tc>
                          <w:tcPr>
                            <w:tcW w:w="5000" w:type="pct"/>
                          </w:tcPr>
                          <w:p w14:paraId="06552B67" w14:textId="77777777" w:rsidR="00DB09DF" w:rsidRPr="00BC4B6B" w:rsidRDefault="00DB09DF" w:rsidP="00DB09DF">
                            <w:pPr>
                              <w:jc w:val="center"/>
                              <w:rPr>
                                <w:b/>
                              </w:rPr>
                            </w:pPr>
                            <w:r w:rsidRPr="000B0955">
                              <w:rPr>
                                <w:b/>
                              </w:rPr>
                              <w:t>S</w:t>
                            </w:r>
                            <w:r>
                              <w:rPr>
                                <w:b/>
                              </w:rPr>
                              <w:t>pecific behaviours</w:t>
                            </w:r>
                          </w:p>
                        </w:tc>
                      </w:tr>
                      <w:tr w:rsidR="00DB09DF" w14:paraId="02D47B9A" w14:textId="77777777" w:rsidTr="00DB09DF">
                        <w:tc>
                          <w:tcPr>
                            <w:tcW w:w="5000" w:type="pct"/>
                          </w:tcPr>
                          <w:p w14:paraId="0D53DF6C" w14:textId="77777777" w:rsidR="00DB09DF" w:rsidRDefault="00DB09DF">
                            <w:r>
                              <w:sym w:font="Wingdings" w:char="F0FC"/>
                            </w:r>
                            <w:r>
                              <w:t xml:space="preserve"> states minimum time</w:t>
                            </w:r>
                          </w:p>
                          <w:p w14:paraId="65AEED5A" w14:textId="77777777" w:rsidR="00DB09DF" w:rsidRDefault="00DB09DF">
                            <w:r>
                              <w:sym w:font="Wingdings" w:char="F0FC"/>
                            </w:r>
                            <w:r>
                              <w:t xml:space="preserve"> lists branches</w:t>
                            </w:r>
                          </w:p>
                        </w:tc>
                      </w:tr>
                    </w:tbl>
                    <w:p w14:paraId="2C96779F" w14:textId="77777777" w:rsidR="00DB09DF" w:rsidRDefault="00DB09DF" w:rsidP="00DB09DF"/>
                  </w:txbxContent>
                </v:textbox>
              </v:shape>
            </w:pict>
          </mc:Fallback>
        </mc:AlternateContent>
      </w:r>
    </w:p>
    <w:p w14:paraId="72108E09" w14:textId="77777777" w:rsidR="00980B69" w:rsidRDefault="00980B69" w:rsidP="00DB09DF">
      <w:pPr>
        <w:pStyle w:val="Parta"/>
      </w:pPr>
    </w:p>
    <w:p w14:paraId="0025F6F8" w14:textId="77777777" w:rsidR="00980B69" w:rsidRDefault="00980B69" w:rsidP="00DB09DF">
      <w:pPr>
        <w:pStyle w:val="Parta"/>
      </w:pPr>
    </w:p>
    <w:p w14:paraId="4B8039C5" w14:textId="77777777" w:rsidR="00980B69" w:rsidRDefault="00980B69" w:rsidP="00DB09DF">
      <w:pPr>
        <w:pStyle w:val="Parta"/>
      </w:pPr>
    </w:p>
    <w:p w14:paraId="113524D2" w14:textId="77777777" w:rsidR="00980B69" w:rsidRDefault="00980B69" w:rsidP="00DB09DF">
      <w:pPr>
        <w:pStyle w:val="Parta"/>
      </w:pPr>
    </w:p>
    <w:p w14:paraId="3ED23D84" w14:textId="77777777" w:rsidR="00980B69" w:rsidRDefault="00980B69" w:rsidP="00DB09DF">
      <w:pPr>
        <w:pStyle w:val="Parta"/>
      </w:pPr>
    </w:p>
    <w:p w14:paraId="228ED7C2" w14:textId="77777777" w:rsidR="00980B69" w:rsidRDefault="00980B69" w:rsidP="00DB09DF">
      <w:pPr>
        <w:pStyle w:val="Parta"/>
      </w:pPr>
      <w:r>
        <w:t>(d)</w:t>
      </w:r>
      <w:r>
        <w:tab/>
        <w:t>Another business document requires signing by the manager of each branch. In planning a route for this document, would finding a Eulerian trail be more appropriate than finding a Hamiltonian trail? Explain your answer.</w:t>
      </w:r>
      <w:r>
        <w:tab/>
        <w:t>(2 marks)</w:t>
      </w:r>
    </w:p>
    <w:p w14:paraId="5CF7E90B" w14:textId="77777777" w:rsidR="00980B69" w:rsidRDefault="00980B69" w:rsidP="00DB09DF">
      <w:pPr>
        <w:pStyle w:val="Parta"/>
      </w:pPr>
      <w:r>
        <w:rPr>
          <w:noProof/>
          <w:lang w:eastAsia="en-AU"/>
        </w:rPr>
        <mc:AlternateContent>
          <mc:Choice Requires="wps">
            <w:drawing>
              <wp:anchor distT="0" distB="0" distL="114300" distR="114300" simplePos="0" relativeHeight="251691008" behindDoc="0" locked="0" layoutInCell="1" allowOverlap="1" wp14:anchorId="1E7F2050" wp14:editId="0E075603">
                <wp:simplePos x="0" y="0"/>
                <wp:positionH relativeFrom="column">
                  <wp:posOffset>454660</wp:posOffset>
                </wp:positionH>
                <wp:positionV relativeFrom="paragraph">
                  <wp:posOffset>26035</wp:posOffset>
                </wp:positionV>
                <wp:extent cx="5238750" cy="8699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24DD6741" w14:textId="77777777" w:rsidTr="00DB09DF">
                              <w:tc>
                                <w:tcPr>
                                  <w:tcW w:w="5000" w:type="pct"/>
                                </w:tcPr>
                                <w:p w14:paraId="485FF8ED" w14:textId="77777777" w:rsidR="00DB09DF" w:rsidRPr="00BC4B6B" w:rsidRDefault="00DB09DF" w:rsidP="00DB09DF">
                                  <w:pPr>
                                    <w:jc w:val="center"/>
                                    <w:rPr>
                                      <w:b/>
                                    </w:rPr>
                                  </w:pPr>
                                  <w:r w:rsidRPr="000B0955">
                                    <w:rPr>
                                      <w:b/>
                                    </w:rPr>
                                    <w:t>Solution</w:t>
                                  </w:r>
                                </w:p>
                              </w:tc>
                            </w:tr>
                            <w:tr w:rsidR="00DB09DF" w14:paraId="07EF43BF" w14:textId="77777777" w:rsidTr="00DB09DF">
                              <w:tc>
                                <w:tcPr>
                                  <w:tcW w:w="5000" w:type="pct"/>
                                </w:tcPr>
                                <w:p w14:paraId="5CCEE335" w14:textId="77777777" w:rsidR="00DB09DF" w:rsidRDefault="00DB09DF">
                                  <w:r>
                                    <w:t>No. Hamiltonian is needed, as every vertex must be visited just once.</w:t>
                                  </w:r>
                                </w:p>
                              </w:tc>
                            </w:tr>
                            <w:tr w:rsidR="00DB09DF" w14:paraId="7670434F" w14:textId="77777777" w:rsidTr="00DB09DF">
                              <w:tc>
                                <w:tcPr>
                                  <w:tcW w:w="5000" w:type="pct"/>
                                </w:tcPr>
                                <w:p w14:paraId="0106A18D" w14:textId="77777777" w:rsidR="00DB09DF" w:rsidRPr="00BC4B6B" w:rsidRDefault="00DB09DF" w:rsidP="00DB09DF">
                                  <w:pPr>
                                    <w:jc w:val="center"/>
                                    <w:rPr>
                                      <w:b/>
                                    </w:rPr>
                                  </w:pPr>
                                  <w:r w:rsidRPr="000B0955">
                                    <w:rPr>
                                      <w:b/>
                                    </w:rPr>
                                    <w:t>S</w:t>
                                  </w:r>
                                  <w:r>
                                    <w:rPr>
                                      <w:b/>
                                    </w:rPr>
                                    <w:t>pecific behaviours</w:t>
                                  </w:r>
                                </w:p>
                              </w:tc>
                            </w:tr>
                            <w:tr w:rsidR="00DB09DF" w14:paraId="293A3140" w14:textId="77777777" w:rsidTr="00DB09DF">
                              <w:tc>
                                <w:tcPr>
                                  <w:tcW w:w="5000" w:type="pct"/>
                                </w:tcPr>
                                <w:p w14:paraId="4BD32A88" w14:textId="77777777" w:rsidR="00DB09DF" w:rsidRDefault="00DB09DF">
                                  <w:r>
                                    <w:sym w:font="Wingdings" w:char="F0FC"/>
                                  </w:r>
                                  <w:r>
                                    <w:t xml:space="preserve"> Answers no</w:t>
                                  </w:r>
                                </w:p>
                                <w:p w14:paraId="7F1379F2" w14:textId="77777777" w:rsidR="00DB09DF" w:rsidRDefault="00DB09DF">
                                  <w:r>
                                    <w:sym w:font="Wingdings" w:char="F0FC"/>
                                  </w:r>
                                  <w:r>
                                    <w:t xml:space="preserve"> Explains Hamiltonian trail</w:t>
                                  </w:r>
                                </w:p>
                              </w:tc>
                            </w:tr>
                          </w:tbl>
                          <w:p w14:paraId="3880334D"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2" type="#_x0000_t202" style="position:absolute;left:0;text-align:left;margin-left:35.8pt;margin-top:2.05pt;width:412.5pt;height: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24DD6741" w14:textId="77777777" w:rsidTr="00DB09DF">
                        <w:tc>
                          <w:tcPr>
                            <w:tcW w:w="5000" w:type="pct"/>
                          </w:tcPr>
                          <w:p w14:paraId="485FF8ED" w14:textId="77777777" w:rsidR="00DB09DF" w:rsidRPr="00BC4B6B" w:rsidRDefault="00DB09DF" w:rsidP="00DB09DF">
                            <w:pPr>
                              <w:jc w:val="center"/>
                              <w:rPr>
                                <w:b/>
                              </w:rPr>
                            </w:pPr>
                            <w:r w:rsidRPr="000B0955">
                              <w:rPr>
                                <w:b/>
                              </w:rPr>
                              <w:t>Solution</w:t>
                            </w:r>
                          </w:p>
                        </w:tc>
                      </w:tr>
                      <w:tr w:rsidR="00DB09DF" w14:paraId="07EF43BF" w14:textId="77777777" w:rsidTr="00DB09DF">
                        <w:tc>
                          <w:tcPr>
                            <w:tcW w:w="5000" w:type="pct"/>
                          </w:tcPr>
                          <w:p w14:paraId="5CCEE335" w14:textId="77777777" w:rsidR="00DB09DF" w:rsidRDefault="00DB09DF">
                            <w:r>
                              <w:t>No. Hamiltonian is needed, as every vertex must be visited just once.</w:t>
                            </w:r>
                          </w:p>
                        </w:tc>
                      </w:tr>
                      <w:tr w:rsidR="00DB09DF" w14:paraId="7670434F" w14:textId="77777777" w:rsidTr="00DB09DF">
                        <w:tc>
                          <w:tcPr>
                            <w:tcW w:w="5000" w:type="pct"/>
                          </w:tcPr>
                          <w:p w14:paraId="0106A18D" w14:textId="77777777" w:rsidR="00DB09DF" w:rsidRPr="00BC4B6B" w:rsidRDefault="00DB09DF" w:rsidP="00DB09DF">
                            <w:pPr>
                              <w:jc w:val="center"/>
                              <w:rPr>
                                <w:b/>
                              </w:rPr>
                            </w:pPr>
                            <w:r w:rsidRPr="000B0955">
                              <w:rPr>
                                <w:b/>
                              </w:rPr>
                              <w:t>S</w:t>
                            </w:r>
                            <w:r>
                              <w:rPr>
                                <w:b/>
                              </w:rPr>
                              <w:t>pecific behaviours</w:t>
                            </w:r>
                          </w:p>
                        </w:tc>
                      </w:tr>
                      <w:tr w:rsidR="00DB09DF" w14:paraId="293A3140" w14:textId="77777777" w:rsidTr="00DB09DF">
                        <w:tc>
                          <w:tcPr>
                            <w:tcW w:w="5000" w:type="pct"/>
                          </w:tcPr>
                          <w:p w14:paraId="4BD32A88" w14:textId="77777777" w:rsidR="00DB09DF" w:rsidRDefault="00DB09DF">
                            <w:r>
                              <w:sym w:font="Wingdings" w:char="F0FC"/>
                            </w:r>
                            <w:r>
                              <w:t xml:space="preserve"> Answers no</w:t>
                            </w:r>
                          </w:p>
                          <w:p w14:paraId="7F1379F2" w14:textId="77777777" w:rsidR="00DB09DF" w:rsidRDefault="00DB09DF">
                            <w:r>
                              <w:sym w:font="Wingdings" w:char="F0FC"/>
                            </w:r>
                            <w:r>
                              <w:t xml:space="preserve"> Explains Hamiltonian trail</w:t>
                            </w:r>
                          </w:p>
                        </w:tc>
                      </w:tr>
                    </w:tbl>
                    <w:p w14:paraId="3880334D" w14:textId="77777777" w:rsidR="00DB09DF" w:rsidRDefault="00DB09DF" w:rsidP="00DB09DF"/>
                  </w:txbxContent>
                </v:textbox>
              </v:shape>
            </w:pict>
          </mc:Fallback>
        </mc:AlternateContent>
      </w:r>
    </w:p>
    <w:p w14:paraId="2DB43459" w14:textId="77777777" w:rsidR="00980B69" w:rsidRPr="00F913EF" w:rsidRDefault="00980B69" w:rsidP="00DB09DF"/>
    <w:p w14:paraId="7548FCA4" w14:textId="77777777" w:rsidR="00980B69" w:rsidRDefault="00980B69">
      <w:pPr>
        <w:spacing w:after="160" w:line="259" w:lineRule="auto"/>
        <w:rPr>
          <w:b/>
          <w:szCs w:val="24"/>
          <w:lang w:val="en-US"/>
        </w:rPr>
      </w:pPr>
      <w:r>
        <w:br w:type="page"/>
      </w:r>
    </w:p>
    <w:p w14:paraId="0C111645" w14:textId="77777777" w:rsidR="00980B69" w:rsidRDefault="00980B69" w:rsidP="00980B69">
      <w:pPr>
        <w:pStyle w:val="QNum"/>
      </w:pPr>
      <w:r>
        <w:lastRenderedPageBreak/>
        <w:t>Question 14</w:t>
      </w:r>
      <w:r>
        <w:tab/>
        <w:t>(10 marks)</w:t>
      </w:r>
    </w:p>
    <w:p w14:paraId="068FFDC2" w14:textId="77777777" w:rsidR="00980B69" w:rsidRDefault="00980B69" w:rsidP="00DB09DF">
      <w:r>
        <w:t>The data in the table below shows the weekly advertising spend (</w:t>
      </w:r>
      <w:r w:rsidRPr="00221B4D">
        <w:rPr>
          <w:rStyle w:val="Variable"/>
        </w:rPr>
        <w:t>A</w:t>
      </w:r>
      <w:r>
        <w:t>), in thousands of dollars, and the number of new clients (</w:t>
      </w:r>
      <w:r w:rsidRPr="00221B4D">
        <w:rPr>
          <w:rStyle w:val="Variable"/>
        </w:rPr>
        <w:t>C</w:t>
      </w:r>
      <w:r>
        <w:t>) joining a weight loss program during that week in a large city.</w:t>
      </w:r>
    </w:p>
    <w:p w14:paraId="5D06A0CA" w14:textId="77777777" w:rsidR="00980B69" w:rsidRDefault="00980B69" w:rsidP="00DB09DF"/>
    <w:tbl>
      <w:tblPr>
        <w:tblStyle w:val="TableGrid"/>
        <w:tblW w:w="0" w:type="auto"/>
        <w:tblInd w:w="2109" w:type="dxa"/>
        <w:tblLook w:val="04A0" w:firstRow="1" w:lastRow="0" w:firstColumn="1" w:lastColumn="0" w:noHBand="0" w:noVBand="1"/>
      </w:tblPr>
      <w:tblGrid>
        <w:gridCol w:w="779"/>
        <w:gridCol w:w="2494"/>
        <w:gridCol w:w="2835"/>
      </w:tblGrid>
      <w:tr w:rsidR="00980B69" w:rsidRPr="00DA7C50" w14:paraId="16EE4F2A" w14:textId="77777777" w:rsidTr="00DB09DF">
        <w:tc>
          <w:tcPr>
            <w:tcW w:w="0" w:type="auto"/>
            <w:vAlign w:val="center"/>
          </w:tcPr>
          <w:p w14:paraId="625350C1" w14:textId="77777777" w:rsidR="00980B69" w:rsidRPr="00DA7C50" w:rsidRDefault="00980B69" w:rsidP="00DB09DF">
            <w:pPr>
              <w:jc w:val="center"/>
            </w:pPr>
            <w:r>
              <w:t>Week</w:t>
            </w:r>
          </w:p>
        </w:tc>
        <w:tc>
          <w:tcPr>
            <w:tcW w:w="2494" w:type="dxa"/>
            <w:vAlign w:val="center"/>
          </w:tcPr>
          <w:p w14:paraId="314DE11E" w14:textId="77777777" w:rsidR="00980B69" w:rsidRPr="00DA7C50" w:rsidRDefault="00980B69" w:rsidP="00DB09DF">
            <w:pPr>
              <w:jc w:val="center"/>
            </w:pPr>
            <w:r>
              <w:t>Advertising spend (</w:t>
            </w:r>
            <w:r>
              <w:rPr>
                <w:rStyle w:val="Variable"/>
              </w:rPr>
              <w:t>A</w:t>
            </w:r>
            <w:r>
              <w:t>)</w:t>
            </w:r>
          </w:p>
        </w:tc>
        <w:tc>
          <w:tcPr>
            <w:tcW w:w="2835" w:type="dxa"/>
            <w:vAlign w:val="center"/>
          </w:tcPr>
          <w:p w14:paraId="13C2100C" w14:textId="77777777" w:rsidR="00980B69" w:rsidRPr="00DA7C50" w:rsidRDefault="00980B69" w:rsidP="00DB09DF">
            <w:pPr>
              <w:jc w:val="center"/>
            </w:pPr>
            <w:r>
              <w:t>New clients (</w:t>
            </w:r>
            <w:r>
              <w:rPr>
                <w:rStyle w:val="Variable"/>
              </w:rPr>
              <w:t>C</w:t>
            </w:r>
            <w:r>
              <w:t>)</w:t>
            </w:r>
          </w:p>
        </w:tc>
      </w:tr>
      <w:tr w:rsidR="00980B69" w:rsidRPr="00DA7C50" w14:paraId="751B0416" w14:textId="77777777" w:rsidTr="00DB09DF">
        <w:tc>
          <w:tcPr>
            <w:tcW w:w="0" w:type="auto"/>
            <w:vAlign w:val="center"/>
          </w:tcPr>
          <w:p w14:paraId="4F5FB794" w14:textId="77777777" w:rsidR="00980B69" w:rsidRPr="00DA7C50" w:rsidRDefault="00980B69" w:rsidP="00DB09DF">
            <w:pPr>
              <w:jc w:val="center"/>
            </w:pPr>
            <w:r w:rsidRPr="00DA7C50">
              <w:t>1</w:t>
            </w:r>
          </w:p>
        </w:tc>
        <w:tc>
          <w:tcPr>
            <w:tcW w:w="2494" w:type="dxa"/>
            <w:vAlign w:val="center"/>
          </w:tcPr>
          <w:p w14:paraId="261280E2" w14:textId="77777777" w:rsidR="00980B69" w:rsidRPr="00DA7C50" w:rsidRDefault="00980B69" w:rsidP="00DB09DF">
            <w:pPr>
              <w:jc w:val="center"/>
            </w:pPr>
            <w:r>
              <w:t>8.6</w:t>
            </w:r>
          </w:p>
        </w:tc>
        <w:tc>
          <w:tcPr>
            <w:tcW w:w="2835" w:type="dxa"/>
            <w:vAlign w:val="center"/>
          </w:tcPr>
          <w:p w14:paraId="2EE728F5" w14:textId="77777777" w:rsidR="00980B69" w:rsidRPr="00DA7C50" w:rsidRDefault="00980B69" w:rsidP="00DB09DF">
            <w:pPr>
              <w:jc w:val="center"/>
            </w:pPr>
            <w:r>
              <w:t>26</w:t>
            </w:r>
          </w:p>
        </w:tc>
      </w:tr>
      <w:tr w:rsidR="00980B69" w:rsidRPr="00DA7C50" w14:paraId="2BAFDFB9" w14:textId="77777777" w:rsidTr="00DB09DF">
        <w:tc>
          <w:tcPr>
            <w:tcW w:w="0" w:type="auto"/>
            <w:vAlign w:val="center"/>
          </w:tcPr>
          <w:p w14:paraId="2878ABF7" w14:textId="77777777" w:rsidR="00980B69" w:rsidRPr="00DA7C50" w:rsidRDefault="00980B69" w:rsidP="00DB09DF">
            <w:pPr>
              <w:jc w:val="center"/>
            </w:pPr>
            <w:r w:rsidRPr="00DA7C50">
              <w:t>2</w:t>
            </w:r>
          </w:p>
        </w:tc>
        <w:tc>
          <w:tcPr>
            <w:tcW w:w="2494" w:type="dxa"/>
            <w:vAlign w:val="center"/>
          </w:tcPr>
          <w:p w14:paraId="3869F2D4" w14:textId="77777777" w:rsidR="00980B69" w:rsidRPr="00DA7C50" w:rsidRDefault="00980B69" w:rsidP="00DB09DF">
            <w:pPr>
              <w:jc w:val="center"/>
            </w:pPr>
            <w:r>
              <w:t>9.5</w:t>
            </w:r>
          </w:p>
        </w:tc>
        <w:tc>
          <w:tcPr>
            <w:tcW w:w="2835" w:type="dxa"/>
            <w:vAlign w:val="center"/>
          </w:tcPr>
          <w:p w14:paraId="53958F86" w14:textId="77777777" w:rsidR="00980B69" w:rsidRPr="00DA7C50" w:rsidRDefault="00980B69" w:rsidP="00DB09DF">
            <w:pPr>
              <w:jc w:val="center"/>
            </w:pPr>
            <w:r>
              <w:t>31</w:t>
            </w:r>
          </w:p>
        </w:tc>
      </w:tr>
      <w:tr w:rsidR="00980B69" w:rsidRPr="00DA7C50" w14:paraId="5AB3BE6C" w14:textId="77777777" w:rsidTr="00DB09DF">
        <w:tc>
          <w:tcPr>
            <w:tcW w:w="0" w:type="auto"/>
            <w:vAlign w:val="center"/>
          </w:tcPr>
          <w:p w14:paraId="15268018" w14:textId="77777777" w:rsidR="00980B69" w:rsidRPr="00DA7C50" w:rsidRDefault="00980B69" w:rsidP="00DB09DF">
            <w:pPr>
              <w:jc w:val="center"/>
            </w:pPr>
            <w:r w:rsidRPr="00DA7C50">
              <w:t>3</w:t>
            </w:r>
          </w:p>
        </w:tc>
        <w:tc>
          <w:tcPr>
            <w:tcW w:w="2494" w:type="dxa"/>
            <w:vAlign w:val="center"/>
          </w:tcPr>
          <w:p w14:paraId="010CE1EE" w14:textId="77777777" w:rsidR="00980B69" w:rsidRPr="00DA7C50" w:rsidRDefault="00980B69" w:rsidP="00DB09DF">
            <w:pPr>
              <w:jc w:val="center"/>
            </w:pPr>
            <w:r>
              <w:t>12.2</w:t>
            </w:r>
          </w:p>
        </w:tc>
        <w:tc>
          <w:tcPr>
            <w:tcW w:w="2835" w:type="dxa"/>
            <w:vAlign w:val="center"/>
          </w:tcPr>
          <w:p w14:paraId="66440654" w14:textId="77777777" w:rsidR="00980B69" w:rsidRPr="00DA7C50" w:rsidRDefault="00980B69" w:rsidP="00DB09DF">
            <w:pPr>
              <w:jc w:val="center"/>
            </w:pPr>
            <w:r>
              <w:t>32</w:t>
            </w:r>
          </w:p>
        </w:tc>
      </w:tr>
      <w:tr w:rsidR="00980B69" w:rsidRPr="00DA7C50" w14:paraId="00133506" w14:textId="77777777" w:rsidTr="00DB09DF">
        <w:tc>
          <w:tcPr>
            <w:tcW w:w="0" w:type="auto"/>
            <w:vAlign w:val="center"/>
          </w:tcPr>
          <w:p w14:paraId="3C9D2ED8" w14:textId="77777777" w:rsidR="00980B69" w:rsidRPr="00DA7C50" w:rsidRDefault="00980B69" w:rsidP="00DB09DF">
            <w:pPr>
              <w:jc w:val="center"/>
            </w:pPr>
            <w:r w:rsidRPr="00DA7C50">
              <w:t>4</w:t>
            </w:r>
          </w:p>
        </w:tc>
        <w:tc>
          <w:tcPr>
            <w:tcW w:w="2494" w:type="dxa"/>
            <w:vAlign w:val="center"/>
          </w:tcPr>
          <w:p w14:paraId="751AE6BD" w14:textId="77777777" w:rsidR="00980B69" w:rsidRPr="00DA7C50" w:rsidRDefault="00980B69" w:rsidP="00DB09DF">
            <w:pPr>
              <w:jc w:val="center"/>
            </w:pPr>
            <w:r>
              <w:t>10.4</w:t>
            </w:r>
          </w:p>
        </w:tc>
        <w:tc>
          <w:tcPr>
            <w:tcW w:w="2835" w:type="dxa"/>
            <w:vAlign w:val="center"/>
          </w:tcPr>
          <w:p w14:paraId="2412CB6F" w14:textId="77777777" w:rsidR="00980B69" w:rsidRPr="00DA7C50" w:rsidRDefault="00980B69" w:rsidP="00DB09DF">
            <w:pPr>
              <w:jc w:val="center"/>
            </w:pPr>
            <w:r>
              <w:t>33</w:t>
            </w:r>
          </w:p>
        </w:tc>
      </w:tr>
      <w:tr w:rsidR="00980B69" w:rsidRPr="00DA7C50" w14:paraId="399E8E10" w14:textId="77777777" w:rsidTr="00DB09DF">
        <w:tc>
          <w:tcPr>
            <w:tcW w:w="0" w:type="auto"/>
            <w:vAlign w:val="center"/>
          </w:tcPr>
          <w:p w14:paraId="7BE5D688" w14:textId="77777777" w:rsidR="00980B69" w:rsidRPr="00DA7C50" w:rsidRDefault="00980B69" w:rsidP="00DB09DF">
            <w:pPr>
              <w:jc w:val="center"/>
            </w:pPr>
            <w:r w:rsidRPr="00DA7C50">
              <w:t>5</w:t>
            </w:r>
          </w:p>
        </w:tc>
        <w:tc>
          <w:tcPr>
            <w:tcW w:w="2494" w:type="dxa"/>
            <w:vAlign w:val="center"/>
          </w:tcPr>
          <w:p w14:paraId="3B6417D1" w14:textId="77777777" w:rsidR="00980B69" w:rsidRPr="00DA7C50" w:rsidRDefault="00980B69" w:rsidP="00DB09DF">
            <w:pPr>
              <w:jc w:val="center"/>
            </w:pPr>
            <w:r>
              <w:t>12.6</w:t>
            </w:r>
          </w:p>
        </w:tc>
        <w:tc>
          <w:tcPr>
            <w:tcW w:w="2835" w:type="dxa"/>
            <w:vAlign w:val="center"/>
          </w:tcPr>
          <w:p w14:paraId="09F29082" w14:textId="77777777" w:rsidR="00980B69" w:rsidRPr="00DA7C50" w:rsidRDefault="00980B69" w:rsidP="00DB09DF">
            <w:pPr>
              <w:jc w:val="center"/>
            </w:pPr>
            <w:r>
              <w:t>34</w:t>
            </w:r>
          </w:p>
        </w:tc>
      </w:tr>
      <w:tr w:rsidR="00980B69" w:rsidRPr="00DA7C50" w14:paraId="4F00A25F" w14:textId="77777777" w:rsidTr="00DB09DF">
        <w:tc>
          <w:tcPr>
            <w:tcW w:w="0" w:type="auto"/>
            <w:vAlign w:val="center"/>
          </w:tcPr>
          <w:p w14:paraId="12BCD68E" w14:textId="77777777" w:rsidR="00980B69" w:rsidRPr="00DA7C50" w:rsidRDefault="00980B69" w:rsidP="00DB09DF">
            <w:pPr>
              <w:jc w:val="center"/>
            </w:pPr>
            <w:r w:rsidRPr="00DA7C50">
              <w:t>6</w:t>
            </w:r>
          </w:p>
        </w:tc>
        <w:tc>
          <w:tcPr>
            <w:tcW w:w="2494" w:type="dxa"/>
            <w:vAlign w:val="center"/>
          </w:tcPr>
          <w:p w14:paraId="717FB7C9" w14:textId="77777777" w:rsidR="00980B69" w:rsidRPr="00DA7C50" w:rsidRDefault="00980B69" w:rsidP="00DB09DF">
            <w:pPr>
              <w:jc w:val="center"/>
            </w:pPr>
            <w:r>
              <w:t>7.3</w:t>
            </w:r>
          </w:p>
        </w:tc>
        <w:tc>
          <w:tcPr>
            <w:tcW w:w="2835" w:type="dxa"/>
            <w:vAlign w:val="center"/>
          </w:tcPr>
          <w:p w14:paraId="4BBA8EAF" w14:textId="77777777" w:rsidR="00980B69" w:rsidRPr="00DA7C50" w:rsidRDefault="00980B69" w:rsidP="00DB09DF">
            <w:pPr>
              <w:jc w:val="center"/>
            </w:pPr>
            <w:r>
              <w:t>22</w:t>
            </w:r>
          </w:p>
        </w:tc>
      </w:tr>
      <w:tr w:rsidR="00980B69" w:rsidRPr="00DA7C50" w14:paraId="47392F8D" w14:textId="77777777" w:rsidTr="00DB09DF">
        <w:tc>
          <w:tcPr>
            <w:tcW w:w="0" w:type="auto"/>
            <w:vAlign w:val="center"/>
          </w:tcPr>
          <w:p w14:paraId="6661E556" w14:textId="77777777" w:rsidR="00980B69" w:rsidRPr="00DA7C50" w:rsidRDefault="00980B69" w:rsidP="00DB09DF">
            <w:pPr>
              <w:jc w:val="center"/>
            </w:pPr>
            <w:r w:rsidRPr="00DA7C50">
              <w:t>7</w:t>
            </w:r>
          </w:p>
        </w:tc>
        <w:tc>
          <w:tcPr>
            <w:tcW w:w="2494" w:type="dxa"/>
            <w:vAlign w:val="center"/>
          </w:tcPr>
          <w:p w14:paraId="54A7F161" w14:textId="77777777" w:rsidR="00980B69" w:rsidRPr="00DA7C50" w:rsidRDefault="00980B69" w:rsidP="00DB09DF">
            <w:pPr>
              <w:jc w:val="center"/>
            </w:pPr>
            <w:r>
              <w:t>13.4</w:t>
            </w:r>
          </w:p>
        </w:tc>
        <w:tc>
          <w:tcPr>
            <w:tcW w:w="2835" w:type="dxa"/>
            <w:vAlign w:val="center"/>
          </w:tcPr>
          <w:p w14:paraId="49E3E79C" w14:textId="77777777" w:rsidR="00980B69" w:rsidRPr="00DA7C50" w:rsidRDefault="00980B69" w:rsidP="00DB09DF">
            <w:pPr>
              <w:jc w:val="center"/>
            </w:pPr>
            <w:r>
              <w:t>40</w:t>
            </w:r>
          </w:p>
        </w:tc>
      </w:tr>
      <w:tr w:rsidR="00980B69" w:rsidRPr="00DA7C50" w14:paraId="76273EF6" w14:textId="77777777" w:rsidTr="00DB09DF">
        <w:tc>
          <w:tcPr>
            <w:tcW w:w="0" w:type="auto"/>
            <w:vAlign w:val="center"/>
          </w:tcPr>
          <w:p w14:paraId="77E212EE" w14:textId="77777777" w:rsidR="00980B69" w:rsidRPr="00DA7C50" w:rsidRDefault="00980B69" w:rsidP="00DB09DF">
            <w:pPr>
              <w:jc w:val="center"/>
            </w:pPr>
            <w:r w:rsidRPr="00DA7C50">
              <w:t>8</w:t>
            </w:r>
          </w:p>
        </w:tc>
        <w:tc>
          <w:tcPr>
            <w:tcW w:w="2494" w:type="dxa"/>
            <w:vAlign w:val="center"/>
          </w:tcPr>
          <w:p w14:paraId="36FD2514" w14:textId="77777777" w:rsidR="00980B69" w:rsidRPr="00DA7C50" w:rsidRDefault="00980B69" w:rsidP="00DB09DF">
            <w:pPr>
              <w:jc w:val="center"/>
            </w:pPr>
            <w:r>
              <w:t>9.5</w:t>
            </w:r>
          </w:p>
        </w:tc>
        <w:tc>
          <w:tcPr>
            <w:tcW w:w="2835" w:type="dxa"/>
            <w:vAlign w:val="center"/>
          </w:tcPr>
          <w:p w14:paraId="28844A68" w14:textId="77777777" w:rsidR="00980B69" w:rsidRPr="00DA7C50" w:rsidRDefault="00980B69" w:rsidP="00DB09DF">
            <w:pPr>
              <w:jc w:val="center"/>
            </w:pPr>
            <w:r>
              <w:t>32</w:t>
            </w:r>
          </w:p>
        </w:tc>
      </w:tr>
      <w:tr w:rsidR="00980B69" w:rsidRPr="00DA7C50" w14:paraId="4F79D984" w14:textId="77777777" w:rsidTr="00DB09DF">
        <w:tc>
          <w:tcPr>
            <w:tcW w:w="0" w:type="auto"/>
            <w:vAlign w:val="center"/>
          </w:tcPr>
          <w:p w14:paraId="5AA752A2" w14:textId="77777777" w:rsidR="00980B69" w:rsidRPr="00DA7C50" w:rsidRDefault="00980B69" w:rsidP="00DB09DF">
            <w:pPr>
              <w:jc w:val="center"/>
            </w:pPr>
            <w:r w:rsidRPr="00DA7C50">
              <w:t>9</w:t>
            </w:r>
          </w:p>
        </w:tc>
        <w:tc>
          <w:tcPr>
            <w:tcW w:w="2494" w:type="dxa"/>
            <w:vAlign w:val="center"/>
          </w:tcPr>
          <w:p w14:paraId="601A0703" w14:textId="77777777" w:rsidR="00980B69" w:rsidRPr="00DA7C50" w:rsidRDefault="00980B69" w:rsidP="00DB09DF">
            <w:pPr>
              <w:jc w:val="center"/>
            </w:pPr>
            <w:r>
              <w:t>11.6</w:t>
            </w:r>
          </w:p>
        </w:tc>
        <w:tc>
          <w:tcPr>
            <w:tcW w:w="2835" w:type="dxa"/>
            <w:vAlign w:val="center"/>
          </w:tcPr>
          <w:p w14:paraId="618BE916" w14:textId="77777777" w:rsidR="00980B69" w:rsidRPr="00DA7C50" w:rsidRDefault="00980B69" w:rsidP="00DB09DF">
            <w:pPr>
              <w:jc w:val="center"/>
            </w:pPr>
            <w:r>
              <w:t>38</w:t>
            </w:r>
          </w:p>
        </w:tc>
      </w:tr>
      <w:tr w:rsidR="00980B69" w:rsidRPr="00DA7C50" w14:paraId="53A37DEA" w14:textId="77777777" w:rsidTr="00DB09DF">
        <w:tc>
          <w:tcPr>
            <w:tcW w:w="0" w:type="auto"/>
            <w:vAlign w:val="center"/>
          </w:tcPr>
          <w:p w14:paraId="109A85B5" w14:textId="77777777" w:rsidR="00980B69" w:rsidRPr="00DA7C50" w:rsidRDefault="00980B69" w:rsidP="00DB09DF">
            <w:pPr>
              <w:jc w:val="center"/>
            </w:pPr>
            <w:r w:rsidRPr="00DA7C50">
              <w:t>10</w:t>
            </w:r>
          </w:p>
        </w:tc>
        <w:tc>
          <w:tcPr>
            <w:tcW w:w="2494" w:type="dxa"/>
            <w:vAlign w:val="center"/>
          </w:tcPr>
          <w:p w14:paraId="130821AF" w14:textId="77777777" w:rsidR="00980B69" w:rsidRPr="00DA7C50" w:rsidRDefault="00980B69" w:rsidP="00DB09DF">
            <w:pPr>
              <w:jc w:val="center"/>
            </w:pPr>
            <w:r>
              <w:t>13.2</w:t>
            </w:r>
          </w:p>
        </w:tc>
        <w:tc>
          <w:tcPr>
            <w:tcW w:w="2835" w:type="dxa"/>
            <w:vAlign w:val="center"/>
          </w:tcPr>
          <w:p w14:paraId="3A010181" w14:textId="77777777" w:rsidR="00980B69" w:rsidRPr="00DA7C50" w:rsidRDefault="00980B69" w:rsidP="00DB09DF">
            <w:pPr>
              <w:jc w:val="center"/>
            </w:pPr>
            <w:r>
              <w:t>35</w:t>
            </w:r>
          </w:p>
        </w:tc>
      </w:tr>
      <w:tr w:rsidR="00980B69" w:rsidRPr="00DA7C50" w14:paraId="22F3FCC2" w14:textId="77777777" w:rsidTr="00DB09DF">
        <w:tc>
          <w:tcPr>
            <w:tcW w:w="0" w:type="auto"/>
            <w:vAlign w:val="center"/>
          </w:tcPr>
          <w:p w14:paraId="422261DC" w14:textId="77777777" w:rsidR="00980B69" w:rsidRPr="00DA7C50" w:rsidRDefault="00980B69" w:rsidP="00DB09DF">
            <w:pPr>
              <w:jc w:val="center"/>
            </w:pPr>
            <w:r w:rsidRPr="00DA7C50">
              <w:t>11</w:t>
            </w:r>
          </w:p>
        </w:tc>
        <w:tc>
          <w:tcPr>
            <w:tcW w:w="2494" w:type="dxa"/>
            <w:vAlign w:val="center"/>
          </w:tcPr>
          <w:p w14:paraId="3C110552" w14:textId="77777777" w:rsidR="00980B69" w:rsidRPr="00DA7C50" w:rsidRDefault="00980B69" w:rsidP="00DB09DF">
            <w:pPr>
              <w:jc w:val="center"/>
            </w:pPr>
            <w:r>
              <w:t>10.5</w:t>
            </w:r>
          </w:p>
        </w:tc>
        <w:tc>
          <w:tcPr>
            <w:tcW w:w="2835" w:type="dxa"/>
            <w:vAlign w:val="center"/>
          </w:tcPr>
          <w:p w14:paraId="7405F0CE" w14:textId="77777777" w:rsidR="00980B69" w:rsidRPr="00DA7C50" w:rsidRDefault="00980B69" w:rsidP="00DB09DF">
            <w:pPr>
              <w:jc w:val="center"/>
            </w:pPr>
            <w:r>
              <w:t>31</w:t>
            </w:r>
          </w:p>
        </w:tc>
      </w:tr>
    </w:tbl>
    <w:p w14:paraId="053463F0" w14:textId="77777777" w:rsidR="00980B69" w:rsidRDefault="00980B69" w:rsidP="00DB09DF"/>
    <w:p w14:paraId="45EAB046" w14:textId="77777777" w:rsidR="00980B69" w:rsidRDefault="00980B69" w:rsidP="00DB09DF">
      <w:r>
        <w:t>The director of the weight loss program wanted to know if increased advertising spend was associated with a larger number of new clients in a week.</w:t>
      </w:r>
    </w:p>
    <w:p w14:paraId="57794F36" w14:textId="77777777" w:rsidR="00980B69" w:rsidRDefault="00980B69" w:rsidP="00DB09DF">
      <w:pPr>
        <w:pStyle w:val="Parta"/>
        <w:ind w:left="0" w:firstLine="0"/>
      </w:pPr>
    </w:p>
    <w:p w14:paraId="63E0A607" w14:textId="77777777" w:rsidR="00980B69" w:rsidRDefault="00980B69" w:rsidP="00DB09DF">
      <w:pPr>
        <w:pStyle w:val="Parta"/>
      </w:pPr>
      <w:r>
        <w:t>(a)</w:t>
      </w:r>
      <w:r>
        <w:tab/>
        <w:t>State the explanatory and response variables.</w:t>
      </w:r>
      <w:r>
        <w:tab/>
        <w:t>(1 mark)</w:t>
      </w:r>
    </w:p>
    <w:p w14:paraId="3C4E4B76" w14:textId="77777777" w:rsidR="00980B69" w:rsidRDefault="00980B69" w:rsidP="00DB09DF">
      <w:pPr>
        <w:pStyle w:val="Parta"/>
      </w:pPr>
      <w:r>
        <w:rPr>
          <w:noProof/>
          <w:lang w:eastAsia="en-AU"/>
        </w:rPr>
        <mc:AlternateContent>
          <mc:Choice Requires="wps">
            <w:drawing>
              <wp:anchor distT="0" distB="0" distL="114300" distR="114300" simplePos="0" relativeHeight="251695104" behindDoc="0" locked="0" layoutInCell="1" allowOverlap="1" wp14:anchorId="4A7B665D" wp14:editId="7B12DD3E">
                <wp:simplePos x="0" y="0"/>
                <wp:positionH relativeFrom="column">
                  <wp:posOffset>454660</wp:posOffset>
                </wp:positionH>
                <wp:positionV relativeFrom="paragraph">
                  <wp:posOffset>44450</wp:posOffset>
                </wp:positionV>
                <wp:extent cx="5238750" cy="69850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07384CDB" w14:textId="77777777" w:rsidTr="00DB09DF">
                              <w:tc>
                                <w:tcPr>
                                  <w:tcW w:w="5000" w:type="pct"/>
                                </w:tcPr>
                                <w:p w14:paraId="1EE9B7AE" w14:textId="77777777" w:rsidR="00DB09DF" w:rsidRPr="00BC4B6B" w:rsidRDefault="00DB09DF" w:rsidP="00DB09DF">
                                  <w:pPr>
                                    <w:jc w:val="center"/>
                                    <w:rPr>
                                      <w:b/>
                                    </w:rPr>
                                  </w:pPr>
                                  <w:r w:rsidRPr="000B0955">
                                    <w:rPr>
                                      <w:b/>
                                    </w:rPr>
                                    <w:t>Solution</w:t>
                                  </w:r>
                                </w:p>
                              </w:tc>
                            </w:tr>
                            <w:tr w:rsidR="00DB09DF" w14:paraId="2ACAB1C6" w14:textId="77777777" w:rsidTr="00DB09DF">
                              <w:tc>
                                <w:tcPr>
                                  <w:tcW w:w="5000" w:type="pct"/>
                                </w:tcPr>
                                <w:p w14:paraId="15E91B58" w14:textId="77777777" w:rsidR="00DB09DF" w:rsidRDefault="00DB09DF">
                                  <w:r w:rsidRPr="009A0D1B">
                                    <w:rPr>
                                      <w:rStyle w:val="Variable"/>
                                    </w:rPr>
                                    <w:t>A</w:t>
                                  </w:r>
                                  <w:r>
                                    <w:t xml:space="preserve"> is explanatory and </w:t>
                                  </w:r>
                                  <w:r w:rsidRPr="009A0D1B">
                                    <w:rPr>
                                      <w:rStyle w:val="Variable"/>
                                    </w:rPr>
                                    <w:t>C</w:t>
                                  </w:r>
                                  <w:r>
                                    <w:t xml:space="preserve"> is response</w:t>
                                  </w:r>
                                </w:p>
                              </w:tc>
                            </w:tr>
                            <w:tr w:rsidR="00DB09DF" w14:paraId="114D195E" w14:textId="77777777" w:rsidTr="00DB09DF">
                              <w:tc>
                                <w:tcPr>
                                  <w:tcW w:w="5000" w:type="pct"/>
                                </w:tcPr>
                                <w:p w14:paraId="3D12B240" w14:textId="77777777" w:rsidR="00DB09DF" w:rsidRPr="00BC4B6B" w:rsidRDefault="00DB09DF" w:rsidP="00DB09DF">
                                  <w:pPr>
                                    <w:jc w:val="center"/>
                                    <w:rPr>
                                      <w:b/>
                                    </w:rPr>
                                  </w:pPr>
                                  <w:r w:rsidRPr="000B0955">
                                    <w:rPr>
                                      <w:b/>
                                    </w:rPr>
                                    <w:t>S</w:t>
                                  </w:r>
                                  <w:r>
                                    <w:rPr>
                                      <w:b/>
                                    </w:rPr>
                                    <w:t>pecific behaviours</w:t>
                                  </w:r>
                                </w:p>
                              </w:tc>
                            </w:tr>
                            <w:tr w:rsidR="00DB09DF" w14:paraId="19344973" w14:textId="77777777" w:rsidTr="00DB09DF">
                              <w:tc>
                                <w:tcPr>
                                  <w:tcW w:w="5000" w:type="pct"/>
                                </w:tcPr>
                                <w:p w14:paraId="55D2F600" w14:textId="77777777" w:rsidR="00DB09DF" w:rsidRDefault="00DB09DF">
                                  <w:r>
                                    <w:sym w:font="Wingdings" w:char="F0FC"/>
                                  </w:r>
                                  <w:r>
                                    <w:t xml:space="preserve"> states correct variables</w:t>
                                  </w:r>
                                </w:p>
                              </w:tc>
                            </w:tr>
                          </w:tbl>
                          <w:p w14:paraId="05F28664"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3" type="#_x0000_t202" style="position:absolute;left:0;text-align:left;margin-left:35.8pt;margin-top:3.5pt;width:412.5pt;height: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07384CDB" w14:textId="77777777" w:rsidTr="00DB09DF">
                        <w:tc>
                          <w:tcPr>
                            <w:tcW w:w="5000" w:type="pct"/>
                          </w:tcPr>
                          <w:p w14:paraId="1EE9B7AE" w14:textId="77777777" w:rsidR="00DB09DF" w:rsidRPr="00BC4B6B" w:rsidRDefault="00DB09DF" w:rsidP="00DB09DF">
                            <w:pPr>
                              <w:jc w:val="center"/>
                              <w:rPr>
                                <w:b/>
                              </w:rPr>
                            </w:pPr>
                            <w:r w:rsidRPr="000B0955">
                              <w:rPr>
                                <w:b/>
                              </w:rPr>
                              <w:t>Solution</w:t>
                            </w:r>
                          </w:p>
                        </w:tc>
                      </w:tr>
                      <w:tr w:rsidR="00DB09DF" w14:paraId="2ACAB1C6" w14:textId="77777777" w:rsidTr="00DB09DF">
                        <w:tc>
                          <w:tcPr>
                            <w:tcW w:w="5000" w:type="pct"/>
                          </w:tcPr>
                          <w:p w14:paraId="15E91B58" w14:textId="77777777" w:rsidR="00DB09DF" w:rsidRDefault="00DB09DF">
                            <w:r w:rsidRPr="009A0D1B">
                              <w:rPr>
                                <w:rStyle w:val="Variable"/>
                              </w:rPr>
                              <w:t>A</w:t>
                            </w:r>
                            <w:r>
                              <w:t xml:space="preserve"> is explanatory and </w:t>
                            </w:r>
                            <w:r w:rsidRPr="009A0D1B">
                              <w:rPr>
                                <w:rStyle w:val="Variable"/>
                              </w:rPr>
                              <w:t>C</w:t>
                            </w:r>
                            <w:r>
                              <w:t xml:space="preserve"> is response</w:t>
                            </w:r>
                          </w:p>
                        </w:tc>
                      </w:tr>
                      <w:tr w:rsidR="00DB09DF" w14:paraId="114D195E" w14:textId="77777777" w:rsidTr="00DB09DF">
                        <w:tc>
                          <w:tcPr>
                            <w:tcW w:w="5000" w:type="pct"/>
                          </w:tcPr>
                          <w:p w14:paraId="3D12B240" w14:textId="77777777" w:rsidR="00DB09DF" w:rsidRPr="00BC4B6B" w:rsidRDefault="00DB09DF" w:rsidP="00DB09DF">
                            <w:pPr>
                              <w:jc w:val="center"/>
                              <w:rPr>
                                <w:b/>
                              </w:rPr>
                            </w:pPr>
                            <w:r w:rsidRPr="000B0955">
                              <w:rPr>
                                <w:b/>
                              </w:rPr>
                              <w:t>S</w:t>
                            </w:r>
                            <w:r>
                              <w:rPr>
                                <w:b/>
                              </w:rPr>
                              <w:t>pecific behaviours</w:t>
                            </w:r>
                          </w:p>
                        </w:tc>
                      </w:tr>
                      <w:tr w:rsidR="00DB09DF" w14:paraId="19344973" w14:textId="77777777" w:rsidTr="00DB09DF">
                        <w:tc>
                          <w:tcPr>
                            <w:tcW w:w="5000" w:type="pct"/>
                          </w:tcPr>
                          <w:p w14:paraId="55D2F600" w14:textId="77777777" w:rsidR="00DB09DF" w:rsidRDefault="00DB09DF">
                            <w:r>
                              <w:sym w:font="Wingdings" w:char="F0FC"/>
                            </w:r>
                            <w:r>
                              <w:t xml:space="preserve"> states correct variables</w:t>
                            </w:r>
                          </w:p>
                        </w:tc>
                      </w:tr>
                    </w:tbl>
                    <w:p w14:paraId="05F28664" w14:textId="77777777" w:rsidR="00DB09DF" w:rsidRDefault="00DB09DF" w:rsidP="00DB09DF"/>
                  </w:txbxContent>
                </v:textbox>
              </v:shape>
            </w:pict>
          </mc:Fallback>
        </mc:AlternateContent>
      </w:r>
    </w:p>
    <w:p w14:paraId="22B1BD71" w14:textId="77777777" w:rsidR="00980B69" w:rsidRDefault="00980B69" w:rsidP="00DB09DF">
      <w:pPr>
        <w:pStyle w:val="Parta"/>
      </w:pPr>
    </w:p>
    <w:p w14:paraId="17BD6E25" w14:textId="77777777" w:rsidR="00980B69" w:rsidRDefault="00980B69" w:rsidP="00DB09DF">
      <w:pPr>
        <w:pStyle w:val="Parta"/>
      </w:pPr>
    </w:p>
    <w:p w14:paraId="59374FF7" w14:textId="77777777" w:rsidR="00980B69" w:rsidRDefault="00980B69" w:rsidP="00DB09DF">
      <w:pPr>
        <w:pStyle w:val="Parta"/>
      </w:pPr>
    </w:p>
    <w:p w14:paraId="3A039E5B" w14:textId="77777777" w:rsidR="00980B69" w:rsidRDefault="00980B69" w:rsidP="00DB09DF">
      <w:pPr>
        <w:pStyle w:val="Parta"/>
      </w:pPr>
    </w:p>
    <w:p w14:paraId="37DEEAEA" w14:textId="77777777" w:rsidR="00980B69" w:rsidRDefault="00980B69" w:rsidP="00DB09DF">
      <w:pPr>
        <w:pStyle w:val="Parta"/>
      </w:pPr>
    </w:p>
    <w:p w14:paraId="7DE6F563" w14:textId="77777777" w:rsidR="00980B69" w:rsidRDefault="00980B69" w:rsidP="00DB09DF">
      <w:pPr>
        <w:pStyle w:val="Parta"/>
      </w:pPr>
    </w:p>
    <w:p w14:paraId="2060C3C3" w14:textId="77777777" w:rsidR="00980B69" w:rsidRDefault="00980B69" w:rsidP="00DB09DF">
      <w:pPr>
        <w:pStyle w:val="Parta"/>
      </w:pPr>
      <w:r>
        <w:t>(b)</w:t>
      </w:r>
      <w:r>
        <w:tab/>
        <w:t xml:space="preserve">Graph the data on your calculator and use features of the graph to explain whether there is evidence of a linear association between </w:t>
      </w:r>
      <w:r w:rsidRPr="00221B4D">
        <w:rPr>
          <w:rStyle w:val="Variable"/>
        </w:rPr>
        <w:t>A</w:t>
      </w:r>
      <w:r>
        <w:t xml:space="preserve"> and </w:t>
      </w:r>
      <w:r w:rsidRPr="00221B4D">
        <w:rPr>
          <w:rStyle w:val="Variable"/>
        </w:rPr>
        <w:t>C</w:t>
      </w:r>
      <w:r>
        <w:t>.</w:t>
      </w:r>
      <w:r>
        <w:tab/>
        <w:t>(2 marks)</w:t>
      </w:r>
    </w:p>
    <w:p w14:paraId="3B42DFCA" w14:textId="77777777" w:rsidR="00980B69" w:rsidRDefault="00980B69" w:rsidP="00DB09DF">
      <w:pPr>
        <w:pStyle w:val="Parta"/>
      </w:pPr>
      <w:r>
        <w:rPr>
          <w:noProof/>
          <w:lang w:eastAsia="en-AU"/>
        </w:rPr>
        <mc:AlternateContent>
          <mc:Choice Requires="wps">
            <w:drawing>
              <wp:anchor distT="0" distB="0" distL="114300" distR="114300" simplePos="0" relativeHeight="251699200" behindDoc="0" locked="0" layoutInCell="1" allowOverlap="1" wp14:anchorId="1DBE7D1A" wp14:editId="2FD1FF60">
                <wp:simplePos x="0" y="0"/>
                <wp:positionH relativeFrom="column">
                  <wp:posOffset>454660</wp:posOffset>
                </wp:positionH>
                <wp:positionV relativeFrom="paragraph">
                  <wp:posOffset>72390</wp:posOffset>
                </wp:positionV>
                <wp:extent cx="5238750" cy="104140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52387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A7319F0" w14:textId="77777777" w:rsidTr="00DB09DF">
                              <w:tc>
                                <w:tcPr>
                                  <w:tcW w:w="5000" w:type="pct"/>
                                </w:tcPr>
                                <w:p w14:paraId="4114EA73" w14:textId="77777777" w:rsidR="00DB09DF" w:rsidRPr="00BC4B6B" w:rsidRDefault="00DB09DF" w:rsidP="00DB09DF">
                                  <w:pPr>
                                    <w:jc w:val="center"/>
                                    <w:rPr>
                                      <w:b/>
                                    </w:rPr>
                                  </w:pPr>
                                  <w:r w:rsidRPr="000B0955">
                                    <w:rPr>
                                      <w:b/>
                                    </w:rPr>
                                    <w:t>Solution</w:t>
                                  </w:r>
                                </w:p>
                              </w:tc>
                            </w:tr>
                            <w:tr w:rsidR="00DB09DF" w14:paraId="620A908A" w14:textId="77777777" w:rsidTr="00DB09DF">
                              <w:tc>
                                <w:tcPr>
                                  <w:tcW w:w="5000" w:type="pct"/>
                                </w:tcPr>
                                <w:p w14:paraId="0CB6F611" w14:textId="77777777" w:rsidR="00DB09DF" w:rsidRDefault="00DB09DF" w:rsidP="00DB09DF">
                                  <w:r>
                                    <w:t>The points on the scatterplot tend to lie in a straight line, showing a strong positive linear association.</w:t>
                                  </w:r>
                                </w:p>
                              </w:tc>
                            </w:tr>
                            <w:tr w:rsidR="00DB09DF" w14:paraId="27053D21" w14:textId="77777777" w:rsidTr="00DB09DF">
                              <w:tc>
                                <w:tcPr>
                                  <w:tcW w:w="5000" w:type="pct"/>
                                </w:tcPr>
                                <w:p w14:paraId="4A57D7F9" w14:textId="77777777" w:rsidR="00DB09DF" w:rsidRPr="00BC4B6B" w:rsidRDefault="00DB09DF" w:rsidP="00DB09DF">
                                  <w:pPr>
                                    <w:jc w:val="center"/>
                                    <w:rPr>
                                      <w:b/>
                                    </w:rPr>
                                  </w:pPr>
                                  <w:r w:rsidRPr="000B0955">
                                    <w:rPr>
                                      <w:b/>
                                    </w:rPr>
                                    <w:t>S</w:t>
                                  </w:r>
                                  <w:r>
                                    <w:rPr>
                                      <w:b/>
                                    </w:rPr>
                                    <w:t>pecific behaviours</w:t>
                                  </w:r>
                                </w:p>
                              </w:tc>
                            </w:tr>
                            <w:tr w:rsidR="00DB09DF" w14:paraId="7D90CFFB" w14:textId="77777777" w:rsidTr="00DB09DF">
                              <w:tc>
                                <w:tcPr>
                                  <w:tcW w:w="5000" w:type="pct"/>
                                </w:tcPr>
                                <w:p w14:paraId="0F06F462" w14:textId="77777777" w:rsidR="00DB09DF" w:rsidRDefault="00DB09DF">
                                  <w:r>
                                    <w:sym w:font="Wingdings" w:char="F0FC"/>
                                  </w:r>
                                  <w:r>
                                    <w:t xml:space="preserve"> states a linear association exists</w:t>
                                  </w:r>
                                </w:p>
                                <w:p w14:paraId="18D9FB77" w14:textId="77777777" w:rsidR="00DB09DF" w:rsidRDefault="00DB09DF">
                                  <w:r>
                                    <w:sym w:font="Wingdings" w:char="F0FC"/>
                                  </w:r>
                                  <w:r>
                                    <w:t xml:space="preserve"> states strength and direction</w:t>
                                  </w:r>
                                </w:p>
                              </w:tc>
                            </w:tr>
                          </w:tbl>
                          <w:p w14:paraId="3787C286"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4" type="#_x0000_t202" style="position:absolute;left:0;text-align:left;margin-left:35.8pt;margin-top:5.7pt;width:412.5pt;height: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&#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A7319F0" w14:textId="77777777" w:rsidTr="00DB09DF">
                        <w:tc>
                          <w:tcPr>
                            <w:tcW w:w="5000" w:type="pct"/>
                          </w:tcPr>
                          <w:p w14:paraId="4114EA73" w14:textId="77777777" w:rsidR="00DB09DF" w:rsidRPr="00BC4B6B" w:rsidRDefault="00DB09DF" w:rsidP="00DB09DF">
                            <w:pPr>
                              <w:jc w:val="center"/>
                              <w:rPr>
                                <w:b/>
                              </w:rPr>
                            </w:pPr>
                            <w:r w:rsidRPr="000B0955">
                              <w:rPr>
                                <w:b/>
                              </w:rPr>
                              <w:t>Solution</w:t>
                            </w:r>
                          </w:p>
                        </w:tc>
                      </w:tr>
                      <w:tr w:rsidR="00DB09DF" w14:paraId="620A908A" w14:textId="77777777" w:rsidTr="00DB09DF">
                        <w:tc>
                          <w:tcPr>
                            <w:tcW w:w="5000" w:type="pct"/>
                          </w:tcPr>
                          <w:p w14:paraId="0CB6F611" w14:textId="77777777" w:rsidR="00DB09DF" w:rsidRDefault="00DB09DF" w:rsidP="00DB09DF">
                            <w:r>
                              <w:t>The points on the scatterplot tend to lie in a straight line, showing a strong positive linear association.</w:t>
                            </w:r>
                          </w:p>
                        </w:tc>
                      </w:tr>
                      <w:tr w:rsidR="00DB09DF" w14:paraId="27053D21" w14:textId="77777777" w:rsidTr="00DB09DF">
                        <w:tc>
                          <w:tcPr>
                            <w:tcW w:w="5000" w:type="pct"/>
                          </w:tcPr>
                          <w:p w14:paraId="4A57D7F9" w14:textId="77777777" w:rsidR="00DB09DF" w:rsidRPr="00BC4B6B" w:rsidRDefault="00DB09DF" w:rsidP="00DB09DF">
                            <w:pPr>
                              <w:jc w:val="center"/>
                              <w:rPr>
                                <w:b/>
                              </w:rPr>
                            </w:pPr>
                            <w:r w:rsidRPr="000B0955">
                              <w:rPr>
                                <w:b/>
                              </w:rPr>
                              <w:t>S</w:t>
                            </w:r>
                            <w:r>
                              <w:rPr>
                                <w:b/>
                              </w:rPr>
                              <w:t>pecific behaviours</w:t>
                            </w:r>
                          </w:p>
                        </w:tc>
                      </w:tr>
                      <w:tr w:rsidR="00DB09DF" w14:paraId="7D90CFFB" w14:textId="77777777" w:rsidTr="00DB09DF">
                        <w:tc>
                          <w:tcPr>
                            <w:tcW w:w="5000" w:type="pct"/>
                          </w:tcPr>
                          <w:p w14:paraId="0F06F462" w14:textId="77777777" w:rsidR="00DB09DF" w:rsidRDefault="00DB09DF">
                            <w:r>
                              <w:sym w:font="Wingdings" w:char="F0FC"/>
                            </w:r>
                            <w:r>
                              <w:t xml:space="preserve"> states a linear association exists</w:t>
                            </w:r>
                          </w:p>
                          <w:p w14:paraId="18D9FB77" w14:textId="77777777" w:rsidR="00DB09DF" w:rsidRDefault="00DB09DF">
                            <w:r>
                              <w:sym w:font="Wingdings" w:char="F0FC"/>
                            </w:r>
                            <w:r>
                              <w:t xml:space="preserve"> states strength and direction</w:t>
                            </w:r>
                          </w:p>
                        </w:tc>
                      </w:tr>
                    </w:tbl>
                    <w:p w14:paraId="3787C286" w14:textId="77777777" w:rsidR="00DB09DF" w:rsidRDefault="00DB09DF" w:rsidP="00DB09DF"/>
                  </w:txbxContent>
                </v:textbox>
              </v:shape>
            </w:pict>
          </mc:Fallback>
        </mc:AlternateContent>
      </w:r>
    </w:p>
    <w:p w14:paraId="0F901AF5" w14:textId="77777777" w:rsidR="00980B69" w:rsidRDefault="00980B69" w:rsidP="00DB09DF">
      <w:pPr>
        <w:pStyle w:val="Parta"/>
      </w:pPr>
    </w:p>
    <w:p w14:paraId="2666E2ED" w14:textId="77777777" w:rsidR="00980B69" w:rsidRDefault="00980B69" w:rsidP="00DB09DF">
      <w:pPr>
        <w:pStyle w:val="Parta"/>
      </w:pPr>
    </w:p>
    <w:p w14:paraId="541C613C" w14:textId="77777777" w:rsidR="00980B69" w:rsidRDefault="00980B69" w:rsidP="00DB09DF">
      <w:pPr>
        <w:pStyle w:val="Parta"/>
      </w:pPr>
    </w:p>
    <w:p w14:paraId="5FCB0B0B" w14:textId="77777777" w:rsidR="00980B69" w:rsidRDefault="00980B69" w:rsidP="00DB09DF">
      <w:pPr>
        <w:pStyle w:val="Parta"/>
      </w:pPr>
    </w:p>
    <w:p w14:paraId="0B739372" w14:textId="77777777" w:rsidR="00980B69" w:rsidRDefault="00980B69" w:rsidP="00DB09DF">
      <w:pPr>
        <w:pStyle w:val="Parta"/>
      </w:pPr>
    </w:p>
    <w:p w14:paraId="6BEC25D9" w14:textId="77777777" w:rsidR="00980B69" w:rsidRDefault="00980B69" w:rsidP="00DB09DF">
      <w:pPr>
        <w:pStyle w:val="Parta"/>
      </w:pPr>
    </w:p>
    <w:p w14:paraId="5D74E0D4" w14:textId="77777777" w:rsidR="00980B69" w:rsidRDefault="00980B69" w:rsidP="00DB09DF">
      <w:pPr>
        <w:pStyle w:val="Parta"/>
      </w:pPr>
    </w:p>
    <w:p w14:paraId="67E20D8A" w14:textId="77777777" w:rsidR="00980B69" w:rsidRDefault="00980B69" w:rsidP="00DB09DF">
      <w:pPr>
        <w:pStyle w:val="Parta"/>
      </w:pPr>
    </w:p>
    <w:p w14:paraId="662E4FE1" w14:textId="77777777" w:rsidR="00980B69" w:rsidRDefault="00980B69" w:rsidP="00DB09DF">
      <w:pPr>
        <w:pStyle w:val="Parta"/>
      </w:pPr>
      <w:r>
        <w:t>(c)</w:t>
      </w:r>
      <w:r>
        <w:tab/>
        <w:t xml:space="preserve">Calculate the correlation coefficient between </w:t>
      </w:r>
      <w:r w:rsidRPr="009A0D1B">
        <w:rPr>
          <w:rStyle w:val="Variable"/>
        </w:rPr>
        <w:t>A</w:t>
      </w:r>
      <w:r>
        <w:t xml:space="preserve"> and </w:t>
      </w:r>
      <w:r w:rsidRPr="009A0D1B">
        <w:rPr>
          <w:rStyle w:val="Variable"/>
        </w:rPr>
        <w:t>C</w:t>
      </w:r>
      <w:r>
        <w:t>.</w:t>
      </w:r>
      <w:r>
        <w:tab/>
        <w:t>(1 mark)</w:t>
      </w:r>
    </w:p>
    <w:p w14:paraId="19BB6865" w14:textId="77777777" w:rsidR="00980B69" w:rsidRDefault="00980B69" w:rsidP="00DB09DF">
      <w:pPr>
        <w:pStyle w:val="Parta"/>
      </w:pPr>
      <w:r>
        <w:rPr>
          <w:noProof/>
          <w:lang w:eastAsia="en-AU"/>
        </w:rPr>
        <mc:AlternateContent>
          <mc:Choice Requires="wps">
            <w:drawing>
              <wp:anchor distT="0" distB="0" distL="114300" distR="114300" simplePos="0" relativeHeight="251696128" behindDoc="0" locked="0" layoutInCell="1" allowOverlap="1" wp14:anchorId="263ED0CE" wp14:editId="52DD3AE3">
                <wp:simplePos x="0" y="0"/>
                <wp:positionH relativeFrom="column">
                  <wp:posOffset>454660</wp:posOffset>
                </wp:positionH>
                <wp:positionV relativeFrom="paragraph">
                  <wp:posOffset>51435</wp:posOffset>
                </wp:positionV>
                <wp:extent cx="5238750" cy="7175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66A183F3" w14:textId="77777777" w:rsidTr="00DB09DF">
                              <w:tc>
                                <w:tcPr>
                                  <w:tcW w:w="5000" w:type="pct"/>
                                </w:tcPr>
                                <w:p w14:paraId="6C507B92" w14:textId="77777777" w:rsidR="00DB09DF" w:rsidRPr="00BC4B6B" w:rsidRDefault="00DB09DF" w:rsidP="00DB09DF">
                                  <w:pPr>
                                    <w:jc w:val="center"/>
                                    <w:rPr>
                                      <w:b/>
                                    </w:rPr>
                                  </w:pPr>
                                  <w:r w:rsidRPr="000B0955">
                                    <w:rPr>
                                      <w:b/>
                                    </w:rPr>
                                    <w:t>Solution</w:t>
                                  </w:r>
                                </w:p>
                              </w:tc>
                            </w:tr>
                            <w:tr w:rsidR="00DB09DF" w14:paraId="61559D5B" w14:textId="77777777" w:rsidTr="00DB09DF">
                              <w:tc>
                                <w:tcPr>
                                  <w:tcW w:w="5000" w:type="pct"/>
                                </w:tcPr>
                                <w:p w14:paraId="5D50017A" w14:textId="77777777" w:rsidR="00DB09DF" w:rsidRDefault="00DB09DF">
                                  <w:r w:rsidRPr="00221B4D">
                                    <w:rPr>
                                      <w:position w:val="-6"/>
                                    </w:rPr>
                                    <w:object w:dxaOrig="980" w:dyaOrig="280" w14:anchorId="293C2B84">
                                      <v:shape id="_x0000_i1054" type="#_x0000_t75" style="width:48.9pt;height:13.85pt" o:ole="">
                                        <v:imagedata r:id="rId56" o:title=""/>
                                      </v:shape>
                                      <o:OLEObject Type="Embed" ProgID="Equation.DSMT4" ShapeID="_x0000_i1054" DrawAspect="Content" ObjectID="_1556962709" r:id="rId57"/>
                                    </w:object>
                                  </w:r>
                                  <w:r>
                                    <w:t xml:space="preserve"> </w:t>
                                  </w:r>
                                </w:p>
                              </w:tc>
                            </w:tr>
                            <w:tr w:rsidR="00DB09DF" w14:paraId="26465B01" w14:textId="77777777" w:rsidTr="00DB09DF">
                              <w:tc>
                                <w:tcPr>
                                  <w:tcW w:w="5000" w:type="pct"/>
                                </w:tcPr>
                                <w:p w14:paraId="2C828573" w14:textId="77777777" w:rsidR="00DB09DF" w:rsidRPr="00BC4B6B" w:rsidRDefault="00DB09DF" w:rsidP="00DB09DF">
                                  <w:pPr>
                                    <w:jc w:val="center"/>
                                    <w:rPr>
                                      <w:b/>
                                    </w:rPr>
                                  </w:pPr>
                                  <w:r w:rsidRPr="000B0955">
                                    <w:rPr>
                                      <w:b/>
                                    </w:rPr>
                                    <w:t>S</w:t>
                                  </w:r>
                                  <w:r>
                                    <w:rPr>
                                      <w:b/>
                                    </w:rPr>
                                    <w:t>pecific behaviours</w:t>
                                  </w:r>
                                </w:p>
                              </w:tc>
                            </w:tr>
                            <w:tr w:rsidR="00DB09DF" w14:paraId="3E1DA7E0" w14:textId="77777777" w:rsidTr="00DB09DF">
                              <w:tc>
                                <w:tcPr>
                                  <w:tcW w:w="5000" w:type="pct"/>
                                </w:tcPr>
                                <w:p w14:paraId="741E011D" w14:textId="77777777" w:rsidR="00DB09DF" w:rsidRDefault="00DB09DF">
                                  <w:r>
                                    <w:sym w:font="Wingdings" w:char="F0FC"/>
                                  </w:r>
                                  <w:r>
                                    <w:t xml:space="preserve"> states coefficient</w:t>
                                  </w:r>
                                </w:p>
                              </w:tc>
                            </w:tr>
                          </w:tbl>
                          <w:p w14:paraId="12BE1D69"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5" type="#_x0000_t202" style="position:absolute;left:0;text-align:left;margin-left:35.8pt;margin-top:4.05pt;width:412.5pt;height: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66A183F3" w14:textId="77777777" w:rsidTr="00DB09DF">
                        <w:tc>
                          <w:tcPr>
                            <w:tcW w:w="5000" w:type="pct"/>
                          </w:tcPr>
                          <w:p w14:paraId="6C507B92" w14:textId="77777777" w:rsidR="00DB09DF" w:rsidRPr="00BC4B6B" w:rsidRDefault="00DB09DF" w:rsidP="00DB09DF">
                            <w:pPr>
                              <w:jc w:val="center"/>
                              <w:rPr>
                                <w:b/>
                              </w:rPr>
                            </w:pPr>
                            <w:r w:rsidRPr="000B0955">
                              <w:rPr>
                                <w:b/>
                              </w:rPr>
                              <w:t>Solution</w:t>
                            </w:r>
                          </w:p>
                        </w:tc>
                      </w:tr>
                      <w:tr w:rsidR="00DB09DF" w14:paraId="61559D5B" w14:textId="77777777" w:rsidTr="00DB09DF">
                        <w:tc>
                          <w:tcPr>
                            <w:tcW w:w="5000" w:type="pct"/>
                          </w:tcPr>
                          <w:p w14:paraId="5D50017A" w14:textId="77777777" w:rsidR="00DB09DF" w:rsidRDefault="00DB09DF">
                            <w:r w:rsidRPr="00221B4D">
                              <w:rPr>
                                <w:position w:val="-6"/>
                              </w:rPr>
                              <w:object w:dxaOrig="980" w:dyaOrig="280" w14:anchorId="293C2B84">
                                <v:shape id="_x0000_i1054" type="#_x0000_t75" style="width:48.9pt;height:13.85pt" o:ole="">
                                  <v:imagedata r:id="rId56" o:title=""/>
                                </v:shape>
                                <o:OLEObject Type="Embed" ProgID="Equation.DSMT4" ShapeID="_x0000_i1054" DrawAspect="Content" ObjectID="_1556962709" r:id="rId58"/>
                              </w:object>
                            </w:r>
                            <w:r>
                              <w:t xml:space="preserve"> </w:t>
                            </w:r>
                          </w:p>
                        </w:tc>
                      </w:tr>
                      <w:tr w:rsidR="00DB09DF" w14:paraId="26465B01" w14:textId="77777777" w:rsidTr="00DB09DF">
                        <w:tc>
                          <w:tcPr>
                            <w:tcW w:w="5000" w:type="pct"/>
                          </w:tcPr>
                          <w:p w14:paraId="2C828573" w14:textId="77777777" w:rsidR="00DB09DF" w:rsidRPr="00BC4B6B" w:rsidRDefault="00DB09DF" w:rsidP="00DB09DF">
                            <w:pPr>
                              <w:jc w:val="center"/>
                              <w:rPr>
                                <w:b/>
                              </w:rPr>
                            </w:pPr>
                            <w:r w:rsidRPr="000B0955">
                              <w:rPr>
                                <w:b/>
                              </w:rPr>
                              <w:t>S</w:t>
                            </w:r>
                            <w:r>
                              <w:rPr>
                                <w:b/>
                              </w:rPr>
                              <w:t>pecific behaviours</w:t>
                            </w:r>
                          </w:p>
                        </w:tc>
                      </w:tr>
                      <w:tr w:rsidR="00DB09DF" w14:paraId="3E1DA7E0" w14:textId="77777777" w:rsidTr="00DB09DF">
                        <w:tc>
                          <w:tcPr>
                            <w:tcW w:w="5000" w:type="pct"/>
                          </w:tcPr>
                          <w:p w14:paraId="741E011D" w14:textId="77777777" w:rsidR="00DB09DF" w:rsidRDefault="00DB09DF">
                            <w:r>
                              <w:sym w:font="Wingdings" w:char="F0FC"/>
                            </w:r>
                            <w:r>
                              <w:t xml:space="preserve"> states coefficient</w:t>
                            </w:r>
                          </w:p>
                        </w:tc>
                      </w:tr>
                    </w:tbl>
                    <w:p w14:paraId="12BE1D69" w14:textId="77777777" w:rsidR="00DB09DF" w:rsidRDefault="00DB09DF" w:rsidP="00DB09DF"/>
                  </w:txbxContent>
                </v:textbox>
              </v:shape>
            </w:pict>
          </mc:Fallback>
        </mc:AlternateContent>
      </w:r>
    </w:p>
    <w:p w14:paraId="45A0B59F" w14:textId="77777777" w:rsidR="00980B69" w:rsidRDefault="00980B69" w:rsidP="00DB09DF">
      <w:pPr>
        <w:pStyle w:val="Parta"/>
      </w:pPr>
    </w:p>
    <w:p w14:paraId="416460D0" w14:textId="77777777" w:rsidR="00980B69" w:rsidRDefault="00980B69" w:rsidP="00DB09DF">
      <w:pPr>
        <w:pStyle w:val="Parta"/>
      </w:pPr>
    </w:p>
    <w:p w14:paraId="42E2F36A" w14:textId="77777777" w:rsidR="00980B69" w:rsidRDefault="00980B69" w:rsidP="00DB09DF">
      <w:pPr>
        <w:pStyle w:val="Parta"/>
      </w:pPr>
    </w:p>
    <w:p w14:paraId="17A0F9E9" w14:textId="77777777" w:rsidR="00980B69" w:rsidRDefault="00980B69" w:rsidP="00DB09DF">
      <w:pPr>
        <w:pStyle w:val="Parta"/>
      </w:pPr>
    </w:p>
    <w:p w14:paraId="15A00F4D" w14:textId="77777777" w:rsidR="00980B69" w:rsidRDefault="00980B69" w:rsidP="00DB09DF">
      <w:pPr>
        <w:pStyle w:val="Parta"/>
      </w:pPr>
    </w:p>
    <w:p w14:paraId="3877C488" w14:textId="77777777" w:rsidR="00980B69" w:rsidRDefault="00980B69" w:rsidP="00DB09DF">
      <w:pPr>
        <w:pStyle w:val="Parta"/>
      </w:pPr>
    </w:p>
    <w:p w14:paraId="65BB5ACA" w14:textId="77777777" w:rsidR="00980B69" w:rsidRDefault="00980B69" w:rsidP="00DB09DF">
      <w:pPr>
        <w:pStyle w:val="Parta"/>
      </w:pPr>
      <w:r>
        <w:t>(d)</w:t>
      </w:r>
      <w:r>
        <w:tab/>
        <w:t xml:space="preserve">Determine what percentage of the variation in </w:t>
      </w:r>
      <w:r w:rsidRPr="009D56A8">
        <w:rPr>
          <w:rStyle w:val="Variable"/>
        </w:rPr>
        <w:t>A</w:t>
      </w:r>
      <w:r>
        <w:t xml:space="preserve"> can be explained by the variation in </w:t>
      </w:r>
      <w:r w:rsidRPr="009D56A8">
        <w:rPr>
          <w:rStyle w:val="Variable"/>
        </w:rPr>
        <w:t>C</w:t>
      </w:r>
      <w:r>
        <w:t>.</w:t>
      </w:r>
    </w:p>
    <w:p w14:paraId="5F96D8DD" w14:textId="77777777" w:rsidR="00980B69" w:rsidRDefault="00980B69" w:rsidP="00DB09DF">
      <w:pPr>
        <w:pStyle w:val="Parta"/>
      </w:pPr>
      <w:r>
        <w:tab/>
      </w:r>
      <w:r>
        <w:tab/>
        <w:t>(1 mark)</w:t>
      </w:r>
    </w:p>
    <w:p w14:paraId="390A7C30" w14:textId="77777777" w:rsidR="00980B69" w:rsidRDefault="00980B69" w:rsidP="00DB09DF">
      <w:pPr>
        <w:pStyle w:val="Parta"/>
      </w:pPr>
      <w:r>
        <w:rPr>
          <w:noProof/>
          <w:lang w:eastAsia="en-AU"/>
        </w:rPr>
        <mc:AlternateContent>
          <mc:Choice Requires="wps">
            <w:drawing>
              <wp:anchor distT="0" distB="0" distL="114300" distR="114300" simplePos="0" relativeHeight="251700224" behindDoc="0" locked="0" layoutInCell="1" allowOverlap="1" wp14:anchorId="0C28FE52" wp14:editId="1BB139D4">
                <wp:simplePos x="0" y="0"/>
                <wp:positionH relativeFrom="column">
                  <wp:posOffset>454660</wp:posOffset>
                </wp:positionH>
                <wp:positionV relativeFrom="paragraph">
                  <wp:posOffset>79375</wp:posOffset>
                </wp:positionV>
                <wp:extent cx="5238750" cy="7493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531B624" w14:textId="77777777" w:rsidTr="00DB09DF">
                              <w:tc>
                                <w:tcPr>
                                  <w:tcW w:w="5000" w:type="pct"/>
                                </w:tcPr>
                                <w:p w14:paraId="63EB4E8F" w14:textId="77777777" w:rsidR="00DB09DF" w:rsidRPr="00BC4B6B" w:rsidRDefault="00DB09DF" w:rsidP="00DB09DF">
                                  <w:pPr>
                                    <w:jc w:val="center"/>
                                    <w:rPr>
                                      <w:b/>
                                    </w:rPr>
                                  </w:pPr>
                                  <w:r w:rsidRPr="000B0955">
                                    <w:rPr>
                                      <w:b/>
                                    </w:rPr>
                                    <w:t>Solution</w:t>
                                  </w:r>
                                </w:p>
                              </w:tc>
                            </w:tr>
                            <w:tr w:rsidR="00DB09DF" w14:paraId="066200F2" w14:textId="77777777" w:rsidTr="00DB09DF">
                              <w:tc>
                                <w:tcPr>
                                  <w:tcW w:w="5000" w:type="pct"/>
                                </w:tcPr>
                                <w:p w14:paraId="6F255605" w14:textId="77777777" w:rsidR="00DB09DF" w:rsidRDefault="00DB09DF">
                                  <w:r w:rsidRPr="00221B4D">
                                    <w:rPr>
                                      <w:position w:val="-6"/>
                                    </w:rPr>
                                    <w:object w:dxaOrig="1080" w:dyaOrig="320" w14:anchorId="045E2C57">
                                      <v:shape id="_x0000_i1056" type="#_x0000_t75" style="width:54.45pt;height:15.7pt" o:ole="">
                                        <v:imagedata r:id="rId59" o:title=""/>
                                      </v:shape>
                                      <o:OLEObject Type="Embed" ProgID="Equation.DSMT4" ShapeID="_x0000_i1056" DrawAspect="Content" ObjectID="_1556962710" r:id="rId60"/>
                                    </w:object>
                                  </w:r>
                                  <w:r>
                                    <w:t>, so 75% of the variation</w:t>
                                  </w:r>
                                </w:p>
                              </w:tc>
                            </w:tr>
                            <w:tr w:rsidR="00DB09DF" w14:paraId="1CC99148" w14:textId="77777777" w:rsidTr="00DB09DF">
                              <w:tc>
                                <w:tcPr>
                                  <w:tcW w:w="5000" w:type="pct"/>
                                </w:tcPr>
                                <w:p w14:paraId="78CAF297" w14:textId="77777777" w:rsidR="00DB09DF" w:rsidRPr="00BC4B6B" w:rsidRDefault="00DB09DF" w:rsidP="00DB09DF">
                                  <w:pPr>
                                    <w:jc w:val="center"/>
                                    <w:rPr>
                                      <w:b/>
                                    </w:rPr>
                                  </w:pPr>
                                  <w:r w:rsidRPr="000B0955">
                                    <w:rPr>
                                      <w:b/>
                                    </w:rPr>
                                    <w:t>S</w:t>
                                  </w:r>
                                  <w:r>
                                    <w:rPr>
                                      <w:b/>
                                    </w:rPr>
                                    <w:t>pecific behaviours</w:t>
                                  </w:r>
                                </w:p>
                              </w:tc>
                            </w:tr>
                            <w:tr w:rsidR="00DB09DF" w14:paraId="07C7E352" w14:textId="77777777" w:rsidTr="00DB09DF">
                              <w:tc>
                                <w:tcPr>
                                  <w:tcW w:w="5000" w:type="pct"/>
                                </w:tcPr>
                                <w:p w14:paraId="7BD72589" w14:textId="77777777" w:rsidR="00DB09DF" w:rsidRDefault="00DB09DF">
                                  <w:r>
                                    <w:sym w:font="Wingdings" w:char="F0FC"/>
                                  </w:r>
                                  <w:r>
                                    <w:t xml:space="preserve"> states correct percentage</w:t>
                                  </w:r>
                                </w:p>
                              </w:tc>
                            </w:tr>
                          </w:tbl>
                          <w:p w14:paraId="1A687FA8"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6" type="#_x0000_t202" style="position:absolute;left:0;text-align:left;margin-left:35.8pt;margin-top:6.25pt;width:412.5pt;height: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531B624" w14:textId="77777777" w:rsidTr="00DB09DF">
                        <w:tc>
                          <w:tcPr>
                            <w:tcW w:w="5000" w:type="pct"/>
                          </w:tcPr>
                          <w:p w14:paraId="63EB4E8F" w14:textId="77777777" w:rsidR="00DB09DF" w:rsidRPr="00BC4B6B" w:rsidRDefault="00DB09DF" w:rsidP="00DB09DF">
                            <w:pPr>
                              <w:jc w:val="center"/>
                              <w:rPr>
                                <w:b/>
                              </w:rPr>
                            </w:pPr>
                            <w:r w:rsidRPr="000B0955">
                              <w:rPr>
                                <w:b/>
                              </w:rPr>
                              <w:t>Solution</w:t>
                            </w:r>
                          </w:p>
                        </w:tc>
                      </w:tr>
                      <w:tr w:rsidR="00DB09DF" w14:paraId="066200F2" w14:textId="77777777" w:rsidTr="00DB09DF">
                        <w:tc>
                          <w:tcPr>
                            <w:tcW w:w="5000" w:type="pct"/>
                          </w:tcPr>
                          <w:p w14:paraId="6F255605" w14:textId="77777777" w:rsidR="00DB09DF" w:rsidRDefault="00DB09DF">
                            <w:r w:rsidRPr="00221B4D">
                              <w:rPr>
                                <w:position w:val="-6"/>
                              </w:rPr>
                              <w:object w:dxaOrig="1080" w:dyaOrig="320" w14:anchorId="045E2C57">
                                <v:shape id="_x0000_i1056" type="#_x0000_t75" style="width:54.45pt;height:15.7pt" o:ole="">
                                  <v:imagedata r:id="rId59" o:title=""/>
                                </v:shape>
                                <o:OLEObject Type="Embed" ProgID="Equation.DSMT4" ShapeID="_x0000_i1056" DrawAspect="Content" ObjectID="_1556962710" r:id="rId61"/>
                              </w:object>
                            </w:r>
                            <w:r>
                              <w:t>, so 75% of the variation</w:t>
                            </w:r>
                          </w:p>
                        </w:tc>
                      </w:tr>
                      <w:tr w:rsidR="00DB09DF" w14:paraId="1CC99148" w14:textId="77777777" w:rsidTr="00DB09DF">
                        <w:tc>
                          <w:tcPr>
                            <w:tcW w:w="5000" w:type="pct"/>
                          </w:tcPr>
                          <w:p w14:paraId="78CAF297" w14:textId="77777777" w:rsidR="00DB09DF" w:rsidRPr="00BC4B6B" w:rsidRDefault="00DB09DF" w:rsidP="00DB09DF">
                            <w:pPr>
                              <w:jc w:val="center"/>
                              <w:rPr>
                                <w:b/>
                              </w:rPr>
                            </w:pPr>
                            <w:r w:rsidRPr="000B0955">
                              <w:rPr>
                                <w:b/>
                              </w:rPr>
                              <w:t>S</w:t>
                            </w:r>
                            <w:r>
                              <w:rPr>
                                <w:b/>
                              </w:rPr>
                              <w:t>pecific behaviours</w:t>
                            </w:r>
                          </w:p>
                        </w:tc>
                      </w:tr>
                      <w:tr w:rsidR="00DB09DF" w14:paraId="07C7E352" w14:textId="77777777" w:rsidTr="00DB09DF">
                        <w:tc>
                          <w:tcPr>
                            <w:tcW w:w="5000" w:type="pct"/>
                          </w:tcPr>
                          <w:p w14:paraId="7BD72589" w14:textId="77777777" w:rsidR="00DB09DF" w:rsidRDefault="00DB09DF">
                            <w:r>
                              <w:sym w:font="Wingdings" w:char="F0FC"/>
                            </w:r>
                            <w:r>
                              <w:t xml:space="preserve"> states correct percentage</w:t>
                            </w:r>
                          </w:p>
                        </w:tc>
                      </w:tr>
                    </w:tbl>
                    <w:p w14:paraId="1A687FA8" w14:textId="77777777" w:rsidR="00DB09DF" w:rsidRDefault="00DB09DF" w:rsidP="00DB09DF"/>
                  </w:txbxContent>
                </v:textbox>
              </v:shape>
            </w:pict>
          </mc:Fallback>
        </mc:AlternateContent>
      </w:r>
    </w:p>
    <w:p w14:paraId="624B1879" w14:textId="77777777" w:rsidR="00980B69" w:rsidRDefault="00980B69" w:rsidP="00DB09DF">
      <w:pPr>
        <w:pStyle w:val="Parta"/>
      </w:pPr>
    </w:p>
    <w:p w14:paraId="75F6CE65" w14:textId="77777777" w:rsidR="00980B69" w:rsidRDefault="00980B69">
      <w:pPr>
        <w:spacing w:after="160" w:line="259" w:lineRule="auto"/>
      </w:pPr>
      <w:r>
        <w:br w:type="page"/>
      </w:r>
    </w:p>
    <w:p w14:paraId="1858DCE0" w14:textId="77777777" w:rsidR="00980B69" w:rsidRDefault="00980B69" w:rsidP="00DB09DF">
      <w:pPr>
        <w:pStyle w:val="Parta"/>
      </w:pPr>
      <w:r>
        <w:lastRenderedPageBreak/>
        <w:t>(e)</w:t>
      </w:r>
      <w:r>
        <w:tab/>
        <w:t xml:space="preserve">Determine the equation of the least-squares line that models the relationship between </w:t>
      </w:r>
      <w:r w:rsidRPr="00221B4D">
        <w:rPr>
          <w:rStyle w:val="Variable"/>
        </w:rPr>
        <w:t>A</w:t>
      </w:r>
      <w:r>
        <w:t xml:space="preserve"> and </w:t>
      </w:r>
      <w:r w:rsidRPr="00221B4D">
        <w:rPr>
          <w:rStyle w:val="Variable"/>
        </w:rPr>
        <w:t>C</w:t>
      </w:r>
      <w:r>
        <w:t>.</w:t>
      </w:r>
      <w:r>
        <w:tab/>
        <w:t>(2 marks)</w:t>
      </w:r>
    </w:p>
    <w:p w14:paraId="241E2B4F" w14:textId="77777777" w:rsidR="00980B69" w:rsidRDefault="00980B69" w:rsidP="00DB09DF">
      <w:pPr>
        <w:pStyle w:val="Parta"/>
      </w:pPr>
      <w:r>
        <w:rPr>
          <w:noProof/>
          <w:lang w:eastAsia="en-AU"/>
        </w:rPr>
        <mc:AlternateContent>
          <mc:Choice Requires="wps">
            <w:drawing>
              <wp:anchor distT="0" distB="0" distL="114300" distR="114300" simplePos="0" relativeHeight="251697152" behindDoc="0" locked="0" layoutInCell="1" allowOverlap="1" wp14:anchorId="790429AB" wp14:editId="2FBF730B">
                <wp:simplePos x="0" y="0"/>
                <wp:positionH relativeFrom="column">
                  <wp:posOffset>454660</wp:posOffset>
                </wp:positionH>
                <wp:positionV relativeFrom="paragraph">
                  <wp:posOffset>102235</wp:posOffset>
                </wp:positionV>
                <wp:extent cx="5238750" cy="8826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6E683FBF" w14:textId="77777777" w:rsidTr="00DB09DF">
                              <w:tc>
                                <w:tcPr>
                                  <w:tcW w:w="5000" w:type="pct"/>
                                </w:tcPr>
                                <w:p w14:paraId="3C38E9A5" w14:textId="77777777" w:rsidR="00DB09DF" w:rsidRPr="00BC4B6B" w:rsidRDefault="00DB09DF" w:rsidP="00DB09DF">
                                  <w:pPr>
                                    <w:jc w:val="center"/>
                                    <w:rPr>
                                      <w:b/>
                                    </w:rPr>
                                  </w:pPr>
                                  <w:r w:rsidRPr="000B0955">
                                    <w:rPr>
                                      <w:b/>
                                    </w:rPr>
                                    <w:t>Solution</w:t>
                                  </w:r>
                                </w:p>
                              </w:tc>
                            </w:tr>
                            <w:tr w:rsidR="00DB09DF" w14:paraId="4C6141D0" w14:textId="77777777" w:rsidTr="00DB09DF">
                              <w:tc>
                                <w:tcPr>
                                  <w:tcW w:w="5000" w:type="pct"/>
                                </w:tcPr>
                                <w:p w14:paraId="3062764D" w14:textId="77777777" w:rsidR="00DB09DF" w:rsidRDefault="00DB09DF">
                                  <w:r w:rsidRPr="009D56A8">
                                    <w:rPr>
                                      <w:position w:val="-6"/>
                                    </w:rPr>
                                    <w:object w:dxaOrig="1720" w:dyaOrig="280" w14:anchorId="2BD7C0BA">
                                      <v:shape id="_x0000_i1058" type="#_x0000_t75" style="width:85.85pt;height:13.85pt" o:ole="">
                                        <v:imagedata r:id="rId62" o:title=""/>
                                      </v:shape>
                                      <o:OLEObject Type="Embed" ProgID="Equation.DSMT4" ShapeID="_x0000_i1058" DrawAspect="Content" ObjectID="_1556962711" r:id="rId63"/>
                                    </w:object>
                                  </w:r>
                                  <w:r>
                                    <w:t xml:space="preserve"> </w:t>
                                  </w:r>
                                </w:p>
                              </w:tc>
                            </w:tr>
                            <w:tr w:rsidR="00DB09DF" w14:paraId="45F7C930" w14:textId="77777777" w:rsidTr="00DB09DF">
                              <w:tc>
                                <w:tcPr>
                                  <w:tcW w:w="5000" w:type="pct"/>
                                </w:tcPr>
                                <w:p w14:paraId="4A269A3C" w14:textId="77777777" w:rsidR="00DB09DF" w:rsidRPr="00BC4B6B" w:rsidRDefault="00DB09DF" w:rsidP="00DB09DF">
                                  <w:pPr>
                                    <w:jc w:val="center"/>
                                    <w:rPr>
                                      <w:b/>
                                    </w:rPr>
                                  </w:pPr>
                                  <w:r w:rsidRPr="000B0955">
                                    <w:rPr>
                                      <w:b/>
                                    </w:rPr>
                                    <w:t>S</w:t>
                                  </w:r>
                                  <w:r>
                                    <w:rPr>
                                      <w:b/>
                                    </w:rPr>
                                    <w:t>pecific behaviours</w:t>
                                  </w:r>
                                </w:p>
                              </w:tc>
                            </w:tr>
                            <w:tr w:rsidR="00DB09DF" w14:paraId="0B1AA292" w14:textId="77777777" w:rsidTr="00DB09DF">
                              <w:tc>
                                <w:tcPr>
                                  <w:tcW w:w="5000" w:type="pct"/>
                                </w:tcPr>
                                <w:p w14:paraId="4DEE04AA" w14:textId="77777777" w:rsidR="00DB09DF" w:rsidRDefault="00DB09DF">
                                  <w:r>
                                    <w:sym w:font="Wingdings" w:char="F0FC"/>
                                  </w:r>
                                  <w:r>
                                    <w:t xml:space="preserve"> states equation</w:t>
                                  </w:r>
                                </w:p>
                                <w:p w14:paraId="3F35B983" w14:textId="77777777" w:rsidR="00DB09DF" w:rsidRDefault="00DB09DF">
                                  <w:r>
                                    <w:sym w:font="Wingdings" w:char="F0FC"/>
                                  </w:r>
                                  <w:r>
                                    <w:t xml:space="preserve"> uses correct variables</w:t>
                                  </w:r>
                                </w:p>
                              </w:tc>
                            </w:tr>
                          </w:tbl>
                          <w:p w14:paraId="17DB7590"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7" type="#_x0000_t202" style="position:absolute;left:0;text-align:left;margin-left:35.8pt;margin-top:8.05pt;width:412.5pt;height:6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6E683FBF" w14:textId="77777777" w:rsidTr="00DB09DF">
                        <w:tc>
                          <w:tcPr>
                            <w:tcW w:w="5000" w:type="pct"/>
                          </w:tcPr>
                          <w:p w14:paraId="3C38E9A5" w14:textId="77777777" w:rsidR="00DB09DF" w:rsidRPr="00BC4B6B" w:rsidRDefault="00DB09DF" w:rsidP="00DB09DF">
                            <w:pPr>
                              <w:jc w:val="center"/>
                              <w:rPr>
                                <w:b/>
                              </w:rPr>
                            </w:pPr>
                            <w:r w:rsidRPr="000B0955">
                              <w:rPr>
                                <w:b/>
                              </w:rPr>
                              <w:t>Solution</w:t>
                            </w:r>
                          </w:p>
                        </w:tc>
                      </w:tr>
                      <w:tr w:rsidR="00DB09DF" w14:paraId="4C6141D0" w14:textId="77777777" w:rsidTr="00DB09DF">
                        <w:tc>
                          <w:tcPr>
                            <w:tcW w:w="5000" w:type="pct"/>
                          </w:tcPr>
                          <w:p w14:paraId="3062764D" w14:textId="77777777" w:rsidR="00DB09DF" w:rsidRDefault="00DB09DF">
                            <w:r w:rsidRPr="009D56A8">
                              <w:rPr>
                                <w:position w:val="-6"/>
                              </w:rPr>
                              <w:object w:dxaOrig="1720" w:dyaOrig="280" w14:anchorId="2BD7C0BA">
                                <v:shape id="_x0000_i1058" type="#_x0000_t75" style="width:85.85pt;height:13.85pt" o:ole="">
                                  <v:imagedata r:id="rId62" o:title=""/>
                                </v:shape>
                                <o:OLEObject Type="Embed" ProgID="Equation.DSMT4" ShapeID="_x0000_i1058" DrawAspect="Content" ObjectID="_1556962711" r:id="rId64"/>
                              </w:object>
                            </w:r>
                            <w:r>
                              <w:t xml:space="preserve"> </w:t>
                            </w:r>
                          </w:p>
                        </w:tc>
                      </w:tr>
                      <w:tr w:rsidR="00DB09DF" w14:paraId="45F7C930" w14:textId="77777777" w:rsidTr="00DB09DF">
                        <w:tc>
                          <w:tcPr>
                            <w:tcW w:w="5000" w:type="pct"/>
                          </w:tcPr>
                          <w:p w14:paraId="4A269A3C" w14:textId="77777777" w:rsidR="00DB09DF" w:rsidRPr="00BC4B6B" w:rsidRDefault="00DB09DF" w:rsidP="00DB09DF">
                            <w:pPr>
                              <w:jc w:val="center"/>
                              <w:rPr>
                                <w:b/>
                              </w:rPr>
                            </w:pPr>
                            <w:r w:rsidRPr="000B0955">
                              <w:rPr>
                                <w:b/>
                              </w:rPr>
                              <w:t>S</w:t>
                            </w:r>
                            <w:r>
                              <w:rPr>
                                <w:b/>
                              </w:rPr>
                              <w:t>pecific behaviours</w:t>
                            </w:r>
                          </w:p>
                        </w:tc>
                      </w:tr>
                      <w:tr w:rsidR="00DB09DF" w14:paraId="0B1AA292" w14:textId="77777777" w:rsidTr="00DB09DF">
                        <w:tc>
                          <w:tcPr>
                            <w:tcW w:w="5000" w:type="pct"/>
                          </w:tcPr>
                          <w:p w14:paraId="4DEE04AA" w14:textId="77777777" w:rsidR="00DB09DF" w:rsidRDefault="00DB09DF">
                            <w:r>
                              <w:sym w:font="Wingdings" w:char="F0FC"/>
                            </w:r>
                            <w:r>
                              <w:t xml:space="preserve"> states equation</w:t>
                            </w:r>
                          </w:p>
                          <w:p w14:paraId="3F35B983" w14:textId="77777777" w:rsidR="00DB09DF" w:rsidRDefault="00DB09DF">
                            <w:r>
                              <w:sym w:font="Wingdings" w:char="F0FC"/>
                            </w:r>
                            <w:r>
                              <w:t xml:space="preserve"> uses correct variables</w:t>
                            </w:r>
                          </w:p>
                        </w:tc>
                      </w:tr>
                    </w:tbl>
                    <w:p w14:paraId="17DB7590" w14:textId="77777777" w:rsidR="00DB09DF" w:rsidRDefault="00DB09DF" w:rsidP="00DB09DF"/>
                  </w:txbxContent>
                </v:textbox>
              </v:shape>
            </w:pict>
          </mc:Fallback>
        </mc:AlternateContent>
      </w:r>
    </w:p>
    <w:p w14:paraId="34703670" w14:textId="77777777" w:rsidR="00980B69" w:rsidRDefault="00980B69" w:rsidP="00DB09DF">
      <w:pPr>
        <w:pStyle w:val="Parta"/>
      </w:pPr>
    </w:p>
    <w:p w14:paraId="4FE53E21" w14:textId="77777777" w:rsidR="00980B69" w:rsidRDefault="00980B69" w:rsidP="00DB09DF">
      <w:pPr>
        <w:pStyle w:val="Parta"/>
      </w:pPr>
    </w:p>
    <w:p w14:paraId="288D50DB" w14:textId="77777777" w:rsidR="00980B69" w:rsidRDefault="00980B69" w:rsidP="00DB09DF">
      <w:pPr>
        <w:pStyle w:val="Parta"/>
      </w:pPr>
    </w:p>
    <w:p w14:paraId="5063A55E" w14:textId="77777777" w:rsidR="00980B69" w:rsidRDefault="00980B69" w:rsidP="00DB09DF">
      <w:pPr>
        <w:pStyle w:val="Parta"/>
      </w:pPr>
    </w:p>
    <w:p w14:paraId="19CBEFC0" w14:textId="77777777" w:rsidR="00980B69" w:rsidRDefault="00980B69" w:rsidP="00DB09DF">
      <w:pPr>
        <w:pStyle w:val="Parta"/>
      </w:pPr>
    </w:p>
    <w:p w14:paraId="3FB9621B" w14:textId="77777777" w:rsidR="00980B69" w:rsidRDefault="00980B69" w:rsidP="00DB09DF">
      <w:pPr>
        <w:pStyle w:val="Parta"/>
      </w:pPr>
    </w:p>
    <w:p w14:paraId="45F578FB" w14:textId="77777777" w:rsidR="00980B69" w:rsidRDefault="00980B69" w:rsidP="00DB09DF">
      <w:pPr>
        <w:pStyle w:val="Parta"/>
      </w:pPr>
    </w:p>
    <w:p w14:paraId="752F007C" w14:textId="77777777" w:rsidR="00980B69" w:rsidRDefault="00980B69" w:rsidP="00DB09DF">
      <w:pPr>
        <w:pStyle w:val="Parta"/>
      </w:pPr>
    </w:p>
    <w:p w14:paraId="273283F1" w14:textId="77777777" w:rsidR="00980B69" w:rsidRDefault="00980B69" w:rsidP="00DB09DF">
      <w:pPr>
        <w:pStyle w:val="Parta"/>
      </w:pPr>
    </w:p>
    <w:p w14:paraId="57FC87CC" w14:textId="77777777" w:rsidR="00980B69" w:rsidRDefault="00980B69" w:rsidP="00DB09DF">
      <w:pPr>
        <w:pStyle w:val="Parta"/>
      </w:pPr>
    </w:p>
    <w:p w14:paraId="0DF26F62" w14:textId="77777777" w:rsidR="00980B69" w:rsidRDefault="00980B69" w:rsidP="00DB09DF">
      <w:pPr>
        <w:pStyle w:val="Parta"/>
      </w:pPr>
      <w:r>
        <w:t>(f)</w:t>
      </w:r>
      <w:r>
        <w:tab/>
        <w:t>If no money was spent on advertising during a week, is the weight loss program likely to attract any new clients? Explain your answer.</w:t>
      </w:r>
      <w:r>
        <w:tab/>
        <w:t>(2 marks)</w:t>
      </w:r>
    </w:p>
    <w:p w14:paraId="28A7C703" w14:textId="77777777" w:rsidR="00980B69" w:rsidRDefault="00980B69" w:rsidP="00DB09DF">
      <w:pPr>
        <w:pStyle w:val="Parta"/>
      </w:pPr>
      <w:r>
        <w:rPr>
          <w:noProof/>
          <w:lang w:eastAsia="en-AU"/>
        </w:rPr>
        <mc:AlternateContent>
          <mc:Choice Requires="wps">
            <w:drawing>
              <wp:anchor distT="0" distB="0" distL="114300" distR="114300" simplePos="0" relativeHeight="251701248" behindDoc="0" locked="0" layoutInCell="1" allowOverlap="1" wp14:anchorId="5EAD3274" wp14:editId="35757497">
                <wp:simplePos x="0" y="0"/>
                <wp:positionH relativeFrom="column">
                  <wp:posOffset>454660</wp:posOffset>
                </wp:positionH>
                <wp:positionV relativeFrom="paragraph">
                  <wp:posOffset>161925</wp:posOffset>
                </wp:positionV>
                <wp:extent cx="5238750" cy="12382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23875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389EF73D" w14:textId="77777777" w:rsidTr="00DB09DF">
                              <w:tc>
                                <w:tcPr>
                                  <w:tcW w:w="5000" w:type="pct"/>
                                </w:tcPr>
                                <w:p w14:paraId="180CA83D" w14:textId="77777777" w:rsidR="00DB09DF" w:rsidRPr="00BC4B6B" w:rsidRDefault="00DB09DF" w:rsidP="00DB09DF">
                                  <w:pPr>
                                    <w:jc w:val="center"/>
                                    <w:rPr>
                                      <w:b/>
                                    </w:rPr>
                                  </w:pPr>
                                  <w:r w:rsidRPr="000B0955">
                                    <w:rPr>
                                      <w:b/>
                                    </w:rPr>
                                    <w:t>Solution</w:t>
                                  </w:r>
                                </w:p>
                              </w:tc>
                            </w:tr>
                            <w:tr w:rsidR="00DB09DF" w14:paraId="4FEEC66A" w14:textId="77777777" w:rsidTr="00DB09DF">
                              <w:tc>
                                <w:tcPr>
                                  <w:tcW w:w="5000" w:type="pct"/>
                                </w:tcPr>
                                <w:p w14:paraId="457FB926" w14:textId="77777777" w:rsidR="00DB09DF" w:rsidRDefault="00DB09DF" w:rsidP="00DB09DF">
                                  <w:r>
                                    <w:t xml:space="preserve">Possibly. When </w:t>
                                  </w:r>
                                  <w:r w:rsidRPr="005A09E1">
                                    <w:rPr>
                                      <w:position w:val="-10"/>
                                    </w:rPr>
                                    <w:object w:dxaOrig="1600" w:dyaOrig="320" w14:anchorId="0F095F1D">
                                      <v:shape id="_x0000_i1060" type="#_x0000_t75" style="width:79.4pt;height:15.7pt" o:ole="">
                                        <v:imagedata r:id="rId65" o:title=""/>
                                      </v:shape>
                                      <o:OLEObject Type="Embed" ProgID="Equation.DSMT4" ShapeID="_x0000_i1060" DrawAspect="Content" ObjectID="_1556962712" r:id="rId66"/>
                                    </w:object>
                                  </w:r>
                                  <w:r>
                                    <w:t>, suggesting that 8 or 9 clients may join the program. However, this figure involves considerable extrapolation and so should be treated with caution.</w:t>
                                  </w:r>
                                </w:p>
                              </w:tc>
                            </w:tr>
                            <w:tr w:rsidR="00DB09DF" w14:paraId="7BCC7901" w14:textId="77777777" w:rsidTr="00DB09DF">
                              <w:tc>
                                <w:tcPr>
                                  <w:tcW w:w="5000" w:type="pct"/>
                                </w:tcPr>
                                <w:p w14:paraId="163EA1A8" w14:textId="77777777" w:rsidR="00DB09DF" w:rsidRPr="00BC4B6B" w:rsidRDefault="00DB09DF" w:rsidP="00DB09DF">
                                  <w:pPr>
                                    <w:jc w:val="center"/>
                                    <w:rPr>
                                      <w:b/>
                                    </w:rPr>
                                  </w:pPr>
                                  <w:r w:rsidRPr="000B0955">
                                    <w:rPr>
                                      <w:b/>
                                    </w:rPr>
                                    <w:t>S</w:t>
                                  </w:r>
                                  <w:r>
                                    <w:rPr>
                                      <w:b/>
                                    </w:rPr>
                                    <w:t>pecific behaviours</w:t>
                                  </w:r>
                                </w:p>
                              </w:tc>
                            </w:tr>
                            <w:tr w:rsidR="00DB09DF" w14:paraId="4EC87980" w14:textId="77777777" w:rsidTr="00DB09DF">
                              <w:tc>
                                <w:tcPr>
                                  <w:tcW w:w="5000" w:type="pct"/>
                                </w:tcPr>
                                <w:p w14:paraId="6E4B066F" w14:textId="77777777" w:rsidR="00DB09DF" w:rsidRDefault="00DB09DF" w:rsidP="00DB09DF">
                                  <w:r>
                                    <w:sym w:font="Wingdings" w:char="F0FC"/>
                                  </w:r>
                                  <w:r>
                                    <w:t xml:space="preserve"> uses intercept of regression line to suggest yes</w:t>
                                  </w:r>
                                </w:p>
                                <w:p w14:paraId="4F42BFE4" w14:textId="77777777" w:rsidR="00DB09DF" w:rsidRDefault="00DB09DF" w:rsidP="00DB09DF">
                                  <w:r>
                                    <w:sym w:font="Wingdings" w:char="F0FC"/>
                                  </w:r>
                                  <w:r>
                                    <w:t xml:space="preserve"> comments on dangers of extrapolation</w:t>
                                  </w:r>
                                </w:p>
                              </w:tc>
                            </w:tr>
                          </w:tbl>
                          <w:p w14:paraId="7BE9FE03"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8" type="#_x0000_t202" style="position:absolute;left:0;text-align:left;margin-left:35.8pt;margin-top:12.75pt;width:412.5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389EF73D" w14:textId="77777777" w:rsidTr="00DB09DF">
                        <w:tc>
                          <w:tcPr>
                            <w:tcW w:w="5000" w:type="pct"/>
                          </w:tcPr>
                          <w:p w14:paraId="180CA83D" w14:textId="77777777" w:rsidR="00DB09DF" w:rsidRPr="00BC4B6B" w:rsidRDefault="00DB09DF" w:rsidP="00DB09DF">
                            <w:pPr>
                              <w:jc w:val="center"/>
                              <w:rPr>
                                <w:b/>
                              </w:rPr>
                            </w:pPr>
                            <w:r w:rsidRPr="000B0955">
                              <w:rPr>
                                <w:b/>
                              </w:rPr>
                              <w:t>Solution</w:t>
                            </w:r>
                          </w:p>
                        </w:tc>
                      </w:tr>
                      <w:tr w:rsidR="00DB09DF" w14:paraId="4FEEC66A" w14:textId="77777777" w:rsidTr="00DB09DF">
                        <w:tc>
                          <w:tcPr>
                            <w:tcW w:w="5000" w:type="pct"/>
                          </w:tcPr>
                          <w:p w14:paraId="457FB926" w14:textId="77777777" w:rsidR="00DB09DF" w:rsidRDefault="00DB09DF" w:rsidP="00DB09DF">
                            <w:r>
                              <w:t xml:space="preserve">Possibly. When </w:t>
                            </w:r>
                            <w:r w:rsidRPr="005A09E1">
                              <w:rPr>
                                <w:position w:val="-10"/>
                              </w:rPr>
                              <w:object w:dxaOrig="1600" w:dyaOrig="320" w14:anchorId="0F095F1D">
                                <v:shape id="_x0000_i1060" type="#_x0000_t75" style="width:79.4pt;height:15.7pt" o:ole="">
                                  <v:imagedata r:id="rId65" o:title=""/>
                                </v:shape>
                                <o:OLEObject Type="Embed" ProgID="Equation.DSMT4" ShapeID="_x0000_i1060" DrawAspect="Content" ObjectID="_1556962712" r:id="rId67"/>
                              </w:object>
                            </w:r>
                            <w:r>
                              <w:t>, suggesting that 8 or 9 clients may join the program. However, this figure involves considerable extrapolation and so should be treated with caution.</w:t>
                            </w:r>
                          </w:p>
                        </w:tc>
                      </w:tr>
                      <w:tr w:rsidR="00DB09DF" w14:paraId="7BCC7901" w14:textId="77777777" w:rsidTr="00DB09DF">
                        <w:tc>
                          <w:tcPr>
                            <w:tcW w:w="5000" w:type="pct"/>
                          </w:tcPr>
                          <w:p w14:paraId="163EA1A8" w14:textId="77777777" w:rsidR="00DB09DF" w:rsidRPr="00BC4B6B" w:rsidRDefault="00DB09DF" w:rsidP="00DB09DF">
                            <w:pPr>
                              <w:jc w:val="center"/>
                              <w:rPr>
                                <w:b/>
                              </w:rPr>
                            </w:pPr>
                            <w:r w:rsidRPr="000B0955">
                              <w:rPr>
                                <w:b/>
                              </w:rPr>
                              <w:t>S</w:t>
                            </w:r>
                            <w:r>
                              <w:rPr>
                                <w:b/>
                              </w:rPr>
                              <w:t>pecific behaviours</w:t>
                            </w:r>
                          </w:p>
                        </w:tc>
                      </w:tr>
                      <w:tr w:rsidR="00DB09DF" w14:paraId="4EC87980" w14:textId="77777777" w:rsidTr="00DB09DF">
                        <w:tc>
                          <w:tcPr>
                            <w:tcW w:w="5000" w:type="pct"/>
                          </w:tcPr>
                          <w:p w14:paraId="6E4B066F" w14:textId="77777777" w:rsidR="00DB09DF" w:rsidRDefault="00DB09DF" w:rsidP="00DB09DF">
                            <w:r>
                              <w:sym w:font="Wingdings" w:char="F0FC"/>
                            </w:r>
                            <w:r>
                              <w:t xml:space="preserve"> uses intercept of regression line to suggest yes</w:t>
                            </w:r>
                          </w:p>
                          <w:p w14:paraId="4F42BFE4" w14:textId="77777777" w:rsidR="00DB09DF" w:rsidRDefault="00DB09DF" w:rsidP="00DB09DF">
                            <w:r>
                              <w:sym w:font="Wingdings" w:char="F0FC"/>
                            </w:r>
                            <w:r>
                              <w:t xml:space="preserve"> comments on dangers of extrapolation</w:t>
                            </w:r>
                          </w:p>
                        </w:tc>
                      </w:tr>
                    </w:tbl>
                    <w:p w14:paraId="7BE9FE03" w14:textId="77777777" w:rsidR="00DB09DF" w:rsidRDefault="00DB09DF" w:rsidP="00DB09DF"/>
                  </w:txbxContent>
                </v:textbox>
              </v:shape>
            </w:pict>
          </mc:Fallback>
        </mc:AlternateContent>
      </w:r>
    </w:p>
    <w:p w14:paraId="478A91B6" w14:textId="77777777" w:rsidR="00980B69" w:rsidRDefault="00980B69" w:rsidP="00DB09DF">
      <w:pPr>
        <w:pStyle w:val="Parta"/>
      </w:pPr>
    </w:p>
    <w:p w14:paraId="2A04C1DE" w14:textId="77777777" w:rsidR="00980B69" w:rsidRDefault="00980B69" w:rsidP="00DB09DF">
      <w:pPr>
        <w:pStyle w:val="Parta"/>
      </w:pPr>
    </w:p>
    <w:p w14:paraId="138E37D2" w14:textId="77777777" w:rsidR="00980B69" w:rsidRDefault="00980B69" w:rsidP="00DB09DF">
      <w:pPr>
        <w:pStyle w:val="Parta"/>
      </w:pPr>
    </w:p>
    <w:p w14:paraId="5200226B" w14:textId="77777777" w:rsidR="00980B69" w:rsidRDefault="00980B69" w:rsidP="00DB09DF">
      <w:pPr>
        <w:pStyle w:val="Parta"/>
      </w:pPr>
    </w:p>
    <w:p w14:paraId="6A354660" w14:textId="77777777" w:rsidR="00980B69" w:rsidRDefault="00980B69" w:rsidP="00DB09DF">
      <w:pPr>
        <w:pStyle w:val="Parta"/>
      </w:pPr>
    </w:p>
    <w:p w14:paraId="18D9B31C" w14:textId="77777777" w:rsidR="00980B69" w:rsidRDefault="00980B69" w:rsidP="00DB09DF">
      <w:pPr>
        <w:pStyle w:val="Parta"/>
      </w:pPr>
    </w:p>
    <w:p w14:paraId="72B8F1AA" w14:textId="77777777" w:rsidR="00980B69" w:rsidRDefault="00980B69" w:rsidP="00DB09DF">
      <w:pPr>
        <w:pStyle w:val="Parta"/>
      </w:pPr>
    </w:p>
    <w:p w14:paraId="3C1C0550" w14:textId="77777777" w:rsidR="00980B69" w:rsidRDefault="00980B69" w:rsidP="00DB09DF">
      <w:pPr>
        <w:pStyle w:val="Parta"/>
      </w:pPr>
    </w:p>
    <w:p w14:paraId="1A049FF6" w14:textId="77777777" w:rsidR="00980B69" w:rsidRDefault="00980B69" w:rsidP="00DB09DF">
      <w:pPr>
        <w:pStyle w:val="Parta"/>
      </w:pPr>
    </w:p>
    <w:p w14:paraId="3E79684C" w14:textId="77777777" w:rsidR="00980B69" w:rsidRDefault="00980B69" w:rsidP="00DB09DF">
      <w:pPr>
        <w:pStyle w:val="Parta"/>
      </w:pPr>
    </w:p>
    <w:p w14:paraId="52A313D5" w14:textId="77777777" w:rsidR="00980B69" w:rsidRDefault="00980B69" w:rsidP="00DB09DF">
      <w:pPr>
        <w:pStyle w:val="Parta"/>
      </w:pPr>
    </w:p>
    <w:p w14:paraId="553CC59E" w14:textId="77777777" w:rsidR="00980B69" w:rsidRDefault="00980B69" w:rsidP="00DB09DF">
      <w:pPr>
        <w:pStyle w:val="Parta"/>
      </w:pPr>
      <w:r>
        <w:t>(g)</w:t>
      </w:r>
      <w:r>
        <w:tab/>
        <w:t>Determine the average increase in the number of new clients the weight loss program can expect for every additional $1 000 spent on advertising in any given week.</w:t>
      </w:r>
      <w:r>
        <w:tab/>
        <w:t>(1 mark)</w:t>
      </w:r>
    </w:p>
    <w:p w14:paraId="1776262D" w14:textId="77777777" w:rsidR="00980B69" w:rsidRDefault="00980B69" w:rsidP="00DB09DF">
      <w:pPr>
        <w:pStyle w:val="Parta"/>
      </w:pPr>
    </w:p>
    <w:p w14:paraId="2AA355C7" w14:textId="77777777" w:rsidR="00980B69" w:rsidRPr="00F913EF" w:rsidRDefault="00980B69" w:rsidP="00DB09DF">
      <w:r>
        <w:rPr>
          <w:noProof/>
          <w:lang w:eastAsia="en-AU"/>
        </w:rPr>
        <mc:AlternateContent>
          <mc:Choice Requires="wps">
            <w:drawing>
              <wp:anchor distT="0" distB="0" distL="114300" distR="114300" simplePos="0" relativeHeight="251698176" behindDoc="0" locked="0" layoutInCell="1" allowOverlap="1" wp14:anchorId="7606A6A2" wp14:editId="783396A0">
                <wp:simplePos x="0" y="0"/>
                <wp:positionH relativeFrom="column">
                  <wp:posOffset>454660</wp:posOffset>
                </wp:positionH>
                <wp:positionV relativeFrom="paragraph">
                  <wp:posOffset>90170</wp:posOffset>
                </wp:positionV>
                <wp:extent cx="5238750" cy="7239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1011D800" w14:textId="77777777" w:rsidTr="00DB09DF">
                              <w:tc>
                                <w:tcPr>
                                  <w:tcW w:w="5000" w:type="pct"/>
                                </w:tcPr>
                                <w:p w14:paraId="77F86A45" w14:textId="77777777" w:rsidR="00DB09DF" w:rsidRPr="00BC4B6B" w:rsidRDefault="00DB09DF" w:rsidP="00DB09DF">
                                  <w:pPr>
                                    <w:jc w:val="center"/>
                                    <w:rPr>
                                      <w:b/>
                                    </w:rPr>
                                  </w:pPr>
                                  <w:r w:rsidRPr="000B0955">
                                    <w:rPr>
                                      <w:b/>
                                    </w:rPr>
                                    <w:t>Solution</w:t>
                                  </w:r>
                                </w:p>
                              </w:tc>
                            </w:tr>
                            <w:tr w:rsidR="00DB09DF" w14:paraId="4213CCA6" w14:textId="77777777" w:rsidTr="00DB09DF">
                              <w:tc>
                                <w:tcPr>
                                  <w:tcW w:w="5000" w:type="pct"/>
                                </w:tcPr>
                                <w:p w14:paraId="17982017" w14:textId="77777777" w:rsidR="00DB09DF" w:rsidRDefault="00DB09DF">
                                  <w:r>
                                    <w:t>2.2 new clients</w:t>
                                  </w:r>
                                </w:p>
                              </w:tc>
                            </w:tr>
                            <w:tr w:rsidR="00DB09DF" w14:paraId="465BC62A" w14:textId="77777777" w:rsidTr="00DB09DF">
                              <w:tc>
                                <w:tcPr>
                                  <w:tcW w:w="5000" w:type="pct"/>
                                </w:tcPr>
                                <w:p w14:paraId="0C9EE249" w14:textId="77777777" w:rsidR="00DB09DF" w:rsidRPr="00BC4B6B" w:rsidRDefault="00DB09DF" w:rsidP="00DB09DF">
                                  <w:pPr>
                                    <w:jc w:val="center"/>
                                    <w:rPr>
                                      <w:b/>
                                    </w:rPr>
                                  </w:pPr>
                                  <w:r w:rsidRPr="000B0955">
                                    <w:rPr>
                                      <w:b/>
                                    </w:rPr>
                                    <w:t>S</w:t>
                                  </w:r>
                                  <w:r>
                                    <w:rPr>
                                      <w:b/>
                                    </w:rPr>
                                    <w:t>pecific behaviours</w:t>
                                  </w:r>
                                </w:p>
                              </w:tc>
                            </w:tr>
                            <w:tr w:rsidR="00DB09DF" w14:paraId="7F5E132B" w14:textId="77777777" w:rsidTr="00DB09DF">
                              <w:tc>
                                <w:tcPr>
                                  <w:tcW w:w="5000" w:type="pct"/>
                                </w:tcPr>
                                <w:p w14:paraId="49CE0336" w14:textId="77777777" w:rsidR="00DB09DF" w:rsidRDefault="00DB09DF">
                                  <w:r>
                                    <w:sym w:font="Wingdings" w:char="F0FC"/>
                                  </w:r>
                                  <w:r>
                                    <w:t xml:space="preserve"> states gradient of line</w:t>
                                  </w:r>
                                </w:p>
                              </w:tc>
                            </w:tr>
                          </w:tbl>
                          <w:p w14:paraId="57124FAE"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margin-left:35.8pt;margin-top:7.1pt;width:412.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1011D800" w14:textId="77777777" w:rsidTr="00DB09DF">
                        <w:tc>
                          <w:tcPr>
                            <w:tcW w:w="5000" w:type="pct"/>
                          </w:tcPr>
                          <w:p w14:paraId="77F86A45" w14:textId="77777777" w:rsidR="00DB09DF" w:rsidRPr="00BC4B6B" w:rsidRDefault="00DB09DF" w:rsidP="00DB09DF">
                            <w:pPr>
                              <w:jc w:val="center"/>
                              <w:rPr>
                                <w:b/>
                              </w:rPr>
                            </w:pPr>
                            <w:r w:rsidRPr="000B0955">
                              <w:rPr>
                                <w:b/>
                              </w:rPr>
                              <w:t>Solution</w:t>
                            </w:r>
                          </w:p>
                        </w:tc>
                      </w:tr>
                      <w:tr w:rsidR="00DB09DF" w14:paraId="4213CCA6" w14:textId="77777777" w:rsidTr="00DB09DF">
                        <w:tc>
                          <w:tcPr>
                            <w:tcW w:w="5000" w:type="pct"/>
                          </w:tcPr>
                          <w:p w14:paraId="17982017" w14:textId="77777777" w:rsidR="00DB09DF" w:rsidRDefault="00DB09DF">
                            <w:r>
                              <w:t>2.2 new clients</w:t>
                            </w:r>
                          </w:p>
                        </w:tc>
                      </w:tr>
                      <w:tr w:rsidR="00DB09DF" w14:paraId="465BC62A" w14:textId="77777777" w:rsidTr="00DB09DF">
                        <w:tc>
                          <w:tcPr>
                            <w:tcW w:w="5000" w:type="pct"/>
                          </w:tcPr>
                          <w:p w14:paraId="0C9EE249" w14:textId="77777777" w:rsidR="00DB09DF" w:rsidRPr="00BC4B6B" w:rsidRDefault="00DB09DF" w:rsidP="00DB09DF">
                            <w:pPr>
                              <w:jc w:val="center"/>
                              <w:rPr>
                                <w:b/>
                              </w:rPr>
                            </w:pPr>
                            <w:r w:rsidRPr="000B0955">
                              <w:rPr>
                                <w:b/>
                              </w:rPr>
                              <w:t>S</w:t>
                            </w:r>
                            <w:r>
                              <w:rPr>
                                <w:b/>
                              </w:rPr>
                              <w:t>pecific behaviours</w:t>
                            </w:r>
                          </w:p>
                        </w:tc>
                      </w:tr>
                      <w:tr w:rsidR="00DB09DF" w14:paraId="7F5E132B" w14:textId="77777777" w:rsidTr="00DB09DF">
                        <w:tc>
                          <w:tcPr>
                            <w:tcW w:w="5000" w:type="pct"/>
                          </w:tcPr>
                          <w:p w14:paraId="49CE0336" w14:textId="77777777" w:rsidR="00DB09DF" w:rsidRDefault="00DB09DF">
                            <w:r>
                              <w:sym w:font="Wingdings" w:char="F0FC"/>
                            </w:r>
                            <w:r>
                              <w:t xml:space="preserve"> states gradient of line</w:t>
                            </w:r>
                          </w:p>
                        </w:tc>
                      </w:tr>
                    </w:tbl>
                    <w:p w14:paraId="57124FAE" w14:textId="77777777" w:rsidR="00DB09DF" w:rsidRDefault="00DB09DF" w:rsidP="00DB09DF"/>
                  </w:txbxContent>
                </v:textbox>
              </v:shape>
            </w:pict>
          </mc:Fallback>
        </mc:AlternateContent>
      </w:r>
    </w:p>
    <w:p w14:paraId="571E8D6E" w14:textId="77777777" w:rsidR="00980B69" w:rsidRDefault="00980B69" w:rsidP="00F913EF"/>
    <w:p w14:paraId="4A24A281" w14:textId="77777777" w:rsidR="00980B69" w:rsidRPr="00F913EF" w:rsidRDefault="00980B69" w:rsidP="00DB09DF"/>
    <w:p w14:paraId="7A7B1E21" w14:textId="77777777" w:rsidR="00980B69" w:rsidRDefault="00980B69">
      <w:pPr>
        <w:spacing w:after="160" w:line="259" w:lineRule="auto"/>
        <w:rPr>
          <w:b/>
          <w:szCs w:val="24"/>
          <w:lang w:val="en-US"/>
        </w:rPr>
      </w:pPr>
      <w:r>
        <w:br w:type="page"/>
      </w:r>
    </w:p>
    <w:p w14:paraId="603FCE13" w14:textId="77777777" w:rsidR="00980B69" w:rsidRDefault="00980B69" w:rsidP="00980B69">
      <w:pPr>
        <w:pStyle w:val="QNum"/>
      </w:pPr>
      <w:r>
        <w:lastRenderedPageBreak/>
        <w:t>Question 15</w:t>
      </w:r>
      <w:r>
        <w:tab/>
        <w:t>(7 marks)</w:t>
      </w:r>
    </w:p>
    <w:p w14:paraId="0AD192EF" w14:textId="77777777" w:rsidR="00980B69" w:rsidRDefault="00980B69" w:rsidP="00F913EF">
      <w:r>
        <w:t>A fish farmer initially stocked a tank with 50 small fish. At the end of each month, the farmer caught some of the largest fish and sold them before adding more, smaller fish to the tank.</w:t>
      </w:r>
    </w:p>
    <w:p w14:paraId="24FEA11C" w14:textId="77777777" w:rsidR="00980B69" w:rsidRDefault="00980B69" w:rsidP="00F913EF"/>
    <w:p w14:paraId="5777712F" w14:textId="77777777" w:rsidR="00980B69" w:rsidRDefault="00980B69" w:rsidP="00F913EF">
      <w:r>
        <w:t xml:space="preserve">The number of fish in the tank at the start of the </w:t>
      </w:r>
      <w:r w:rsidRPr="00F01683">
        <w:rPr>
          <w:rStyle w:val="Variable"/>
        </w:rPr>
        <w:t>n</w:t>
      </w:r>
      <w:r w:rsidRPr="00F01683">
        <w:rPr>
          <w:vertAlign w:val="superscript"/>
        </w:rPr>
        <w:t>th</w:t>
      </w:r>
      <w:r>
        <w:t xml:space="preserve"> month is given by </w:t>
      </w:r>
      <w:r w:rsidRPr="00F01683">
        <w:rPr>
          <w:position w:val="-12"/>
        </w:rPr>
        <w:object w:dxaOrig="279" w:dyaOrig="360" w14:anchorId="6E26690A">
          <v:shape id="_x0000_i1061" type="#_x0000_t75" style="width:13.85pt;height:18.45pt" o:ole="">
            <v:imagedata r:id="rId68" o:title=""/>
          </v:shape>
          <o:OLEObject Type="Embed" ProgID="Equation.DSMT4" ShapeID="_x0000_i1061" DrawAspect="Content" ObjectID="_1556962689" r:id="rId69"/>
        </w:object>
      </w:r>
      <w:r>
        <w:t>, where</w:t>
      </w:r>
      <w:r w:rsidRPr="00F01683">
        <w:rPr>
          <w:position w:val="-12"/>
        </w:rPr>
        <w:object w:dxaOrig="2799" w:dyaOrig="360" w14:anchorId="52989AA5">
          <v:shape id="_x0000_i1062" type="#_x0000_t75" style="width:139.4pt;height:18.45pt" o:ole="">
            <v:imagedata r:id="rId70" o:title=""/>
          </v:shape>
          <o:OLEObject Type="Embed" ProgID="Equation.DSMT4" ShapeID="_x0000_i1062" DrawAspect="Content" ObjectID="_1556962690" r:id="rId71"/>
        </w:object>
      </w:r>
      <w:r>
        <w:t>.</w:t>
      </w:r>
    </w:p>
    <w:p w14:paraId="1C3DF2E4" w14:textId="77777777" w:rsidR="00980B69" w:rsidRDefault="00980B69" w:rsidP="00F913EF"/>
    <w:p w14:paraId="0F9BCE00" w14:textId="77777777" w:rsidR="00980B69" w:rsidRDefault="00980B69" w:rsidP="00DB09DF">
      <w:pPr>
        <w:pStyle w:val="Parta"/>
      </w:pPr>
      <w:r>
        <w:t>(a)</w:t>
      </w:r>
      <w:r>
        <w:tab/>
        <w:t>Use the recurrence relation to state</w:t>
      </w:r>
    </w:p>
    <w:p w14:paraId="673AA02D" w14:textId="77777777" w:rsidR="00980B69" w:rsidRDefault="00980B69" w:rsidP="00DB09DF">
      <w:pPr>
        <w:pStyle w:val="Parta"/>
      </w:pPr>
    </w:p>
    <w:p w14:paraId="4F1FD7CE" w14:textId="77777777" w:rsidR="00980B69" w:rsidRDefault="00980B69" w:rsidP="00DB09DF">
      <w:pPr>
        <w:pStyle w:val="Partai"/>
      </w:pPr>
      <w:r>
        <w:t>(i)</w:t>
      </w:r>
      <w:r>
        <w:tab/>
        <w:t>the number of smaller fish added to the tank each month.</w:t>
      </w:r>
      <w:r>
        <w:tab/>
        <w:t>(1 mark)</w:t>
      </w:r>
    </w:p>
    <w:p w14:paraId="13A6E489" w14:textId="77777777" w:rsidR="00980B69" w:rsidRDefault="00980B69" w:rsidP="00DB09DF">
      <w:pPr>
        <w:pStyle w:val="Partai"/>
      </w:pPr>
      <w:r>
        <w:rPr>
          <w:noProof/>
          <w:lang w:eastAsia="en-AU"/>
        </w:rPr>
        <mc:AlternateContent>
          <mc:Choice Requires="wps">
            <w:drawing>
              <wp:anchor distT="0" distB="0" distL="114300" distR="114300" simplePos="0" relativeHeight="251703296" behindDoc="0" locked="0" layoutInCell="1" allowOverlap="1" wp14:anchorId="43718914" wp14:editId="75A495A3">
                <wp:simplePos x="0" y="0"/>
                <wp:positionH relativeFrom="column">
                  <wp:posOffset>454660</wp:posOffset>
                </wp:positionH>
                <wp:positionV relativeFrom="paragraph">
                  <wp:posOffset>64770</wp:posOffset>
                </wp:positionV>
                <wp:extent cx="5238750" cy="69215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4BF00E0" w14:textId="77777777" w:rsidTr="00DB09DF">
                              <w:tc>
                                <w:tcPr>
                                  <w:tcW w:w="5000" w:type="pct"/>
                                </w:tcPr>
                                <w:p w14:paraId="15B17AC1" w14:textId="77777777" w:rsidR="00DB09DF" w:rsidRPr="00BC4B6B" w:rsidRDefault="00DB09DF" w:rsidP="00DB09DF">
                                  <w:pPr>
                                    <w:jc w:val="center"/>
                                    <w:rPr>
                                      <w:b/>
                                    </w:rPr>
                                  </w:pPr>
                                  <w:r w:rsidRPr="000B0955">
                                    <w:rPr>
                                      <w:b/>
                                    </w:rPr>
                                    <w:t>Solution</w:t>
                                  </w:r>
                                </w:p>
                              </w:tc>
                            </w:tr>
                            <w:tr w:rsidR="00DB09DF" w14:paraId="6AE21920" w14:textId="77777777" w:rsidTr="00DB09DF">
                              <w:tc>
                                <w:tcPr>
                                  <w:tcW w:w="5000" w:type="pct"/>
                                </w:tcPr>
                                <w:p w14:paraId="3E916525" w14:textId="77777777" w:rsidR="00DB09DF" w:rsidRDefault="00DB09DF">
                                  <w:r>
                                    <w:t>120</w:t>
                                  </w:r>
                                </w:p>
                              </w:tc>
                            </w:tr>
                            <w:tr w:rsidR="00DB09DF" w14:paraId="11F6EB41" w14:textId="77777777" w:rsidTr="00DB09DF">
                              <w:tc>
                                <w:tcPr>
                                  <w:tcW w:w="5000" w:type="pct"/>
                                </w:tcPr>
                                <w:p w14:paraId="7EEAD4E9" w14:textId="77777777" w:rsidR="00DB09DF" w:rsidRPr="00BC4B6B" w:rsidRDefault="00DB09DF" w:rsidP="00DB09DF">
                                  <w:pPr>
                                    <w:jc w:val="center"/>
                                    <w:rPr>
                                      <w:b/>
                                    </w:rPr>
                                  </w:pPr>
                                  <w:r w:rsidRPr="000B0955">
                                    <w:rPr>
                                      <w:b/>
                                    </w:rPr>
                                    <w:t>S</w:t>
                                  </w:r>
                                  <w:r>
                                    <w:rPr>
                                      <w:b/>
                                    </w:rPr>
                                    <w:t>pecific behaviours</w:t>
                                  </w:r>
                                </w:p>
                              </w:tc>
                            </w:tr>
                            <w:tr w:rsidR="00DB09DF" w14:paraId="02C24F60" w14:textId="77777777" w:rsidTr="00DB09DF">
                              <w:tc>
                                <w:tcPr>
                                  <w:tcW w:w="5000" w:type="pct"/>
                                </w:tcPr>
                                <w:p w14:paraId="48ABD2C9" w14:textId="77777777" w:rsidR="00DB09DF" w:rsidRDefault="00DB09DF">
                                  <w:r>
                                    <w:sym w:font="Wingdings" w:char="F0FC"/>
                                  </w:r>
                                  <w:r>
                                    <w:t xml:space="preserve"> states value</w:t>
                                  </w:r>
                                </w:p>
                              </w:tc>
                            </w:tr>
                          </w:tbl>
                          <w:p w14:paraId="736BCDFE"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0" type="#_x0000_t202" style="position:absolute;left:0;text-align:left;margin-left:35.8pt;margin-top:5.1pt;width:412.5pt;height:5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4BF00E0" w14:textId="77777777" w:rsidTr="00DB09DF">
                        <w:tc>
                          <w:tcPr>
                            <w:tcW w:w="5000" w:type="pct"/>
                          </w:tcPr>
                          <w:p w14:paraId="15B17AC1" w14:textId="77777777" w:rsidR="00DB09DF" w:rsidRPr="00BC4B6B" w:rsidRDefault="00DB09DF" w:rsidP="00DB09DF">
                            <w:pPr>
                              <w:jc w:val="center"/>
                              <w:rPr>
                                <w:b/>
                              </w:rPr>
                            </w:pPr>
                            <w:r w:rsidRPr="000B0955">
                              <w:rPr>
                                <w:b/>
                              </w:rPr>
                              <w:t>Solution</w:t>
                            </w:r>
                          </w:p>
                        </w:tc>
                      </w:tr>
                      <w:tr w:rsidR="00DB09DF" w14:paraId="6AE21920" w14:textId="77777777" w:rsidTr="00DB09DF">
                        <w:tc>
                          <w:tcPr>
                            <w:tcW w:w="5000" w:type="pct"/>
                          </w:tcPr>
                          <w:p w14:paraId="3E916525" w14:textId="77777777" w:rsidR="00DB09DF" w:rsidRDefault="00DB09DF">
                            <w:r>
                              <w:t>120</w:t>
                            </w:r>
                          </w:p>
                        </w:tc>
                      </w:tr>
                      <w:tr w:rsidR="00DB09DF" w14:paraId="11F6EB41" w14:textId="77777777" w:rsidTr="00DB09DF">
                        <w:tc>
                          <w:tcPr>
                            <w:tcW w:w="5000" w:type="pct"/>
                          </w:tcPr>
                          <w:p w14:paraId="7EEAD4E9" w14:textId="77777777" w:rsidR="00DB09DF" w:rsidRPr="00BC4B6B" w:rsidRDefault="00DB09DF" w:rsidP="00DB09DF">
                            <w:pPr>
                              <w:jc w:val="center"/>
                              <w:rPr>
                                <w:b/>
                              </w:rPr>
                            </w:pPr>
                            <w:r w:rsidRPr="000B0955">
                              <w:rPr>
                                <w:b/>
                              </w:rPr>
                              <w:t>S</w:t>
                            </w:r>
                            <w:r>
                              <w:rPr>
                                <w:b/>
                              </w:rPr>
                              <w:t>pecific behaviours</w:t>
                            </w:r>
                          </w:p>
                        </w:tc>
                      </w:tr>
                      <w:tr w:rsidR="00DB09DF" w14:paraId="02C24F60" w14:textId="77777777" w:rsidTr="00DB09DF">
                        <w:tc>
                          <w:tcPr>
                            <w:tcW w:w="5000" w:type="pct"/>
                          </w:tcPr>
                          <w:p w14:paraId="48ABD2C9" w14:textId="77777777" w:rsidR="00DB09DF" w:rsidRDefault="00DB09DF">
                            <w:r>
                              <w:sym w:font="Wingdings" w:char="F0FC"/>
                            </w:r>
                            <w:r>
                              <w:t xml:space="preserve"> states value</w:t>
                            </w:r>
                          </w:p>
                        </w:tc>
                      </w:tr>
                    </w:tbl>
                    <w:p w14:paraId="736BCDFE" w14:textId="77777777" w:rsidR="00DB09DF" w:rsidRDefault="00DB09DF" w:rsidP="00DB09DF"/>
                  </w:txbxContent>
                </v:textbox>
              </v:shape>
            </w:pict>
          </mc:Fallback>
        </mc:AlternateContent>
      </w:r>
    </w:p>
    <w:p w14:paraId="049A286D" w14:textId="77777777" w:rsidR="00980B69" w:rsidRDefault="00980B69" w:rsidP="00DB09DF">
      <w:pPr>
        <w:pStyle w:val="Partai"/>
      </w:pPr>
    </w:p>
    <w:p w14:paraId="290D8A1B" w14:textId="77777777" w:rsidR="00980B69" w:rsidRDefault="00980B69" w:rsidP="00DB09DF">
      <w:pPr>
        <w:pStyle w:val="Partai"/>
      </w:pPr>
    </w:p>
    <w:p w14:paraId="0778039B" w14:textId="77777777" w:rsidR="00980B69" w:rsidRDefault="00980B69" w:rsidP="00DB09DF">
      <w:pPr>
        <w:pStyle w:val="Partai"/>
      </w:pPr>
    </w:p>
    <w:p w14:paraId="222F03F6" w14:textId="77777777" w:rsidR="00980B69" w:rsidRDefault="00980B69" w:rsidP="00DB09DF">
      <w:pPr>
        <w:pStyle w:val="Partai"/>
      </w:pPr>
    </w:p>
    <w:p w14:paraId="00B7C61E" w14:textId="77777777" w:rsidR="00980B69" w:rsidRDefault="00980B69" w:rsidP="00DB09DF">
      <w:pPr>
        <w:pStyle w:val="Partai"/>
      </w:pPr>
    </w:p>
    <w:p w14:paraId="253826E5" w14:textId="77777777" w:rsidR="00980B69" w:rsidRDefault="00980B69" w:rsidP="00DB09DF">
      <w:pPr>
        <w:pStyle w:val="Partai"/>
      </w:pPr>
      <w:r>
        <w:t>(ii)</w:t>
      </w:r>
      <w:r>
        <w:tab/>
        <w:t>the percentage of the fish caught and sold each month.</w:t>
      </w:r>
      <w:r>
        <w:tab/>
        <w:t>(1 mark)</w:t>
      </w:r>
    </w:p>
    <w:p w14:paraId="7638E94B" w14:textId="77777777" w:rsidR="00980B69" w:rsidRDefault="00980B69" w:rsidP="00DB09DF">
      <w:pPr>
        <w:pStyle w:val="Partai"/>
      </w:pPr>
      <w:r>
        <w:rPr>
          <w:noProof/>
          <w:lang w:eastAsia="en-AU"/>
        </w:rPr>
        <mc:AlternateContent>
          <mc:Choice Requires="wps">
            <w:drawing>
              <wp:anchor distT="0" distB="0" distL="114300" distR="114300" simplePos="0" relativeHeight="251704320" behindDoc="0" locked="0" layoutInCell="1" allowOverlap="1" wp14:anchorId="460D7218" wp14:editId="0CDEE182">
                <wp:simplePos x="0" y="0"/>
                <wp:positionH relativeFrom="column">
                  <wp:posOffset>454660</wp:posOffset>
                </wp:positionH>
                <wp:positionV relativeFrom="paragraph">
                  <wp:posOffset>70485</wp:posOffset>
                </wp:positionV>
                <wp:extent cx="5238750" cy="7175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49B53F19" w14:textId="77777777" w:rsidTr="00DB09DF">
                              <w:tc>
                                <w:tcPr>
                                  <w:tcW w:w="5000" w:type="pct"/>
                                </w:tcPr>
                                <w:p w14:paraId="3A50D2D6" w14:textId="77777777" w:rsidR="00DB09DF" w:rsidRPr="00BC4B6B" w:rsidRDefault="00DB09DF" w:rsidP="00DB09DF">
                                  <w:pPr>
                                    <w:jc w:val="center"/>
                                    <w:rPr>
                                      <w:b/>
                                    </w:rPr>
                                  </w:pPr>
                                  <w:r w:rsidRPr="000B0955">
                                    <w:rPr>
                                      <w:b/>
                                    </w:rPr>
                                    <w:t>Solution</w:t>
                                  </w:r>
                                </w:p>
                              </w:tc>
                            </w:tr>
                            <w:tr w:rsidR="00DB09DF" w14:paraId="15C427FB" w14:textId="77777777" w:rsidTr="00DB09DF">
                              <w:tc>
                                <w:tcPr>
                                  <w:tcW w:w="5000" w:type="pct"/>
                                </w:tcPr>
                                <w:p w14:paraId="49427660" w14:textId="77777777" w:rsidR="00DB09DF" w:rsidRDefault="00DB09DF" w:rsidP="00DB09DF">
                                  <w:r>
                                    <w:t xml:space="preserve">30% </w:t>
                                  </w:r>
                                  <w:r w:rsidRPr="00A5626A">
                                    <w:rPr>
                                      <w:i/>
                                    </w:rPr>
                                    <w:t xml:space="preserve">(NB </w:t>
                                  </w:r>
                                  <w:r>
                                    <w:rPr>
                                      <w:i/>
                                    </w:rPr>
                                    <w:t>100%-</w:t>
                                  </w:r>
                                  <w:r w:rsidRPr="00A5626A">
                                    <w:rPr>
                                      <w:i/>
                                    </w:rPr>
                                    <w:t xml:space="preserve">70% </w:t>
                                  </w:r>
                                  <w:r>
                                    <w:rPr>
                                      <w:i/>
                                    </w:rPr>
                                    <w:t>caught</w:t>
                                  </w:r>
                                  <w:r w:rsidRPr="00A5626A">
                                    <w:rPr>
                                      <w:i/>
                                    </w:rPr>
                                    <w:t xml:space="preserve"> each month)</w:t>
                                  </w:r>
                                </w:p>
                              </w:tc>
                            </w:tr>
                            <w:tr w:rsidR="00DB09DF" w14:paraId="74BED834" w14:textId="77777777" w:rsidTr="00DB09DF">
                              <w:tc>
                                <w:tcPr>
                                  <w:tcW w:w="5000" w:type="pct"/>
                                </w:tcPr>
                                <w:p w14:paraId="213E7944" w14:textId="77777777" w:rsidR="00DB09DF" w:rsidRPr="00BC4B6B" w:rsidRDefault="00DB09DF" w:rsidP="00DB09DF">
                                  <w:pPr>
                                    <w:jc w:val="center"/>
                                    <w:rPr>
                                      <w:b/>
                                    </w:rPr>
                                  </w:pPr>
                                  <w:r w:rsidRPr="000B0955">
                                    <w:rPr>
                                      <w:b/>
                                    </w:rPr>
                                    <w:t>S</w:t>
                                  </w:r>
                                  <w:r>
                                    <w:rPr>
                                      <w:b/>
                                    </w:rPr>
                                    <w:t>pecific behaviours</w:t>
                                  </w:r>
                                </w:p>
                              </w:tc>
                            </w:tr>
                            <w:tr w:rsidR="00DB09DF" w14:paraId="3BC2A77D" w14:textId="77777777" w:rsidTr="00DB09DF">
                              <w:tc>
                                <w:tcPr>
                                  <w:tcW w:w="5000" w:type="pct"/>
                                </w:tcPr>
                                <w:p w14:paraId="58792D10" w14:textId="77777777" w:rsidR="00DB09DF" w:rsidRDefault="00DB09DF">
                                  <w:r>
                                    <w:sym w:font="Wingdings" w:char="F0FC"/>
                                  </w:r>
                                  <w:r>
                                    <w:t xml:space="preserve"> states value</w:t>
                                  </w:r>
                                </w:p>
                              </w:tc>
                            </w:tr>
                          </w:tbl>
                          <w:p w14:paraId="35A036BC"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1" type="#_x0000_t202" style="position:absolute;left:0;text-align:left;margin-left:35.8pt;margin-top:5.55pt;width:412.5pt;height:5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49B53F19" w14:textId="77777777" w:rsidTr="00DB09DF">
                        <w:tc>
                          <w:tcPr>
                            <w:tcW w:w="5000" w:type="pct"/>
                          </w:tcPr>
                          <w:p w14:paraId="3A50D2D6" w14:textId="77777777" w:rsidR="00DB09DF" w:rsidRPr="00BC4B6B" w:rsidRDefault="00DB09DF" w:rsidP="00DB09DF">
                            <w:pPr>
                              <w:jc w:val="center"/>
                              <w:rPr>
                                <w:b/>
                              </w:rPr>
                            </w:pPr>
                            <w:r w:rsidRPr="000B0955">
                              <w:rPr>
                                <w:b/>
                              </w:rPr>
                              <w:t>Solution</w:t>
                            </w:r>
                          </w:p>
                        </w:tc>
                      </w:tr>
                      <w:tr w:rsidR="00DB09DF" w14:paraId="15C427FB" w14:textId="77777777" w:rsidTr="00DB09DF">
                        <w:tc>
                          <w:tcPr>
                            <w:tcW w:w="5000" w:type="pct"/>
                          </w:tcPr>
                          <w:p w14:paraId="49427660" w14:textId="77777777" w:rsidR="00DB09DF" w:rsidRDefault="00DB09DF" w:rsidP="00DB09DF">
                            <w:r>
                              <w:t xml:space="preserve">30% </w:t>
                            </w:r>
                            <w:r w:rsidRPr="00A5626A">
                              <w:rPr>
                                <w:i/>
                              </w:rPr>
                              <w:t xml:space="preserve">(NB </w:t>
                            </w:r>
                            <w:r>
                              <w:rPr>
                                <w:i/>
                              </w:rPr>
                              <w:t>100%-</w:t>
                            </w:r>
                            <w:r w:rsidRPr="00A5626A">
                              <w:rPr>
                                <w:i/>
                              </w:rPr>
                              <w:t xml:space="preserve">70% </w:t>
                            </w:r>
                            <w:r>
                              <w:rPr>
                                <w:i/>
                              </w:rPr>
                              <w:t>caught</w:t>
                            </w:r>
                            <w:r w:rsidRPr="00A5626A">
                              <w:rPr>
                                <w:i/>
                              </w:rPr>
                              <w:t xml:space="preserve"> each month)</w:t>
                            </w:r>
                          </w:p>
                        </w:tc>
                      </w:tr>
                      <w:tr w:rsidR="00DB09DF" w14:paraId="74BED834" w14:textId="77777777" w:rsidTr="00DB09DF">
                        <w:tc>
                          <w:tcPr>
                            <w:tcW w:w="5000" w:type="pct"/>
                          </w:tcPr>
                          <w:p w14:paraId="213E7944" w14:textId="77777777" w:rsidR="00DB09DF" w:rsidRPr="00BC4B6B" w:rsidRDefault="00DB09DF" w:rsidP="00DB09DF">
                            <w:pPr>
                              <w:jc w:val="center"/>
                              <w:rPr>
                                <w:b/>
                              </w:rPr>
                            </w:pPr>
                            <w:r w:rsidRPr="000B0955">
                              <w:rPr>
                                <w:b/>
                              </w:rPr>
                              <w:t>S</w:t>
                            </w:r>
                            <w:r>
                              <w:rPr>
                                <w:b/>
                              </w:rPr>
                              <w:t>pecific behaviours</w:t>
                            </w:r>
                          </w:p>
                        </w:tc>
                      </w:tr>
                      <w:tr w:rsidR="00DB09DF" w14:paraId="3BC2A77D" w14:textId="77777777" w:rsidTr="00DB09DF">
                        <w:tc>
                          <w:tcPr>
                            <w:tcW w:w="5000" w:type="pct"/>
                          </w:tcPr>
                          <w:p w14:paraId="58792D10" w14:textId="77777777" w:rsidR="00DB09DF" w:rsidRDefault="00DB09DF">
                            <w:r>
                              <w:sym w:font="Wingdings" w:char="F0FC"/>
                            </w:r>
                            <w:r>
                              <w:t xml:space="preserve"> states value</w:t>
                            </w:r>
                          </w:p>
                        </w:tc>
                      </w:tr>
                    </w:tbl>
                    <w:p w14:paraId="35A036BC" w14:textId="77777777" w:rsidR="00DB09DF" w:rsidRDefault="00DB09DF" w:rsidP="00DB09DF"/>
                  </w:txbxContent>
                </v:textbox>
              </v:shape>
            </w:pict>
          </mc:Fallback>
        </mc:AlternateContent>
      </w:r>
    </w:p>
    <w:p w14:paraId="005AE03E" w14:textId="77777777" w:rsidR="00980B69" w:rsidRDefault="00980B69" w:rsidP="00DB09DF">
      <w:pPr>
        <w:pStyle w:val="Partai"/>
      </w:pPr>
    </w:p>
    <w:p w14:paraId="39595B4D" w14:textId="77777777" w:rsidR="00980B69" w:rsidRDefault="00980B69" w:rsidP="00DB09DF">
      <w:pPr>
        <w:pStyle w:val="Parta"/>
      </w:pPr>
    </w:p>
    <w:p w14:paraId="34107C55" w14:textId="77777777" w:rsidR="00980B69" w:rsidRDefault="00980B69" w:rsidP="00DB09DF">
      <w:pPr>
        <w:pStyle w:val="Parta"/>
      </w:pPr>
    </w:p>
    <w:p w14:paraId="777E8531" w14:textId="77777777" w:rsidR="00980B69" w:rsidRDefault="00980B69" w:rsidP="00DB09DF">
      <w:pPr>
        <w:pStyle w:val="Parta"/>
      </w:pPr>
    </w:p>
    <w:p w14:paraId="4BC8B178" w14:textId="77777777" w:rsidR="00980B69" w:rsidRDefault="00980B69" w:rsidP="00DB09DF">
      <w:pPr>
        <w:pStyle w:val="Parta"/>
      </w:pPr>
    </w:p>
    <w:p w14:paraId="6D4D2E6B" w14:textId="77777777" w:rsidR="00980B69" w:rsidRDefault="00980B69" w:rsidP="00DB09DF">
      <w:pPr>
        <w:pStyle w:val="Parta"/>
        <w:ind w:left="0" w:firstLine="0"/>
      </w:pPr>
      <w:r>
        <w:t>(b)</w:t>
      </w:r>
      <w:r>
        <w:tab/>
        <w:t xml:space="preserve">Graph </w:t>
      </w:r>
      <w:r w:rsidRPr="00F01683">
        <w:rPr>
          <w:position w:val="-12"/>
        </w:rPr>
        <w:object w:dxaOrig="279" w:dyaOrig="360" w14:anchorId="5D7DE316">
          <v:shape id="_x0000_i1063" type="#_x0000_t75" style="width:13.85pt;height:18.45pt" o:ole="">
            <v:imagedata r:id="rId68" o:title=""/>
          </v:shape>
          <o:OLEObject Type="Embed" ProgID="Equation.DSMT4" ShapeID="_x0000_i1063" DrawAspect="Content" ObjectID="_1556962691" r:id="rId72"/>
        </w:object>
      </w:r>
      <w:r>
        <w:t xml:space="preserve"> on the axes below for </w:t>
      </w:r>
      <w:r w:rsidRPr="00F01683">
        <w:rPr>
          <w:position w:val="-6"/>
        </w:rPr>
        <w:object w:dxaOrig="900" w:dyaOrig="279" w14:anchorId="417D98EF">
          <v:shape id="_x0000_i1064" type="#_x0000_t75" style="width:45.25pt;height:13.85pt" o:ole="">
            <v:imagedata r:id="rId73" o:title=""/>
          </v:shape>
          <o:OLEObject Type="Embed" ProgID="Equation.DSMT4" ShapeID="_x0000_i1064" DrawAspect="Content" ObjectID="_1556962692" r:id="rId74"/>
        </w:object>
      </w:r>
      <w:r>
        <w:t>.</w:t>
      </w:r>
      <w:r>
        <w:tab/>
        <w:t>(3 marks)</w:t>
      </w:r>
    </w:p>
    <w:p w14:paraId="44FAB94E" w14:textId="77777777" w:rsidR="00980B69" w:rsidRDefault="00980B69" w:rsidP="00DB09DF">
      <w:pPr>
        <w:pStyle w:val="Parta"/>
      </w:pPr>
    </w:p>
    <w:p w14:paraId="61A3B7AE" w14:textId="77777777" w:rsidR="00980B69" w:rsidRDefault="00980B69" w:rsidP="00DB09DF">
      <w:pPr>
        <w:pStyle w:val="Parta"/>
        <w:jc w:val="center"/>
      </w:pPr>
      <w:r>
        <w:rPr>
          <w:noProof/>
          <w:lang w:eastAsia="en-AU"/>
        </w:rPr>
        <mc:AlternateContent>
          <mc:Choice Requires="wps">
            <w:drawing>
              <wp:anchor distT="0" distB="0" distL="114300" distR="114300" simplePos="0" relativeHeight="251706368" behindDoc="0" locked="0" layoutInCell="1" allowOverlap="1" wp14:anchorId="0A60EFC7" wp14:editId="43DB6ECC">
                <wp:simplePos x="0" y="0"/>
                <wp:positionH relativeFrom="column">
                  <wp:posOffset>2689860</wp:posOffset>
                </wp:positionH>
                <wp:positionV relativeFrom="paragraph">
                  <wp:posOffset>1769745</wp:posOffset>
                </wp:positionV>
                <wp:extent cx="3473450" cy="1028700"/>
                <wp:effectExtent l="0" t="0" r="12700" b="19050"/>
                <wp:wrapNone/>
                <wp:docPr id="39" name="Text Box 39"/>
                <wp:cNvGraphicFramePr/>
                <a:graphic xmlns:a="http://schemas.openxmlformats.org/drawingml/2006/main">
                  <a:graphicData uri="http://schemas.microsoft.com/office/word/2010/wordprocessingShape">
                    <wps:wsp>
                      <wps:cNvSpPr txBox="1"/>
                      <wps:spPr>
                        <a:xfrm>
                          <a:off x="0" y="0"/>
                          <a:ext cx="3473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1"/>
                            </w:tblGrid>
                            <w:tr w:rsidR="00DB09DF" w14:paraId="6664B319" w14:textId="77777777" w:rsidTr="00DB09DF">
                              <w:tc>
                                <w:tcPr>
                                  <w:tcW w:w="5000" w:type="pct"/>
                                </w:tcPr>
                                <w:p w14:paraId="3AE7B703" w14:textId="77777777" w:rsidR="00DB09DF" w:rsidRPr="00BC4B6B" w:rsidRDefault="00DB09DF" w:rsidP="00DB09DF">
                                  <w:pPr>
                                    <w:jc w:val="center"/>
                                    <w:rPr>
                                      <w:b/>
                                    </w:rPr>
                                  </w:pPr>
                                  <w:r w:rsidRPr="000B0955">
                                    <w:rPr>
                                      <w:b/>
                                    </w:rPr>
                                    <w:t>Solution</w:t>
                                  </w:r>
                                </w:p>
                              </w:tc>
                            </w:tr>
                            <w:tr w:rsidR="00DB09DF" w14:paraId="32AB3F23" w14:textId="77777777" w:rsidTr="00DB09DF">
                              <w:tc>
                                <w:tcPr>
                                  <w:tcW w:w="5000" w:type="pct"/>
                                </w:tcPr>
                                <w:p w14:paraId="4037AB16" w14:textId="77777777" w:rsidR="00DB09DF" w:rsidRDefault="00DB09DF">
                                  <w:r>
                                    <w:t>See graph</w:t>
                                  </w:r>
                                </w:p>
                              </w:tc>
                            </w:tr>
                            <w:tr w:rsidR="00DB09DF" w14:paraId="5722696C" w14:textId="77777777" w:rsidTr="00DB09DF">
                              <w:tc>
                                <w:tcPr>
                                  <w:tcW w:w="5000" w:type="pct"/>
                                </w:tcPr>
                                <w:p w14:paraId="6EA1FAE1" w14:textId="77777777" w:rsidR="00DB09DF" w:rsidRPr="00BC4B6B" w:rsidRDefault="00DB09DF" w:rsidP="00DB09DF">
                                  <w:pPr>
                                    <w:jc w:val="center"/>
                                    <w:rPr>
                                      <w:b/>
                                    </w:rPr>
                                  </w:pPr>
                                  <w:r w:rsidRPr="000B0955">
                                    <w:rPr>
                                      <w:b/>
                                    </w:rPr>
                                    <w:t>S</w:t>
                                  </w:r>
                                  <w:r>
                                    <w:rPr>
                                      <w:b/>
                                    </w:rPr>
                                    <w:t>pecific behaviours</w:t>
                                  </w:r>
                                </w:p>
                              </w:tc>
                            </w:tr>
                            <w:tr w:rsidR="00DB09DF" w14:paraId="3E461596" w14:textId="77777777" w:rsidTr="00DB09DF">
                              <w:tc>
                                <w:tcPr>
                                  <w:tcW w:w="5000" w:type="pct"/>
                                </w:tcPr>
                                <w:p w14:paraId="5E332C6C" w14:textId="77777777" w:rsidR="00DB09DF" w:rsidRDefault="00DB09DF">
                                  <w:r>
                                    <w:sym w:font="Wingdings" w:char="F0FC"/>
                                  </w:r>
                                  <w:r>
                                    <w:t xml:space="preserve"> correct first point (1,50)</w:t>
                                  </w:r>
                                </w:p>
                                <w:p w14:paraId="6C3C236B" w14:textId="77777777" w:rsidR="00DB09DF" w:rsidRDefault="00DB09DF">
                                  <w:r>
                                    <w:sym w:font="Wingdings" w:char="F0FC"/>
                                  </w:r>
                                  <w:r>
                                    <w:t xml:space="preserve"> at least three other correct points</w:t>
                                  </w:r>
                                </w:p>
                                <w:p w14:paraId="5A27A732" w14:textId="77777777" w:rsidR="00DB09DF" w:rsidRDefault="00DB09DF">
                                  <w:r>
                                    <w:sym w:font="Wingdings" w:char="F0FC"/>
                                  </w:r>
                                  <w:r>
                                    <w:t xml:space="preserve"> all points plotted correctly, no attempt to join points</w:t>
                                  </w:r>
                                </w:p>
                              </w:tc>
                            </w:tr>
                          </w:tbl>
                          <w:p w14:paraId="21B6EEF7"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2" type="#_x0000_t202" style="position:absolute;left:0;text-align:left;margin-left:211.8pt;margin-top:139.35pt;width:273.5pt;height: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681"/>
                      </w:tblGrid>
                      <w:tr w:rsidR="00DB09DF" w14:paraId="6664B319" w14:textId="77777777" w:rsidTr="00DB09DF">
                        <w:tc>
                          <w:tcPr>
                            <w:tcW w:w="5000" w:type="pct"/>
                          </w:tcPr>
                          <w:p w14:paraId="3AE7B703" w14:textId="77777777" w:rsidR="00DB09DF" w:rsidRPr="00BC4B6B" w:rsidRDefault="00DB09DF" w:rsidP="00DB09DF">
                            <w:pPr>
                              <w:jc w:val="center"/>
                              <w:rPr>
                                <w:b/>
                              </w:rPr>
                            </w:pPr>
                            <w:r w:rsidRPr="000B0955">
                              <w:rPr>
                                <w:b/>
                              </w:rPr>
                              <w:t>Solution</w:t>
                            </w:r>
                          </w:p>
                        </w:tc>
                      </w:tr>
                      <w:tr w:rsidR="00DB09DF" w14:paraId="32AB3F23" w14:textId="77777777" w:rsidTr="00DB09DF">
                        <w:tc>
                          <w:tcPr>
                            <w:tcW w:w="5000" w:type="pct"/>
                          </w:tcPr>
                          <w:p w14:paraId="4037AB16" w14:textId="77777777" w:rsidR="00DB09DF" w:rsidRDefault="00DB09DF">
                            <w:r>
                              <w:t>See graph</w:t>
                            </w:r>
                          </w:p>
                        </w:tc>
                      </w:tr>
                      <w:tr w:rsidR="00DB09DF" w14:paraId="5722696C" w14:textId="77777777" w:rsidTr="00DB09DF">
                        <w:tc>
                          <w:tcPr>
                            <w:tcW w:w="5000" w:type="pct"/>
                          </w:tcPr>
                          <w:p w14:paraId="6EA1FAE1" w14:textId="77777777" w:rsidR="00DB09DF" w:rsidRPr="00BC4B6B" w:rsidRDefault="00DB09DF" w:rsidP="00DB09DF">
                            <w:pPr>
                              <w:jc w:val="center"/>
                              <w:rPr>
                                <w:b/>
                              </w:rPr>
                            </w:pPr>
                            <w:r w:rsidRPr="000B0955">
                              <w:rPr>
                                <w:b/>
                              </w:rPr>
                              <w:t>S</w:t>
                            </w:r>
                            <w:r>
                              <w:rPr>
                                <w:b/>
                              </w:rPr>
                              <w:t>pecific behaviours</w:t>
                            </w:r>
                          </w:p>
                        </w:tc>
                      </w:tr>
                      <w:tr w:rsidR="00DB09DF" w14:paraId="3E461596" w14:textId="77777777" w:rsidTr="00DB09DF">
                        <w:tc>
                          <w:tcPr>
                            <w:tcW w:w="5000" w:type="pct"/>
                          </w:tcPr>
                          <w:p w14:paraId="5E332C6C" w14:textId="77777777" w:rsidR="00DB09DF" w:rsidRDefault="00DB09DF">
                            <w:r>
                              <w:sym w:font="Wingdings" w:char="F0FC"/>
                            </w:r>
                            <w:r>
                              <w:t xml:space="preserve"> correct first point (1,50)</w:t>
                            </w:r>
                          </w:p>
                          <w:p w14:paraId="6C3C236B" w14:textId="77777777" w:rsidR="00DB09DF" w:rsidRDefault="00DB09DF">
                            <w:r>
                              <w:sym w:font="Wingdings" w:char="F0FC"/>
                            </w:r>
                            <w:r>
                              <w:t xml:space="preserve"> at least three other correct points</w:t>
                            </w:r>
                          </w:p>
                          <w:p w14:paraId="5A27A732" w14:textId="77777777" w:rsidR="00DB09DF" w:rsidRDefault="00DB09DF">
                            <w:r>
                              <w:sym w:font="Wingdings" w:char="F0FC"/>
                            </w:r>
                            <w:r>
                              <w:t xml:space="preserve"> all points plotted correctly, no attempt to join points</w:t>
                            </w:r>
                          </w:p>
                        </w:tc>
                      </w:tr>
                    </w:tbl>
                    <w:p w14:paraId="21B6EEF7" w14:textId="77777777" w:rsidR="00DB09DF" w:rsidRDefault="00DB09DF" w:rsidP="00DB09DF"/>
                  </w:txbxContent>
                </v:textbox>
              </v:shape>
            </w:pict>
          </mc:Fallback>
        </mc:AlternateContent>
      </w:r>
      <w:r>
        <w:object w:dxaOrig="8477" w:dyaOrig="4977" w14:anchorId="54366937">
          <v:shape id="_x0000_i1065" type="#_x0000_t75" style="width:423.7pt;height:249.25pt" o:ole="">
            <v:imagedata r:id="rId75" o:title=""/>
          </v:shape>
          <o:OLEObject Type="Embed" ProgID="FXDraw3.Document" ShapeID="_x0000_i1065" DrawAspect="Content" ObjectID="_1556962693" r:id="rId76"/>
        </w:object>
      </w:r>
    </w:p>
    <w:p w14:paraId="60CA7FF3" w14:textId="77777777" w:rsidR="00980B69" w:rsidRDefault="00980B69" w:rsidP="00DB09DF">
      <w:pPr>
        <w:pStyle w:val="Parta"/>
      </w:pPr>
    </w:p>
    <w:p w14:paraId="539B8324" w14:textId="77777777" w:rsidR="00980B69" w:rsidRDefault="00980B69" w:rsidP="00DB09DF">
      <w:pPr>
        <w:pStyle w:val="Parta"/>
      </w:pPr>
      <w:r>
        <w:t>(c)</w:t>
      </w:r>
      <w:r>
        <w:tab/>
        <w:t>Assuming this model continues, comment on how the number of fish in the tank changes over the next few years.</w:t>
      </w:r>
      <w:r>
        <w:tab/>
        <w:t>(2 marks)</w:t>
      </w:r>
    </w:p>
    <w:p w14:paraId="1002CB35" w14:textId="77777777" w:rsidR="00980B69" w:rsidRDefault="00980B69" w:rsidP="00DB09DF">
      <w:pPr>
        <w:pStyle w:val="Parta"/>
      </w:pPr>
      <w:r>
        <w:rPr>
          <w:noProof/>
          <w:lang w:eastAsia="en-AU"/>
        </w:rPr>
        <mc:AlternateContent>
          <mc:Choice Requires="wps">
            <w:drawing>
              <wp:anchor distT="0" distB="0" distL="114300" distR="114300" simplePos="0" relativeHeight="251705344" behindDoc="0" locked="0" layoutInCell="1" allowOverlap="1" wp14:anchorId="466F4C68" wp14:editId="36D2FB10">
                <wp:simplePos x="0" y="0"/>
                <wp:positionH relativeFrom="column">
                  <wp:posOffset>454660</wp:posOffset>
                </wp:positionH>
                <wp:positionV relativeFrom="paragraph">
                  <wp:posOffset>62230</wp:posOffset>
                </wp:positionV>
                <wp:extent cx="5238750" cy="104140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52387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0722CD08" w14:textId="77777777" w:rsidTr="00DB09DF">
                              <w:tc>
                                <w:tcPr>
                                  <w:tcW w:w="5000" w:type="pct"/>
                                </w:tcPr>
                                <w:p w14:paraId="77A4C4E7" w14:textId="77777777" w:rsidR="00DB09DF" w:rsidRPr="00BC4B6B" w:rsidRDefault="00DB09DF" w:rsidP="00DB09DF">
                                  <w:pPr>
                                    <w:jc w:val="center"/>
                                    <w:rPr>
                                      <w:b/>
                                    </w:rPr>
                                  </w:pPr>
                                  <w:r w:rsidRPr="000B0955">
                                    <w:rPr>
                                      <w:b/>
                                    </w:rPr>
                                    <w:t>Solution</w:t>
                                  </w:r>
                                </w:p>
                              </w:tc>
                            </w:tr>
                            <w:tr w:rsidR="00DB09DF" w14:paraId="3E2BC1F2" w14:textId="77777777" w:rsidTr="00DB09DF">
                              <w:tc>
                                <w:tcPr>
                                  <w:tcW w:w="5000" w:type="pct"/>
                                </w:tcPr>
                                <w:p w14:paraId="5D2060BB" w14:textId="77777777" w:rsidR="00DB09DF" w:rsidRDefault="00DB09DF" w:rsidP="00DB09DF">
                                  <w:r>
                                    <w:t>Each month, number of fish increase but at a slower rate, until eventually reach a steady state of 400 fish in tank at start of each month.</w:t>
                                  </w:r>
                                </w:p>
                              </w:tc>
                            </w:tr>
                            <w:tr w:rsidR="00DB09DF" w14:paraId="63774C2A" w14:textId="77777777" w:rsidTr="00DB09DF">
                              <w:tc>
                                <w:tcPr>
                                  <w:tcW w:w="5000" w:type="pct"/>
                                </w:tcPr>
                                <w:p w14:paraId="2FBC3CDA" w14:textId="77777777" w:rsidR="00DB09DF" w:rsidRPr="00BC4B6B" w:rsidRDefault="00DB09DF" w:rsidP="00DB09DF">
                                  <w:pPr>
                                    <w:jc w:val="center"/>
                                    <w:rPr>
                                      <w:b/>
                                    </w:rPr>
                                  </w:pPr>
                                  <w:r w:rsidRPr="000B0955">
                                    <w:rPr>
                                      <w:b/>
                                    </w:rPr>
                                    <w:t>S</w:t>
                                  </w:r>
                                  <w:r>
                                    <w:rPr>
                                      <w:b/>
                                    </w:rPr>
                                    <w:t>pecific behaviours</w:t>
                                  </w:r>
                                </w:p>
                              </w:tc>
                            </w:tr>
                            <w:tr w:rsidR="00DB09DF" w14:paraId="5EDB7B98" w14:textId="77777777" w:rsidTr="00DB09DF">
                              <w:tc>
                                <w:tcPr>
                                  <w:tcW w:w="5000" w:type="pct"/>
                                </w:tcPr>
                                <w:p w14:paraId="72B1C058" w14:textId="77777777" w:rsidR="00DB09DF" w:rsidRDefault="00DB09DF">
                                  <w:r>
                                    <w:sym w:font="Wingdings" w:char="F0FC"/>
                                  </w:r>
                                  <w:r>
                                    <w:t xml:space="preserve"> comments on increasing at slower rate</w:t>
                                  </w:r>
                                </w:p>
                                <w:p w14:paraId="282CEF0D" w14:textId="77777777" w:rsidR="00DB09DF" w:rsidRDefault="00DB09DF" w:rsidP="00DB09DF">
                                  <w:r>
                                    <w:sym w:font="Wingdings" w:char="F0FC"/>
                                  </w:r>
                                  <w:r>
                                    <w:t xml:space="preserve"> determines long term steady state of 400 fish</w:t>
                                  </w:r>
                                </w:p>
                              </w:tc>
                            </w:tr>
                          </w:tbl>
                          <w:p w14:paraId="25216710"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3" type="#_x0000_t202" style="position:absolute;left:0;text-align:left;margin-left:35.8pt;margin-top:4.9pt;width:412.5pt;height: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0722CD08" w14:textId="77777777" w:rsidTr="00DB09DF">
                        <w:tc>
                          <w:tcPr>
                            <w:tcW w:w="5000" w:type="pct"/>
                          </w:tcPr>
                          <w:p w14:paraId="77A4C4E7" w14:textId="77777777" w:rsidR="00DB09DF" w:rsidRPr="00BC4B6B" w:rsidRDefault="00DB09DF" w:rsidP="00DB09DF">
                            <w:pPr>
                              <w:jc w:val="center"/>
                              <w:rPr>
                                <w:b/>
                              </w:rPr>
                            </w:pPr>
                            <w:r w:rsidRPr="000B0955">
                              <w:rPr>
                                <w:b/>
                              </w:rPr>
                              <w:t>Solution</w:t>
                            </w:r>
                          </w:p>
                        </w:tc>
                      </w:tr>
                      <w:tr w:rsidR="00DB09DF" w14:paraId="3E2BC1F2" w14:textId="77777777" w:rsidTr="00DB09DF">
                        <w:tc>
                          <w:tcPr>
                            <w:tcW w:w="5000" w:type="pct"/>
                          </w:tcPr>
                          <w:p w14:paraId="5D2060BB" w14:textId="77777777" w:rsidR="00DB09DF" w:rsidRDefault="00DB09DF" w:rsidP="00DB09DF">
                            <w:r>
                              <w:t>Each month, number of fish increase but at a slower rate, until eventually reach a steady state of 400 fish in tank at start of each month.</w:t>
                            </w:r>
                          </w:p>
                        </w:tc>
                      </w:tr>
                      <w:tr w:rsidR="00DB09DF" w14:paraId="63774C2A" w14:textId="77777777" w:rsidTr="00DB09DF">
                        <w:tc>
                          <w:tcPr>
                            <w:tcW w:w="5000" w:type="pct"/>
                          </w:tcPr>
                          <w:p w14:paraId="2FBC3CDA" w14:textId="77777777" w:rsidR="00DB09DF" w:rsidRPr="00BC4B6B" w:rsidRDefault="00DB09DF" w:rsidP="00DB09DF">
                            <w:pPr>
                              <w:jc w:val="center"/>
                              <w:rPr>
                                <w:b/>
                              </w:rPr>
                            </w:pPr>
                            <w:r w:rsidRPr="000B0955">
                              <w:rPr>
                                <w:b/>
                              </w:rPr>
                              <w:t>S</w:t>
                            </w:r>
                            <w:r>
                              <w:rPr>
                                <w:b/>
                              </w:rPr>
                              <w:t>pecific behaviours</w:t>
                            </w:r>
                          </w:p>
                        </w:tc>
                      </w:tr>
                      <w:tr w:rsidR="00DB09DF" w14:paraId="5EDB7B98" w14:textId="77777777" w:rsidTr="00DB09DF">
                        <w:tc>
                          <w:tcPr>
                            <w:tcW w:w="5000" w:type="pct"/>
                          </w:tcPr>
                          <w:p w14:paraId="72B1C058" w14:textId="77777777" w:rsidR="00DB09DF" w:rsidRDefault="00DB09DF">
                            <w:r>
                              <w:sym w:font="Wingdings" w:char="F0FC"/>
                            </w:r>
                            <w:r>
                              <w:t xml:space="preserve"> comments on increasing at slower rate</w:t>
                            </w:r>
                          </w:p>
                          <w:p w14:paraId="282CEF0D" w14:textId="77777777" w:rsidR="00DB09DF" w:rsidRDefault="00DB09DF" w:rsidP="00DB09DF">
                            <w:r>
                              <w:sym w:font="Wingdings" w:char="F0FC"/>
                            </w:r>
                            <w:r>
                              <w:t xml:space="preserve"> determines long term steady state of 400 fish</w:t>
                            </w:r>
                          </w:p>
                        </w:tc>
                      </w:tr>
                    </w:tbl>
                    <w:p w14:paraId="25216710" w14:textId="77777777" w:rsidR="00DB09DF" w:rsidRDefault="00DB09DF" w:rsidP="00DB09DF"/>
                  </w:txbxContent>
                </v:textbox>
              </v:shape>
            </w:pict>
          </mc:Fallback>
        </mc:AlternateContent>
      </w:r>
    </w:p>
    <w:p w14:paraId="563A5C89" w14:textId="77777777" w:rsidR="00980B69" w:rsidRDefault="00980B69" w:rsidP="00DB09DF">
      <w:pPr>
        <w:pStyle w:val="Parta"/>
      </w:pPr>
    </w:p>
    <w:p w14:paraId="17FCDB06" w14:textId="77777777" w:rsidR="00980B69" w:rsidRPr="00F913EF" w:rsidRDefault="00980B69" w:rsidP="00DB09DF"/>
    <w:p w14:paraId="5A6B3431" w14:textId="77777777" w:rsidR="00980B69" w:rsidRDefault="00980B69">
      <w:pPr>
        <w:spacing w:after="160" w:line="259" w:lineRule="auto"/>
        <w:rPr>
          <w:b/>
          <w:szCs w:val="24"/>
          <w:lang w:val="en-US"/>
        </w:rPr>
      </w:pPr>
      <w:r>
        <w:br w:type="page"/>
      </w:r>
    </w:p>
    <w:p w14:paraId="5DBE32C9" w14:textId="77777777" w:rsidR="00980B69" w:rsidRDefault="00980B69" w:rsidP="00980B69">
      <w:pPr>
        <w:pStyle w:val="QNum"/>
      </w:pPr>
      <w:r>
        <w:lastRenderedPageBreak/>
        <w:t>Question 16</w:t>
      </w:r>
      <w:r>
        <w:tab/>
        <w:t>(9 marks)</w:t>
      </w:r>
    </w:p>
    <w:p w14:paraId="64AF33F1" w14:textId="77777777" w:rsidR="00980B69" w:rsidRDefault="00980B69" w:rsidP="00F913EF">
      <w:r>
        <w:t>An airline has flights between six cities as shown in the graph below. Two of the flights are sightseeing flights that return to the city from which they departed.</w:t>
      </w:r>
    </w:p>
    <w:p w14:paraId="3068861C" w14:textId="77777777" w:rsidR="00980B69" w:rsidRDefault="00980B69" w:rsidP="00F913EF"/>
    <w:p w14:paraId="34EDA6AE" w14:textId="77777777" w:rsidR="00980B69" w:rsidRDefault="00980B69" w:rsidP="00DB09DF">
      <w:pPr>
        <w:jc w:val="center"/>
      </w:pPr>
      <w:r>
        <w:object w:dxaOrig="3897" w:dyaOrig="1713" w14:anchorId="56F66103">
          <v:shape id="_x0000_i1066" type="#_x0000_t75" style="width:195.7pt;height:85.85pt" o:ole="">
            <v:imagedata r:id="rId77" o:title=""/>
          </v:shape>
          <o:OLEObject Type="Embed" ProgID="FXDraw3.Document" ShapeID="_x0000_i1066" DrawAspect="Content" ObjectID="_1556962694" r:id="rId78"/>
        </w:object>
      </w:r>
    </w:p>
    <w:p w14:paraId="1C203821" w14:textId="77777777" w:rsidR="00980B69" w:rsidRDefault="00980B69" w:rsidP="00F913EF"/>
    <w:p w14:paraId="1B161871" w14:textId="77777777" w:rsidR="00980B69" w:rsidRDefault="00980B69" w:rsidP="00DB09DF">
      <w:pPr>
        <w:pStyle w:val="Parta"/>
      </w:pPr>
      <w:r>
        <w:t>(a)</w:t>
      </w:r>
      <w:r>
        <w:tab/>
        <w:t xml:space="preserve">Determine </w:t>
      </w:r>
      <w:r w:rsidRPr="00361131">
        <w:rPr>
          <w:rStyle w:val="Variable"/>
        </w:rPr>
        <w:t>M</w:t>
      </w:r>
      <w:r>
        <w:t>, the adjacency matrix for this graph.</w:t>
      </w:r>
      <w:r>
        <w:tab/>
        <w:t>(3 marks)</w:t>
      </w:r>
    </w:p>
    <w:p w14:paraId="39B46159" w14:textId="77777777" w:rsidR="00980B69" w:rsidRDefault="00980B69" w:rsidP="00DB09DF">
      <w:pPr>
        <w:pStyle w:val="Parta"/>
      </w:pPr>
      <w:r>
        <w:rPr>
          <w:noProof/>
          <w:lang w:eastAsia="en-AU"/>
        </w:rPr>
        <mc:AlternateContent>
          <mc:Choice Requires="wps">
            <w:drawing>
              <wp:anchor distT="0" distB="0" distL="114300" distR="114300" simplePos="0" relativeHeight="251708416" behindDoc="0" locked="0" layoutInCell="1" allowOverlap="1" wp14:anchorId="44F4A5E1" wp14:editId="788C70E4">
                <wp:simplePos x="0" y="0"/>
                <wp:positionH relativeFrom="column">
                  <wp:posOffset>505460</wp:posOffset>
                </wp:positionH>
                <wp:positionV relativeFrom="paragraph">
                  <wp:posOffset>39370</wp:posOffset>
                </wp:positionV>
                <wp:extent cx="5238750" cy="224155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5238750" cy="224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3B40B225" w14:textId="77777777" w:rsidTr="00DB09DF">
                              <w:tc>
                                <w:tcPr>
                                  <w:tcW w:w="5000" w:type="pct"/>
                                </w:tcPr>
                                <w:p w14:paraId="59B97815" w14:textId="77777777" w:rsidR="00DB09DF" w:rsidRPr="00BC4B6B" w:rsidRDefault="00DB09DF" w:rsidP="00DB09DF">
                                  <w:pPr>
                                    <w:jc w:val="center"/>
                                    <w:rPr>
                                      <w:b/>
                                    </w:rPr>
                                  </w:pPr>
                                  <w:r w:rsidRPr="000B0955">
                                    <w:rPr>
                                      <w:b/>
                                    </w:rPr>
                                    <w:t>Solution</w:t>
                                  </w:r>
                                </w:p>
                              </w:tc>
                            </w:tr>
                            <w:tr w:rsidR="00DB09DF" w14:paraId="3FD2532B" w14:textId="77777777" w:rsidTr="00DB09DF">
                              <w:tc>
                                <w:tcPr>
                                  <w:tcW w:w="5000" w:type="pct"/>
                                </w:tcPr>
                                <w:p w14:paraId="3BFEFA3A" w14:textId="77777777" w:rsidR="00DB09DF" w:rsidRDefault="00DB09DF">
                                  <w:r w:rsidRPr="009519A1">
                                    <w:rPr>
                                      <w:position w:val="-102"/>
                                    </w:rPr>
                                    <w:object w:dxaOrig="2240" w:dyaOrig="2160" w14:anchorId="75929035">
                                      <v:shape id="_x0000_i1068" type="#_x0000_t75" style="width:111.7pt;height:108pt" o:ole="">
                                        <v:imagedata r:id="rId79" o:title=""/>
                                      </v:shape>
                                      <o:OLEObject Type="Embed" ProgID="Equation.DSMT4" ShapeID="_x0000_i1068" DrawAspect="Content" ObjectID="_1556962713" r:id="rId80"/>
                                    </w:object>
                                  </w:r>
                                  <w:r>
                                    <w:t xml:space="preserve"> </w:t>
                                  </w:r>
                                </w:p>
                              </w:tc>
                            </w:tr>
                            <w:tr w:rsidR="00DB09DF" w14:paraId="1FACBF08" w14:textId="77777777" w:rsidTr="00DB09DF">
                              <w:tc>
                                <w:tcPr>
                                  <w:tcW w:w="5000" w:type="pct"/>
                                </w:tcPr>
                                <w:p w14:paraId="02CD7922" w14:textId="77777777" w:rsidR="00DB09DF" w:rsidRPr="00BC4B6B" w:rsidRDefault="00DB09DF" w:rsidP="00DB09DF">
                                  <w:pPr>
                                    <w:jc w:val="center"/>
                                    <w:rPr>
                                      <w:b/>
                                    </w:rPr>
                                  </w:pPr>
                                  <w:r w:rsidRPr="000B0955">
                                    <w:rPr>
                                      <w:b/>
                                    </w:rPr>
                                    <w:t>S</w:t>
                                  </w:r>
                                  <w:r>
                                    <w:rPr>
                                      <w:b/>
                                    </w:rPr>
                                    <w:t>pecific behaviours</w:t>
                                  </w:r>
                                </w:p>
                              </w:tc>
                            </w:tr>
                            <w:tr w:rsidR="00DB09DF" w14:paraId="01CFD35C" w14:textId="77777777" w:rsidTr="00DB09DF">
                              <w:tc>
                                <w:tcPr>
                                  <w:tcW w:w="5000" w:type="pct"/>
                                </w:tcPr>
                                <w:p w14:paraId="412959CB" w14:textId="77777777" w:rsidR="00DB09DF" w:rsidRDefault="00DB09DF">
                                  <w:r>
                                    <w:sym w:font="Wingdings" w:char="F0FC"/>
                                  </w:r>
                                  <w:r>
                                    <w:t xml:space="preserve"> draws a 5x5 matrix</w:t>
                                  </w:r>
                                </w:p>
                                <w:p w14:paraId="6A66A0F4" w14:textId="77777777" w:rsidR="00DB09DF" w:rsidRDefault="00DB09DF">
                                  <w:r>
                                    <w:sym w:font="Wingdings" w:char="F0FC"/>
                                  </w:r>
                                  <w:r>
                                    <w:t xml:space="preserve"> completes at least three correct rows</w:t>
                                  </w:r>
                                </w:p>
                                <w:p w14:paraId="7E39932B" w14:textId="77777777" w:rsidR="00DB09DF" w:rsidRDefault="00DB09DF">
                                  <w:r>
                                    <w:sym w:font="Wingdings" w:char="F0FC"/>
                                  </w:r>
                                  <w:r>
                                    <w:t xml:space="preserve"> completes all rows correctly</w:t>
                                  </w:r>
                                </w:p>
                              </w:tc>
                            </w:tr>
                          </w:tbl>
                          <w:p w14:paraId="1CEC11EB"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4" type="#_x0000_t202" style="position:absolute;left:0;text-align:left;margin-left:39.8pt;margin-top:3.1pt;width:412.5pt;height:1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3B40B225" w14:textId="77777777" w:rsidTr="00DB09DF">
                        <w:tc>
                          <w:tcPr>
                            <w:tcW w:w="5000" w:type="pct"/>
                          </w:tcPr>
                          <w:p w14:paraId="59B97815" w14:textId="77777777" w:rsidR="00DB09DF" w:rsidRPr="00BC4B6B" w:rsidRDefault="00DB09DF" w:rsidP="00DB09DF">
                            <w:pPr>
                              <w:jc w:val="center"/>
                              <w:rPr>
                                <w:b/>
                              </w:rPr>
                            </w:pPr>
                            <w:r w:rsidRPr="000B0955">
                              <w:rPr>
                                <w:b/>
                              </w:rPr>
                              <w:t>Solution</w:t>
                            </w:r>
                          </w:p>
                        </w:tc>
                      </w:tr>
                      <w:tr w:rsidR="00DB09DF" w14:paraId="3FD2532B" w14:textId="77777777" w:rsidTr="00DB09DF">
                        <w:tc>
                          <w:tcPr>
                            <w:tcW w:w="5000" w:type="pct"/>
                          </w:tcPr>
                          <w:p w14:paraId="3BFEFA3A" w14:textId="77777777" w:rsidR="00DB09DF" w:rsidRDefault="00DB09DF">
                            <w:r w:rsidRPr="009519A1">
                              <w:rPr>
                                <w:position w:val="-102"/>
                              </w:rPr>
                              <w:object w:dxaOrig="2240" w:dyaOrig="2160" w14:anchorId="75929035">
                                <v:shape id="_x0000_i1068" type="#_x0000_t75" style="width:111.7pt;height:108pt" o:ole="">
                                  <v:imagedata r:id="rId79" o:title=""/>
                                </v:shape>
                                <o:OLEObject Type="Embed" ProgID="Equation.DSMT4" ShapeID="_x0000_i1068" DrawAspect="Content" ObjectID="_1556962713" r:id="rId81"/>
                              </w:object>
                            </w:r>
                            <w:r>
                              <w:t xml:space="preserve"> </w:t>
                            </w:r>
                          </w:p>
                        </w:tc>
                      </w:tr>
                      <w:tr w:rsidR="00DB09DF" w14:paraId="1FACBF08" w14:textId="77777777" w:rsidTr="00DB09DF">
                        <w:tc>
                          <w:tcPr>
                            <w:tcW w:w="5000" w:type="pct"/>
                          </w:tcPr>
                          <w:p w14:paraId="02CD7922" w14:textId="77777777" w:rsidR="00DB09DF" w:rsidRPr="00BC4B6B" w:rsidRDefault="00DB09DF" w:rsidP="00DB09DF">
                            <w:pPr>
                              <w:jc w:val="center"/>
                              <w:rPr>
                                <w:b/>
                              </w:rPr>
                            </w:pPr>
                            <w:r w:rsidRPr="000B0955">
                              <w:rPr>
                                <w:b/>
                              </w:rPr>
                              <w:t>S</w:t>
                            </w:r>
                            <w:r>
                              <w:rPr>
                                <w:b/>
                              </w:rPr>
                              <w:t>pecific behaviours</w:t>
                            </w:r>
                          </w:p>
                        </w:tc>
                      </w:tr>
                      <w:tr w:rsidR="00DB09DF" w14:paraId="01CFD35C" w14:textId="77777777" w:rsidTr="00DB09DF">
                        <w:tc>
                          <w:tcPr>
                            <w:tcW w:w="5000" w:type="pct"/>
                          </w:tcPr>
                          <w:p w14:paraId="412959CB" w14:textId="77777777" w:rsidR="00DB09DF" w:rsidRDefault="00DB09DF">
                            <w:r>
                              <w:sym w:font="Wingdings" w:char="F0FC"/>
                            </w:r>
                            <w:r>
                              <w:t xml:space="preserve"> draws a 5x5 matrix</w:t>
                            </w:r>
                          </w:p>
                          <w:p w14:paraId="6A66A0F4" w14:textId="77777777" w:rsidR="00DB09DF" w:rsidRDefault="00DB09DF">
                            <w:r>
                              <w:sym w:font="Wingdings" w:char="F0FC"/>
                            </w:r>
                            <w:r>
                              <w:t xml:space="preserve"> completes at least three correct rows</w:t>
                            </w:r>
                          </w:p>
                          <w:p w14:paraId="7E39932B" w14:textId="77777777" w:rsidR="00DB09DF" w:rsidRDefault="00DB09DF">
                            <w:r>
                              <w:sym w:font="Wingdings" w:char="F0FC"/>
                            </w:r>
                            <w:r>
                              <w:t xml:space="preserve"> completes all rows correctly</w:t>
                            </w:r>
                          </w:p>
                        </w:tc>
                      </w:tr>
                    </w:tbl>
                    <w:p w14:paraId="1CEC11EB" w14:textId="77777777" w:rsidR="00DB09DF" w:rsidRDefault="00DB09DF" w:rsidP="00DB09DF"/>
                  </w:txbxContent>
                </v:textbox>
              </v:shape>
            </w:pict>
          </mc:Fallback>
        </mc:AlternateContent>
      </w:r>
    </w:p>
    <w:p w14:paraId="580752F2" w14:textId="77777777" w:rsidR="00980B69" w:rsidRDefault="00980B69" w:rsidP="00DB09DF">
      <w:pPr>
        <w:pStyle w:val="Parta"/>
      </w:pPr>
    </w:p>
    <w:p w14:paraId="2C05EFEC" w14:textId="77777777" w:rsidR="00980B69" w:rsidRDefault="00980B69" w:rsidP="00DB09DF">
      <w:pPr>
        <w:pStyle w:val="Parta"/>
      </w:pPr>
    </w:p>
    <w:p w14:paraId="7AD1FAAF" w14:textId="77777777" w:rsidR="00980B69" w:rsidRDefault="00980B69" w:rsidP="00DB09DF">
      <w:pPr>
        <w:pStyle w:val="Parta"/>
      </w:pPr>
    </w:p>
    <w:p w14:paraId="648B167D" w14:textId="77777777" w:rsidR="00980B69" w:rsidRDefault="00980B69" w:rsidP="00DB09DF">
      <w:pPr>
        <w:pStyle w:val="Parta"/>
      </w:pPr>
    </w:p>
    <w:p w14:paraId="46EAB09F" w14:textId="77777777" w:rsidR="00980B69" w:rsidRDefault="00980B69" w:rsidP="00DB09DF">
      <w:pPr>
        <w:pStyle w:val="Parta"/>
      </w:pPr>
    </w:p>
    <w:p w14:paraId="34869D3A" w14:textId="77777777" w:rsidR="00980B69" w:rsidRDefault="00980B69" w:rsidP="00DB09DF">
      <w:pPr>
        <w:pStyle w:val="Parta"/>
      </w:pPr>
    </w:p>
    <w:p w14:paraId="2B4A8F44" w14:textId="77777777" w:rsidR="00980B69" w:rsidRDefault="00980B69" w:rsidP="00DB09DF">
      <w:pPr>
        <w:pStyle w:val="Parta"/>
      </w:pPr>
    </w:p>
    <w:p w14:paraId="6666EB55" w14:textId="77777777" w:rsidR="00980B69" w:rsidRDefault="00980B69" w:rsidP="00DB09DF">
      <w:pPr>
        <w:pStyle w:val="Parta"/>
      </w:pPr>
    </w:p>
    <w:p w14:paraId="155F0E99" w14:textId="77777777" w:rsidR="00980B69" w:rsidRDefault="00980B69" w:rsidP="00DB09DF">
      <w:pPr>
        <w:pStyle w:val="Parta"/>
      </w:pPr>
    </w:p>
    <w:p w14:paraId="7ABFBA93" w14:textId="77777777" w:rsidR="00980B69" w:rsidRDefault="00980B69" w:rsidP="00DB09DF">
      <w:pPr>
        <w:pStyle w:val="Parta"/>
      </w:pPr>
    </w:p>
    <w:p w14:paraId="2865A60B" w14:textId="77777777" w:rsidR="00980B69" w:rsidRDefault="00980B69" w:rsidP="00DB09DF">
      <w:pPr>
        <w:pStyle w:val="Parta"/>
      </w:pPr>
    </w:p>
    <w:p w14:paraId="5E9FCB96" w14:textId="77777777" w:rsidR="00980B69" w:rsidRDefault="00980B69" w:rsidP="00DB09DF">
      <w:pPr>
        <w:pStyle w:val="Parta"/>
      </w:pPr>
    </w:p>
    <w:p w14:paraId="3352204B" w14:textId="77777777" w:rsidR="00980B69" w:rsidRDefault="00980B69" w:rsidP="00DB09DF">
      <w:pPr>
        <w:pStyle w:val="Parta"/>
      </w:pPr>
    </w:p>
    <w:p w14:paraId="70ADBF2D" w14:textId="77777777" w:rsidR="00980B69" w:rsidRDefault="00980B69" w:rsidP="00DB09DF">
      <w:pPr>
        <w:pStyle w:val="Parta"/>
      </w:pPr>
    </w:p>
    <w:p w14:paraId="548C0AB2" w14:textId="77777777" w:rsidR="00980B69" w:rsidRDefault="00980B69" w:rsidP="00DB09DF">
      <w:pPr>
        <w:pStyle w:val="Parta"/>
      </w:pPr>
      <w:r>
        <w:t>(b)</w:t>
      </w:r>
      <w:r>
        <w:tab/>
        <w:t xml:space="preserve">Calculate </w:t>
      </w:r>
      <w:r w:rsidRPr="00361131">
        <w:rPr>
          <w:position w:val="-4"/>
        </w:rPr>
        <w:object w:dxaOrig="400" w:dyaOrig="300" w14:anchorId="3ED3D7F5">
          <v:shape id="_x0000_i1069" type="#_x0000_t75" style="width:20.3pt;height:15.7pt" o:ole="">
            <v:imagedata r:id="rId82" o:title=""/>
          </v:shape>
          <o:OLEObject Type="Embed" ProgID="Equation.DSMT4" ShapeID="_x0000_i1069" DrawAspect="Content" ObjectID="_1556962695" r:id="rId83"/>
        </w:object>
      </w:r>
      <w:r>
        <w:t>and explain the significance of the elements in this matrix that are zero.</w:t>
      </w:r>
    </w:p>
    <w:p w14:paraId="1B83377E" w14:textId="77777777" w:rsidR="00980B69" w:rsidRDefault="00980B69" w:rsidP="00DB09DF">
      <w:pPr>
        <w:pStyle w:val="Parta"/>
      </w:pPr>
      <w:r>
        <w:rPr>
          <w:noProof/>
          <w:lang w:eastAsia="en-AU"/>
        </w:rPr>
        <mc:AlternateContent>
          <mc:Choice Requires="wps">
            <w:drawing>
              <wp:anchor distT="0" distB="0" distL="114300" distR="114300" simplePos="0" relativeHeight="251709440" behindDoc="0" locked="0" layoutInCell="1" allowOverlap="1" wp14:anchorId="6010B907" wp14:editId="7C973860">
                <wp:simplePos x="0" y="0"/>
                <wp:positionH relativeFrom="column">
                  <wp:posOffset>505460</wp:posOffset>
                </wp:positionH>
                <wp:positionV relativeFrom="paragraph">
                  <wp:posOffset>40640</wp:posOffset>
                </wp:positionV>
                <wp:extent cx="4826000" cy="23495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48260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07"/>
                            </w:tblGrid>
                            <w:tr w:rsidR="00DB09DF" w14:paraId="2D4EE6BA" w14:textId="77777777" w:rsidTr="00DB09DF">
                              <w:tc>
                                <w:tcPr>
                                  <w:tcW w:w="5000" w:type="pct"/>
                                </w:tcPr>
                                <w:p w14:paraId="46545BB4" w14:textId="77777777" w:rsidR="00DB09DF" w:rsidRPr="00BC4B6B" w:rsidRDefault="00DB09DF" w:rsidP="00DB09DF">
                                  <w:pPr>
                                    <w:jc w:val="center"/>
                                    <w:rPr>
                                      <w:b/>
                                    </w:rPr>
                                  </w:pPr>
                                  <w:r w:rsidRPr="000B0955">
                                    <w:rPr>
                                      <w:b/>
                                    </w:rPr>
                                    <w:t>Solution</w:t>
                                  </w:r>
                                </w:p>
                              </w:tc>
                            </w:tr>
                            <w:tr w:rsidR="00DB09DF" w14:paraId="59F98AEB" w14:textId="77777777" w:rsidTr="00DB09DF">
                              <w:tc>
                                <w:tcPr>
                                  <w:tcW w:w="5000" w:type="pct"/>
                                </w:tcPr>
                                <w:p w14:paraId="46F63B59" w14:textId="77777777" w:rsidR="00DB09DF" w:rsidRDefault="00DB09DF">
                                  <w:r w:rsidRPr="007B3FC7">
                                    <w:rPr>
                                      <w:position w:val="-84"/>
                                    </w:rPr>
                                    <w:object w:dxaOrig="2400" w:dyaOrig="1800" w14:anchorId="12B335B2">
                                      <v:shape id="_x0000_i1071" type="#_x0000_t75" style="width:120pt;height:90.45pt" o:ole="">
                                        <v:imagedata r:id="rId84" o:title=""/>
                                      </v:shape>
                                      <o:OLEObject Type="Embed" ProgID="Equation.DSMT4" ShapeID="_x0000_i1071" DrawAspect="Content" ObjectID="_1556962714" r:id="rId85"/>
                                    </w:object>
                                  </w:r>
                                </w:p>
                                <w:p w14:paraId="6F4F8DA3" w14:textId="77777777" w:rsidR="00DB09DF" w:rsidRDefault="00DB09DF">
                                  <w:r>
                                    <w:t>A zero indicates that not possible to travel between these cities by taking exactly two flights.</w:t>
                                  </w:r>
                                </w:p>
                              </w:tc>
                            </w:tr>
                            <w:tr w:rsidR="00DB09DF" w14:paraId="74986802" w14:textId="77777777" w:rsidTr="00DB09DF">
                              <w:tc>
                                <w:tcPr>
                                  <w:tcW w:w="5000" w:type="pct"/>
                                </w:tcPr>
                                <w:p w14:paraId="55533801" w14:textId="77777777" w:rsidR="00DB09DF" w:rsidRPr="00BC4B6B" w:rsidRDefault="00DB09DF" w:rsidP="00DB09DF">
                                  <w:pPr>
                                    <w:jc w:val="center"/>
                                    <w:rPr>
                                      <w:b/>
                                    </w:rPr>
                                  </w:pPr>
                                  <w:r w:rsidRPr="000B0955">
                                    <w:rPr>
                                      <w:b/>
                                    </w:rPr>
                                    <w:t>S</w:t>
                                  </w:r>
                                  <w:r>
                                    <w:rPr>
                                      <w:b/>
                                    </w:rPr>
                                    <w:t>pecific behaviours</w:t>
                                  </w:r>
                                </w:p>
                              </w:tc>
                            </w:tr>
                            <w:tr w:rsidR="00DB09DF" w14:paraId="018929E7" w14:textId="77777777" w:rsidTr="00DB09DF">
                              <w:tc>
                                <w:tcPr>
                                  <w:tcW w:w="5000" w:type="pct"/>
                                </w:tcPr>
                                <w:p w14:paraId="15DB1947" w14:textId="77777777" w:rsidR="00DB09DF" w:rsidRDefault="00DB09DF">
                                  <w:r>
                                    <w:sym w:font="Wingdings" w:char="F0FC"/>
                                  </w:r>
                                  <w:r>
                                    <w:t xml:space="preserve"> shows </w:t>
                                  </w:r>
                                  <w:r w:rsidRPr="00361131">
                                    <w:rPr>
                                      <w:position w:val="-4"/>
                                    </w:rPr>
                                    <w:object w:dxaOrig="400" w:dyaOrig="300" w14:anchorId="001FABA2">
                                      <v:shape id="_x0000_i1073" type="#_x0000_t75" style="width:20.3pt;height:15.7pt" o:ole="">
                                        <v:imagedata r:id="rId82" o:title=""/>
                                      </v:shape>
                                      <o:OLEObject Type="Embed" ProgID="Equation.DSMT4" ShapeID="_x0000_i1073" DrawAspect="Content" ObjectID="_1556962715" r:id="rId86"/>
                                    </w:object>
                                  </w:r>
                                  <w:r>
                                    <w:t xml:space="preserve"> is a 5x5 matrix</w:t>
                                  </w:r>
                                </w:p>
                                <w:p w14:paraId="116578B6" w14:textId="77777777" w:rsidR="00DB09DF" w:rsidRDefault="00DB09DF">
                                  <w:r>
                                    <w:sym w:font="Wingdings" w:char="F0FC"/>
                                  </w:r>
                                  <w:r>
                                    <w:t xml:space="preserve"> calculates matrix correctly</w:t>
                                  </w:r>
                                </w:p>
                                <w:p w14:paraId="7CD48F44" w14:textId="77777777" w:rsidR="00DB09DF" w:rsidRDefault="00DB09DF" w:rsidP="00DB09DF">
                                  <w:r>
                                    <w:sym w:font="Wingdings" w:char="F0FC"/>
                                  </w:r>
                                  <w:r>
                                    <w:t xml:space="preserve"> explains zeros</w:t>
                                  </w:r>
                                </w:p>
                              </w:tc>
                            </w:tr>
                          </w:tbl>
                          <w:p w14:paraId="061942B0"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5" type="#_x0000_t202" style="position:absolute;left:0;text-align:left;margin-left:39.8pt;margin-top:3.2pt;width:380pt;height:1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7807"/>
                      </w:tblGrid>
                      <w:tr w:rsidR="00DB09DF" w14:paraId="2D4EE6BA" w14:textId="77777777" w:rsidTr="00DB09DF">
                        <w:tc>
                          <w:tcPr>
                            <w:tcW w:w="5000" w:type="pct"/>
                          </w:tcPr>
                          <w:p w14:paraId="46545BB4" w14:textId="77777777" w:rsidR="00DB09DF" w:rsidRPr="00BC4B6B" w:rsidRDefault="00DB09DF" w:rsidP="00DB09DF">
                            <w:pPr>
                              <w:jc w:val="center"/>
                              <w:rPr>
                                <w:b/>
                              </w:rPr>
                            </w:pPr>
                            <w:r w:rsidRPr="000B0955">
                              <w:rPr>
                                <w:b/>
                              </w:rPr>
                              <w:t>Solution</w:t>
                            </w:r>
                          </w:p>
                        </w:tc>
                      </w:tr>
                      <w:tr w:rsidR="00DB09DF" w14:paraId="59F98AEB" w14:textId="77777777" w:rsidTr="00DB09DF">
                        <w:tc>
                          <w:tcPr>
                            <w:tcW w:w="5000" w:type="pct"/>
                          </w:tcPr>
                          <w:p w14:paraId="46F63B59" w14:textId="77777777" w:rsidR="00DB09DF" w:rsidRDefault="00DB09DF">
                            <w:r w:rsidRPr="007B3FC7">
                              <w:rPr>
                                <w:position w:val="-84"/>
                              </w:rPr>
                              <w:object w:dxaOrig="2400" w:dyaOrig="1800" w14:anchorId="12B335B2">
                                <v:shape id="_x0000_i1071" type="#_x0000_t75" style="width:120pt;height:90.45pt" o:ole="">
                                  <v:imagedata r:id="rId84" o:title=""/>
                                </v:shape>
                                <o:OLEObject Type="Embed" ProgID="Equation.DSMT4" ShapeID="_x0000_i1071" DrawAspect="Content" ObjectID="_1556962714" r:id="rId87"/>
                              </w:object>
                            </w:r>
                          </w:p>
                          <w:p w14:paraId="6F4F8DA3" w14:textId="77777777" w:rsidR="00DB09DF" w:rsidRDefault="00DB09DF">
                            <w:r>
                              <w:t>A zero indicates that not possible to travel between these cities by taking exactly two flights.</w:t>
                            </w:r>
                          </w:p>
                        </w:tc>
                      </w:tr>
                      <w:tr w:rsidR="00DB09DF" w14:paraId="74986802" w14:textId="77777777" w:rsidTr="00DB09DF">
                        <w:tc>
                          <w:tcPr>
                            <w:tcW w:w="5000" w:type="pct"/>
                          </w:tcPr>
                          <w:p w14:paraId="55533801" w14:textId="77777777" w:rsidR="00DB09DF" w:rsidRPr="00BC4B6B" w:rsidRDefault="00DB09DF" w:rsidP="00DB09DF">
                            <w:pPr>
                              <w:jc w:val="center"/>
                              <w:rPr>
                                <w:b/>
                              </w:rPr>
                            </w:pPr>
                            <w:r w:rsidRPr="000B0955">
                              <w:rPr>
                                <w:b/>
                              </w:rPr>
                              <w:t>S</w:t>
                            </w:r>
                            <w:r>
                              <w:rPr>
                                <w:b/>
                              </w:rPr>
                              <w:t>pecific behaviours</w:t>
                            </w:r>
                          </w:p>
                        </w:tc>
                      </w:tr>
                      <w:tr w:rsidR="00DB09DF" w14:paraId="018929E7" w14:textId="77777777" w:rsidTr="00DB09DF">
                        <w:tc>
                          <w:tcPr>
                            <w:tcW w:w="5000" w:type="pct"/>
                          </w:tcPr>
                          <w:p w14:paraId="15DB1947" w14:textId="77777777" w:rsidR="00DB09DF" w:rsidRDefault="00DB09DF">
                            <w:r>
                              <w:sym w:font="Wingdings" w:char="F0FC"/>
                            </w:r>
                            <w:r>
                              <w:t xml:space="preserve"> shows </w:t>
                            </w:r>
                            <w:r w:rsidRPr="00361131">
                              <w:rPr>
                                <w:position w:val="-4"/>
                              </w:rPr>
                              <w:object w:dxaOrig="400" w:dyaOrig="300" w14:anchorId="001FABA2">
                                <v:shape id="_x0000_i1073" type="#_x0000_t75" style="width:20.3pt;height:15.7pt" o:ole="">
                                  <v:imagedata r:id="rId82" o:title=""/>
                                </v:shape>
                                <o:OLEObject Type="Embed" ProgID="Equation.DSMT4" ShapeID="_x0000_i1073" DrawAspect="Content" ObjectID="_1556962715" r:id="rId88"/>
                              </w:object>
                            </w:r>
                            <w:r>
                              <w:t xml:space="preserve"> is a 5x5 matrix</w:t>
                            </w:r>
                          </w:p>
                          <w:p w14:paraId="116578B6" w14:textId="77777777" w:rsidR="00DB09DF" w:rsidRDefault="00DB09DF">
                            <w:r>
                              <w:sym w:font="Wingdings" w:char="F0FC"/>
                            </w:r>
                            <w:r>
                              <w:t xml:space="preserve"> calculates matrix correctly</w:t>
                            </w:r>
                          </w:p>
                          <w:p w14:paraId="7CD48F44" w14:textId="77777777" w:rsidR="00DB09DF" w:rsidRDefault="00DB09DF" w:rsidP="00DB09DF">
                            <w:r>
                              <w:sym w:font="Wingdings" w:char="F0FC"/>
                            </w:r>
                            <w:r>
                              <w:t xml:space="preserve"> explains zeros</w:t>
                            </w:r>
                          </w:p>
                        </w:tc>
                      </w:tr>
                    </w:tbl>
                    <w:p w14:paraId="061942B0" w14:textId="77777777" w:rsidR="00DB09DF" w:rsidRDefault="00DB09DF" w:rsidP="00DB09DF"/>
                  </w:txbxContent>
                </v:textbox>
              </v:shape>
            </w:pict>
          </mc:Fallback>
        </mc:AlternateContent>
      </w:r>
      <w:r>
        <w:tab/>
      </w:r>
      <w:r>
        <w:tab/>
        <w:t>(3 marks)</w:t>
      </w:r>
    </w:p>
    <w:p w14:paraId="13F494AC" w14:textId="77777777" w:rsidR="00980B69" w:rsidRDefault="00980B69" w:rsidP="00DB09DF">
      <w:pPr>
        <w:pStyle w:val="Parta"/>
      </w:pPr>
    </w:p>
    <w:p w14:paraId="28F8514B" w14:textId="77777777" w:rsidR="00980B69" w:rsidRDefault="00980B69" w:rsidP="00DB09DF">
      <w:pPr>
        <w:pStyle w:val="Parta"/>
      </w:pPr>
    </w:p>
    <w:p w14:paraId="595376AC" w14:textId="77777777" w:rsidR="00980B69" w:rsidRDefault="00980B69" w:rsidP="00DB09DF">
      <w:pPr>
        <w:pStyle w:val="Parta"/>
      </w:pPr>
    </w:p>
    <w:p w14:paraId="71FC88D0" w14:textId="77777777" w:rsidR="00980B69" w:rsidRDefault="00980B69" w:rsidP="00DB09DF">
      <w:pPr>
        <w:pStyle w:val="Parta"/>
      </w:pPr>
    </w:p>
    <w:p w14:paraId="001975B9" w14:textId="77777777" w:rsidR="00980B69" w:rsidRDefault="00980B69" w:rsidP="00DB09DF">
      <w:pPr>
        <w:pStyle w:val="Parta"/>
      </w:pPr>
    </w:p>
    <w:p w14:paraId="6BC5EBE2" w14:textId="77777777" w:rsidR="00980B69" w:rsidRDefault="00980B69" w:rsidP="00DB09DF">
      <w:pPr>
        <w:pStyle w:val="Parta"/>
      </w:pPr>
    </w:p>
    <w:p w14:paraId="22F7275A" w14:textId="77777777" w:rsidR="00980B69" w:rsidRDefault="00980B69" w:rsidP="00DB09DF">
      <w:pPr>
        <w:pStyle w:val="Parta"/>
      </w:pPr>
    </w:p>
    <w:p w14:paraId="7EAD7EAF" w14:textId="77777777" w:rsidR="00980B69" w:rsidRDefault="00980B69" w:rsidP="00DB09DF">
      <w:pPr>
        <w:pStyle w:val="Parta"/>
      </w:pPr>
    </w:p>
    <w:p w14:paraId="60E1FB5B" w14:textId="77777777" w:rsidR="00980B69" w:rsidRDefault="00980B69" w:rsidP="00DB09DF">
      <w:pPr>
        <w:pStyle w:val="Parta"/>
      </w:pPr>
    </w:p>
    <w:p w14:paraId="5874AE98" w14:textId="77777777" w:rsidR="00980B69" w:rsidRDefault="00980B69" w:rsidP="00DB09DF">
      <w:pPr>
        <w:pStyle w:val="Parta"/>
      </w:pPr>
    </w:p>
    <w:p w14:paraId="0F5AE393" w14:textId="77777777" w:rsidR="00980B69" w:rsidRDefault="00980B69" w:rsidP="00DB09DF">
      <w:pPr>
        <w:pStyle w:val="Parta"/>
      </w:pPr>
    </w:p>
    <w:p w14:paraId="2CD93686" w14:textId="77777777" w:rsidR="00980B69" w:rsidRDefault="00980B69" w:rsidP="00DB09DF">
      <w:pPr>
        <w:pStyle w:val="Parta"/>
      </w:pPr>
    </w:p>
    <w:p w14:paraId="240D8E65" w14:textId="77777777" w:rsidR="00980B69" w:rsidRDefault="00980B69" w:rsidP="00DB09DF">
      <w:pPr>
        <w:pStyle w:val="Parta"/>
      </w:pPr>
    </w:p>
    <w:p w14:paraId="371C78C2" w14:textId="77777777" w:rsidR="00980B69" w:rsidRDefault="00980B69" w:rsidP="00DB09DF">
      <w:pPr>
        <w:pStyle w:val="Parta"/>
      </w:pPr>
    </w:p>
    <w:p w14:paraId="5A516991" w14:textId="77777777" w:rsidR="00980B69" w:rsidRDefault="00980B69" w:rsidP="00DB09DF">
      <w:pPr>
        <w:pStyle w:val="Parta"/>
      </w:pPr>
      <w:r>
        <w:t>(c)</w:t>
      </w:r>
      <w:r>
        <w:tab/>
        <w:t xml:space="preserve">Determine the number of zero elements in the matrix </w:t>
      </w:r>
      <w:r w:rsidRPr="00361131">
        <w:rPr>
          <w:position w:val="-4"/>
        </w:rPr>
        <w:object w:dxaOrig="880" w:dyaOrig="300" w14:anchorId="505ABE39">
          <v:shape id="_x0000_i1074" type="#_x0000_t75" style="width:44.3pt;height:15.7pt" o:ole="">
            <v:imagedata r:id="rId89" o:title=""/>
          </v:shape>
          <o:OLEObject Type="Embed" ProgID="Equation.DSMT4" ShapeID="_x0000_i1074" DrawAspect="Content" ObjectID="_1556962696" r:id="rId90"/>
        </w:object>
      </w:r>
      <w:r>
        <w:t xml:space="preserve"> and explain their significance in terms of specific flight(s).</w:t>
      </w:r>
      <w:r>
        <w:tab/>
        <w:t>(3 marks)</w:t>
      </w:r>
    </w:p>
    <w:p w14:paraId="004BB745" w14:textId="77777777" w:rsidR="00980B69" w:rsidRDefault="00980B69" w:rsidP="00DB09DF">
      <w:r>
        <w:rPr>
          <w:noProof/>
          <w:lang w:eastAsia="en-AU"/>
        </w:rPr>
        <mc:AlternateContent>
          <mc:Choice Requires="wps">
            <w:drawing>
              <wp:anchor distT="0" distB="0" distL="114300" distR="114300" simplePos="0" relativeHeight="251710464" behindDoc="0" locked="0" layoutInCell="1" allowOverlap="1" wp14:anchorId="44407A95" wp14:editId="78AB72DA">
                <wp:simplePos x="0" y="0"/>
                <wp:positionH relativeFrom="column">
                  <wp:posOffset>505460</wp:posOffset>
                </wp:positionH>
                <wp:positionV relativeFrom="paragraph">
                  <wp:posOffset>69850</wp:posOffset>
                </wp:positionV>
                <wp:extent cx="5238750" cy="12573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52387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705A2FD" w14:textId="77777777" w:rsidTr="00DB09DF">
                              <w:tc>
                                <w:tcPr>
                                  <w:tcW w:w="5000" w:type="pct"/>
                                </w:tcPr>
                                <w:p w14:paraId="703FB4BD" w14:textId="77777777" w:rsidR="00DB09DF" w:rsidRPr="00BC4B6B" w:rsidRDefault="00DB09DF" w:rsidP="00DB09DF">
                                  <w:pPr>
                                    <w:jc w:val="center"/>
                                    <w:rPr>
                                      <w:b/>
                                    </w:rPr>
                                  </w:pPr>
                                  <w:r w:rsidRPr="000B0955">
                                    <w:rPr>
                                      <w:b/>
                                    </w:rPr>
                                    <w:t>Solution</w:t>
                                  </w:r>
                                </w:p>
                              </w:tc>
                            </w:tr>
                            <w:tr w:rsidR="00DB09DF" w14:paraId="13536080" w14:textId="77777777" w:rsidTr="00DB09DF">
                              <w:tc>
                                <w:tcPr>
                                  <w:tcW w:w="5000" w:type="pct"/>
                                </w:tcPr>
                                <w:p w14:paraId="0E4A985C" w14:textId="77777777" w:rsidR="00DB09DF" w:rsidRDefault="00DB09DF">
                                  <w:r>
                                    <w:t xml:space="preserve">There are two zeros, </w:t>
                                  </w:r>
                                  <w:r w:rsidRPr="00002BEE">
                                    <w:rPr>
                                      <w:position w:val="-14"/>
                                    </w:rPr>
                                    <w:object w:dxaOrig="1480" w:dyaOrig="380" w14:anchorId="5A0821A5">
                                      <v:shape id="_x0000_i1076" type="#_x0000_t75" style="width:73.85pt;height:18.45pt" o:ole="">
                                        <v:imagedata r:id="rId91" o:title=""/>
                                      </v:shape>
                                      <o:OLEObject Type="Embed" ProgID="Equation.DSMT4" ShapeID="_x0000_i1076" DrawAspect="Content" ObjectID="_1556962716" r:id="rId92"/>
                                    </w:object>
                                  </w:r>
                                  <w:r>
                                    <w:t>.</w:t>
                                  </w:r>
                                </w:p>
                                <w:p w14:paraId="5EC3A9BB" w14:textId="77777777" w:rsidR="00DB09DF" w:rsidRDefault="00DB09DF">
                                  <w:r>
                                    <w:t>There is no way to travel between D and E taking either one or two flights.</w:t>
                                  </w:r>
                                </w:p>
                              </w:tc>
                            </w:tr>
                            <w:tr w:rsidR="00DB09DF" w14:paraId="0B7AC5E2" w14:textId="77777777" w:rsidTr="00DB09DF">
                              <w:tc>
                                <w:tcPr>
                                  <w:tcW w:w="5000" w:type="pct"/>
                                </w:tcPr>
                                <w:p w14:paraId="00A9C1C1" w14:textId="77777777" w:rsidR="00DB09DF" w:rsidRPr="00BC4B6B" w:rsidRDefault="00DB09DF" w:rsidP="00DB09DF">
                                  <w:pPr>
                                    <w:jc w:val="center"/>
                                    <w:rPr>
                                      <w:b/>
                                    </w:rPr>
                                  </w:pPr>
                                  <w:r w:rsidRPr="000B0955">
                                    <w:rPr>
                                      <w:b/>
                                    </w:rPr>
                                    <w:t>S</w:t>
                                  </w:r>
                                  <w:r>
                                    <w:rPr>
                                      <w:b/>
                                    </w:rPr>
                                    <w:t>pecific behaviours</w:t>
                                  </w:r>
                                </w:p>
                              </w:tc>
                            </w:tr>
                            <w:tr w:rsidR="00DB09DF" w14:paraId="3CE9E49B" w14:textId="77777777" w:rsidTr="00DB09DF">
                              <w:tc>
                                <w:tcPr>
                                  <w:tcW w:w="5000" w:type="pct"/>
                                </w:tcPr>
                                <w:p w14:paraId="00062E7F" w14:textId="77777777" w:rsidR="00DB09DF" w:rsidRDefault="00DB09DF">
                                  <w:r>
                                    <w:sym w:font="Wingdings" w:char="F0FC"/>
                                  </w:r>
                                  <w:r>
                                    <w:t xml:space="preserve"> states number of zeros</w:t>
                                  </w:r>
                                </w:p>
                                <w:p w14:paraId="08327061" w14:textId="77777777" w:rsidR="00DB09DF" w:rsidRDefault="00DB09DF">
                                  <w:r>
                                    <w:sym w:font="Wingdings" w:char="F0FC"/>
                                  </w:r>
                                  <w:r>
                                    <w:t xml:space="preserve"> states cities involved</w:t>
                                  </w:r>
                                </w:p>
                                <w:p w14:paraId="120DF7D8" w14:textId="77777777" w:rsidR="00DB09DF" w:rsidRDefault="00DB09DF">
                                  <w:r>
                                    <w:sym w:font="Wingdings" w:char="F0FC"/>
                                  </w:r>
                                  <w:r>
                                    <w:t xml:space="preserve"> states significance</w:t>
                                  </w:r>
                                </w:p>
                              </w:tc>
                            </w:tr>
                          </w:tbl>
                          <w:p w14:paraId="73F3D0C0"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6" type="#_x0000_t202" style="position:absolute;margin-left:39.8pt;margin-top:5.5pt;width:412.5pt;height: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705A2FD" w14:textId="77777777" w:rsidTr="00DB09DF">
                        <w:tc>
                          <w:tcPr>
                            <w:tcW w:w="5000" w:type="pct"/>
                          </w:tcPr>
                          <w:p w14:paraId="703FB4BD" w14:textId="77777777" w:rsidR="00DB09DF" w:rsidRPr="00BC4B6B" w:rsidRDefault="00DB09DF" w:rsidP="00DB09DF">
                            <w:pPr>
                              <w:jc w:val="center"/>
                              <w:rPr>
                                <w:b/>
                              </w:rPr>
                            </w:pPr>
                            <w:r w:rsidRPr="000B0955">
                              <w:rPr>
                                <w:b/>
                              </w:rPr>
                              <w:t>Solution</w:t>
                            </w:r>
                          </w:p>
                        </w:tc>
                      </w:tr>
                      <w:tr w:rsidR="00DB09DF" w14:paraId="13536080" w14:textId="77777777" w:rsidTr="00DB09DF">
                        <w:tc>
                          <w:tcPr>
                            <w:tcW w:w="5000" w:type="pct"/>
                          </w:tcPr>
                          <w:p w14:paraId="0E4A985C" w14:textId="77777777" w:rsidR="00DB09DF" w:rsidRDefault="00DB09DF">
                            <w:r>
                              <w:t xml:space="preserve">There are two zeros, </w:t>
                            </w:r>
                            <w:r w:rsidRPr="00002BEE">
                              <w:rPr>
                                <w:position w:val="-14"/>
                              </w:rPr>
                              <w:object w:dxaOrig="1480" w:dyaOrig="380" w14:anchorId="5A0821A5">
                                <v:shape id="_x0000_i1076" type="#_x0000_t75" style="width:73.85pt;height:18.45pt" o:ole="">
                                  <v:imagedata r:id="rId91" o:title=""/>
                                </v:shape>
                                <o:OLEObject Type="Embed" ProgID="Equation.DSMT4" ShapeID="_x0000_i1076" DrawAspect="Content" ObjectID="_1556962716" r:id="rId93"/>
                              </w:object>
                            </w:r>
                            <w:r>
                              <w:t>.</w:t>
                            </w:r>
                          </w:p>
                          <w:p w14:paraId="5EC3A9BB" w14:textId="77777777" w:rsidR="00DB09DF" w:rsidRDefault="00DB09DF">
                            <w:r>
                              <w:t>There is no way to travel between D and E taking either one or two flights.</w:t>
                            </w:r>
                          </w:p>
                        </w:tc>
                      </w:tr>
                      <w:tr w:rsidR="00DB09DF" w14:paraId="0B7AC5E2" w14:textId="77777777" w:rsidTr="00DB09DF">
                        <w:tc>
                          <w:tcPr>
                            <w:tcW w:w="5000" w:type="pct"/>
                          </w:tcPr>
                          <w:p w14:paraId="00A9C1C1" w14:textId="77777777" w:rsidR="00DB09DF" w:rsidRPr="00BC4B6B" w:rsidRDefault="00DB09DF" w:rsidP="00DB09DF">
                            <w:pPr>
                              <w:jc w:val="center"/>
                              <w:rPr>
                                <w:b/>
                              </w:rPr>
                            </w:pPr>
                            <w:r w:rsidRPr="000B0955">
                              <w:rPr>
                                <w:b/>
                              </w:rPr>
                              <w:t>S</w:t>
                            </w:r>
                            <w:r>
                              <w:rPr>
                                <w:b/>
                              </w:rPr>
                              <w:t>pecific behaviours</w:t>
                            </w:r>
                          </w:p>
                        </w:tc>
                      </w:tr>
                      <w:tr w:rsidR="00DB09DF" w14:paraId="3CE9E49B" w14:textId="77777777" w:rsidTr="00DB09DF">
                        <w:tc>
                          <w:tcPr>
                            <w:tcW w:w="5000" w:type="pct"/>
                          </w:tcPr>
                          <w:p w14:paraId="00062E7F" w14:textId="77777777" w:rsidR="00DB09DF" w:rsidRDefault="00DB09DF">
                            <w:r>
                              <w:sym w:font="Wingdings" w:char="F0FC"/>
                            </w:r>
                            <w:r>
                              <w:t xml:space="preserve"> states number of zeros</w:t>
                            </w:r>
                          </w:p>
                          <w:p w14:paraId="08327061" w14:textId="77777777" w:rsidR="00DB09DF" w:rsidRDefault="00DB09DF">
                            <w:r>
                              <w:sym w:font="Wingdings" w:char="F0FC"/>
                            </w:r>
                            <w:r>
                              <w:t xml:space="preserve"> states cities involved</w:t>
                            </w:r>
                          </w:p>
                          <w:p w14:paraId="120DF7D8" w14:textId="77777777" w:rsidR="00DB09DF" w:rsidRDefault="00DB09DF">
                            <w:r>
                              <w:sym w:font="Wingdings" w:char="F0FC"/>
                            </w:r>
                            <w:r>
                              <w:t xml:space="preserve"> states significance</w:t>
                            </w:r>
                          </w:p>
                        </w:tc>
                      </w:tr>
                    </w:tbl>
                    <w:p w14:paraId="73F3D0C0" w14:textId="77777777" w:rsidR="00DB09DF" w:rsidRDefault="00DB09DF" w:rsidP="00DB09DF"/>
                  </w:txbxContent>
                </v:textbox>
              </v:shape>
            </w:pict>
          </mc:Fallback>
        </mc:AlternateContent>
      </w:r>
    </w:p>
    <w:p w14:paraId="73C29280" w14:textId="77777777" w:rsidR="00980B69" w:rsidRDefault="00980B69" w:rsidP="00DB09DF"/>
    <w:p w14:paraId="0A7B40CD" w14:textId="77777777" w:rsidR="00980B69" w:rsidRDefault="00980B69" w:rsidP="00DB09DF"/>
    <w:p w14:paraId="3571A38F" w14:textId="77777777" w:rsidR="00980B69" w:rsidRDefault="00980B69">
      <w:pPr>
        <w:spacing w:after="160" w:line="259" w:lineRule="auto"/>
        <w:rPr>
          <w:b/>
          <w:szCs w:val="24"/>
          <w:lang w:val="en-US"/>
        </w:rPr>
      </w:pPr>
      <w:r>
        <w:br w:type="page"/>
      </w:r>
    </w:p>
    <w:p w14:paraId="639C696F" w14:textId="77777777" w:rsidR="00980B69" w:rsidRDefault="00980B69" w:rsidP="00980B69">
      <w:pPr>
        <w:pStyle w:val="QNum"/>
      </w:pPr>
      <w:r>
        <w:lastRenderedPageBreak/>
        <w:t>Question 17</w:t>
      </w:r>
      <w:r>
        <w:tab/>
        <w:t>(8 marks)</w:t>
      </w:r>
    </w:p>
    <w:p w14:paraId="0285A1EB" w14:textId="77777777" w:rsidR="00980B69" w:rsidRDefault="00980B69" w:rsidP="00F913EF">
      <w:r>
        <w:t>From observations of a random sample of 236 blackbirds, the equation of the least-squares line that models the relationship between the wing span (</w:t>
      </w:r>
      <w:r w:rsidRPr="00666FDE">
        <w:rPr>
          <w:rStyle w:val="Variable"/>
        </w:rPr>
        <w:t>s</w:t>
      </w:r>
      <w:r>
        <w:t>, measured in centimetres) and the mass (</w:t>
      </w:r>
      <w:r w:rsidRPr="00666FDE">
        <w:rPr>
          <w:rStyle w:val="Variable"/>
        </w:rPr>
        <w:t>m</w:t>
      </w:r>
      <w:r>
        <w:t xml:space="preserve">, measured in grams) of blackbirds was found to be </w:t>
      </w:r>
      <w:r w:rsidRPr="00A865E2">
        <w:rPr>
          <w:position w:val="-6"/>
        </w:rPr>
        <w:object w:dxaOrig="1800" w:dyaOrig="279" w14:anchorId="64621565">
          <v:shape id="_x0000_i1077" type="#_x0000_t75" style="width:90.45pt;height:13.85pt" o:ole="">
            <v:imagedata r:id="rId94" o:title=""/>
          </v:shape>
          <o:OLEObject Type="Embed" ProgID="Equation.DSMT4" ShapeID="_x0000_i1077" DrawAspect="Content" ObjectID="_1556962697" r:id="rId95"/>
        </w:object>
      </w:r>
      <w:r>
        <w:t>. The coefficient of determination between the variables was 0.79.</w:t>
      </w:r>
    </w:p>
    <w:p w14:paraId="5BA158A3" w14:textId="77777777" w:rsidR="00980B69" w:rsidRDefault="00980B69" w:rsidP="00F913EF"/>
    <w:p w14:paraId="57D23BC2" w14:textId="77777777" w:rsidR="00980B69" w:rsidRDefault="00980B69" w:rsidP="00DB09DF">
      <w:pPr>
        <w:pStyle w:val="Parta"/>
      </w:pPr>
      <w:r>
        <w:t>(a)</w:t>
      </w:r>
      <w:r>
        <w:tab/>
        <w:t>State the percentage of the variation in wing span of blackbirds that can be explained by the variation in their mass and comment on the strength of the association.</w:t>
      </w:r>
      <w:r>
        <w:tab/>
        <w:t>(2 marks)</w:t>
      </w:r>
    </w:p>
    <w:p w14:paraId="374B6A74" w14:textId="77777777" w:rsidR="00980B69" w:rsidRDefault="00980B69" w:rsidP="00DB09DF">
      <w:pPr>
        <w:pStyle w:val="Parta"/>
      </w:pPr>
      <w:r>
        <w:rPr>
          <w:noProof/>
          <w:lang w:eastAsia="en-AU"/>
        </w:rPr>
        <mc:AlternateContent>
          <mc:Choice Requires="wps">
            <w:drawing>
              <wp:anchor distT="0" distB="0" distL="114300" distR="114300" simplePos="0" relativeHeight="251712512" behindDoc="0" locked="0" layoutInCell="1" allowOverlap="1" wp14:anchorId="21DBBBCE" wp14:editId="05C087D6">
                <wp:simplePos x="0" y="0"/>
                <wp:positionH relativeFrom="column">
                  <wp:posOffset>454660</wp:posOffset>
                </wp:positionH>
                <wp:positionV relativeFrom="paragraph">
                  <wp:posOffset>62230</wp:posOffset>
                </wp:positionV>
                <wp:extent cx="5238750" cy="119380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52387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3C601B73" w14:textId="77777777" w:rsidTr="00DB09DF">
                              <w:tc>
                                <w:tcPr>
                                  <w:tcW w:w="5000" w:type="pct"/>
                                </w:tcPr>
                                <w:p w14:paraId="63B1F064" w14:textId="77777777" w:rsidR="00DB09DF" w:rsidRPr="00BC4B6B" w:rsidRDefault="00DB09DF" w:rsidP="00DB09DF">
                                  <w:pPr>
                                    <w:jc w:val="center"/>
                                    <w:rPr>
                                      <w:b/>
                                    </w:rPr>
                                  </w:pPr>
                                  <w:r w:rsidRPr="000B0955">
                                    <w:rPr>
                                      <w:b/>
                                    </w:rPr>
                                    <w:t>Solution</w:t>
                                  </w:r>
                                </w:p>
                              </w:tc>
                            </w:tr>
                            <w:tr w:rsidR="00DB09DF" w14:paraId="4AF8EC06" w14:textId="77777777" w:rsidTr="00DB09DF">
                              <w:tc>
                                <w:tcPr>
                                  <w:tcW w:w="5000" w:type="pct"/>
                                </w:tcPr>
                                <w:p w14:paraId="4E09CC90" w14:textId="77777777" w:rsidR="00DB09DF" w:rsidRDefault="00DB09DF">
                                  <w:r>
                                    <w:t>79%</w:t>
                                  </w:r>
                                </w:p>
                                <w:p w14:paraId="68F99C95" w14:textId="77777777" w:rsidR="00DB09DF" w:rsidRDefault="00DB09DF">
                                  <w:r>
                                    <w:t>For such a large sample, the high coefficient of determination indicates a strong association between the variables</w:t>
                                  </w:r>
                                </w:p>
                              </w:tc>
                            </w:tr>
                            <w:tr w:rsidR="00DB09DF" w14:paraId="3475783E" w14:textId="77777777" w:rsidTr="00DB09DF">
                              <w:tc>
                                <w:tcPr>
                                  <w:tcW w:w="5000" w:type="pct"/>
                                </w:tcPr>
                                <w:p w14:paraId="4A839199" w14:textId="77777777" w:rsidR="00DB09DF" w:rsidRPr="00BC4B6B" w:rsidRDefault="00DB09DF" w:rsidP="00DB09DF">
                                  <w:pPr>
                                    <w:jc w:val="center"/>
                                    <w:rPr>
                                      <w:b/>
                                    </w:rPr>
                                  </w:pPr>
                                  <w:r w:rsidRPr="000B0955">
                                    <w:rPr>
                                      <w:b/>
                                    </w:rPr>
                                    <w:t>S</w:t>
                                  </w:r>
                                  <w:r>
                                    <w:rPr>
                                      <w:b/>
                                    </w:rPr>
                                    <w:t>pecific behaviours</w:t>
                                  </w:r>
                                </w:p>
                              </w:tc>
                            </w:tr>
                            <w:tr w:rsidR="00DB09DF" w14:paraId="4CA4DC0D" w14:textId="77777777" w:rsidTr="00DB09DF">
                              <w:tc>
                                <w:tcPr>
                                  <w:tcW w:w="5000" w:type="pct"/>
                                </w:tcPr>
                                <w:p w14:paraId="1992BE50" w14:textId="77777777" w:rsidR="00DB09DF" w:rsidRDefault="00DB09DF">
                                  <w:r>
                                    <w:sym w:font="Wingdings" w:char="F0FC"/>
                                  </w:r>
                                  <w:r>
                                    <w:t xml:space="preserve"> states percentage</w:t>
                                  </w:r>
                                </w:p>
                                <w:p w14:paraId="2D9BCA19" w14:textId="77777777" w:rsidR="00DB09DF" w:rsidRDefault="00DB09DF" w:rsidP="00DB09DF">
                                  <w:r>
                                    <w:sym w:font="Wingdings" w:char="F0FC"/>
                                  </w:r>
                                  <w:r>
                                    <w:t xml:space="preserve"> states strong association</w:t>
                                  </w:r>
                                </w:p>
                              </w:tc>
                            </w:tr>
                          </w:tbl>
                          <w:p w14:paraId="6B9AB6B0"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7" type="#_x0000_t202" style="position:absolute;left:0;text-align:left;margin-left:35.8pt;margin-top:4.9pt;width:412.5pt;height: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3C601B73" w14:textId="77777777" w:rsidTr="00DB09DF">
                        <w:tc>
                          <w:tcPr>
                            <w:tcW w:w="5000" w:type="pct"/>
                          </w:tcPr>
                          <w:p w14:paraId="63B1F064" w14:textId="77777777" w:rsidR="00DB09DF" w:rsidRPr="00BC4B6B" w:rsidRDefault="00DB09DF" w:rsidP="00DB09DF">
                            <w:pPr>
                              <w:jc w:val="center"/>
                              <w:rPr>
                                <w:b/>
                              </w:rPr>
                            </w:pPr>
                            <w:r w:rsidRPr="000B0955">
                              <w:rPr>
                                <w:b/>
                              </w:rPr>
                              <w:t>Solution</w:t>
                            </w:r>
                          </w:p>
                        </w:tc>
                      </w:tr>
                      <w:tr w:rsidR="00DB09DF" w14:paraId="4AF8EC06" w14:textId="77777777" w:rsidTr="00DB09DF">
                        <w:tc>
                          <w:tcPr>
                            <w:tcW w:w="5000" w:type="pct"/>
                          </w:tcPr>
                          <w:p w14:paraId="4E09CC90" w14:textId="77777777" w:rsidR="00DB09DF" w:rsidRDefault="00DB09DF">
                            <w:r>
                              <w:t>79%</w:t>
                            </w:r>
                          </w:p>
                          <w:p w14:paraId="68F99C95" w14:textId="77777777" w:rsidR="00DB09DF" w:rsidRDefault="00DB09DF">
                            <w:r>
                              <w:t>For such a large sample, the high coefficient of determination indicates a strong association between the variables</w:t>
                            </w:r>
                          </w:p>
                        </w:tc>
                      </w:tr>
                      <w:tr w:rsidR="00DB09DF" w14:paraId="3475783E" w14:textId="77777777" w:rsidTr="00DB09DF">
                        <w:tc>
                          <w:tcPr>
                            <w:tcW w:w="5000" w:type="pct"/>
                          </w:tcPr>
                          <w:p w14:paraId="4A839199" w14:textId="77777777" w:rsidR="00DB09DF" w:rsidRPr="00BC4B6B" w:rsidRDefault="00DB09DF" w:rsidP="00DB09DF">
                            <w:pPr>
                              <w:jc w:val="center"/>
                              <w:rPr>
                                <w:b/>
                              </w:rPr>
                            </w:pPr>
                            <w:r w:rsidRPr="000B0955">
                              <w:rPr>
                                <w:b/>
                              </w:rPr>
                              <w:t>S</w:t>
                            </w:r>
                            <w:r>
                              <w:rPr>
                                <w:b/>
                              </w:rPr>
                              <w:t>pecific behaviours</w:t>
                            </w:r>
                          </w:p>
                        </w:tc>
                      </w:tr>
                      <w:tr w:rsidR="00DB09DF" w14:paraId="4CA4DC0D" w14:textId="77777777" w:rsidTr="00DB09DF">
                        <w:tc>
                          <w:tcPr>
                            <w:tcW w:w="5000" w:type="pct"/>
                          </w:tcPr>
                          <w:p w14:paraId="1992BE50" w14:textId="77777777" w:rsidR="00DB09DF" w:rsidRDefault="00DB09DF">
                            <w:r>
                              <w:sym w:font="Wingdings" w:char="F0FC"/>
                            </w:r>
                            <w:r>
                              <w:t xml:space="preserve"> states percentage</w:t>
                            </w:r>
                          </w:p>
                          <w:p w14:paraId="2D9BCA19" w14:textId="77777777" w:rsidR="00DB09DF" w:rsidRDefault="00DB09DF" w:rsidP="00DB09DF">
                            <w:r>
                              <w:sym w:font="Wingdings" w:char="F0FC"/>
                            </w:r>
                            <w:r>
                              <w:t xml:space="preserve"> states strong association</w:t>
                            </w:r>
                          </w:p>
                        </w:tc>
                      </w:tr>
                    </w:tbl>
                    <w:p w14:paraId="6B9AB6B0" w14:textId="77777777" w:rsidR="00DB09DF" w:rsidRDefault="00DB09DF" w:rsidP="00DB09DF"/>
                  </w:txbxContent>
                </v:textbox>
              </v:shape>
            </w:pict>
          </mc:Fallback>
        </mc:AlternateContent>
      </w:r>
    </w:p>
    <w:p w14:paraId="633FA9F9" w14:textId="77777777" w:rsidR="00980B69" w:rsidRDefault="00980B69" w:rsidP="00DB09DF">
      <w:pPr>
        <w:pStyle w:val="Parta"/>
      </w:pPr>
    </w:p>
    <w:p w14:paraId="1C689A63" w14:textId="77777777" w:rsidR="00980B69" w:rsidRDefault="00980B69" w:rsidP="00DB09DF">
      <w:pPr>
        <w:pStyle w:val="Parta"/>
      </w:pPr>
    </w:p>
    <w:p w14:paraId="73F79523" w14:textId="77777777" w:rsidR="00980B69" w:rsidRDefault="00980B69" w:rsidP="00DB09DF">
      <w:pPr>
        <w:pStyle w:val="Parta"/>
      </w:pPr>
    </w:p>
    <w:p w14:paraId="7C21635C" w14:textId="77777777" w:rsidR="00980B69" w:rsidRDefault="00980B69" w:rsidP="00DB09DF">
      <w:pPr>
        <w:pStyle w:val="Parta"/>
      </w:pPr>
    </w:p>
    <w:p w14:paraId="27EDC62C" w14:textId="77777777" w:rsidR="00980B69" w:rsidRDefault="00980B69" w:rsidP="00DB09DF">
      <w:pPr>
        <w:pStyle w:val="Parta"/>
      </w:pPr>
    </w:p>
    <w:p w14:paraId="67D8424D" w14:textId="77777777" w:rsidR="00980B69" w:rsidRDefault="00980B69" w:rsidP="00DB09DF">
      <w:pPr>
        <w:pStyle w:val="Parta"/>
      </w:pPr>
    </w:p>
    <w:p w14:paraId="6E746647" w14:textId="77777777" w:rsidR="00980B69" w:rsidRDefault="00980B69" w:rsidP="00DB09DF">
      <w:pPr>
        <w:pStyle w:val="Parta"/>
      </w:pPr>
    </w:p>
    <w:p w14:paraId="028497A0" w14:textId="77777777" w:rsidR="00980B69" w:rsidRDefault="00980B69" w:rsidP="00DB09DF">
      <w:pPr>
        <w:pStyle w:val="Parta"/>
      </w:pPr>
    </w:p>
    <w:p w14:paraId="33B982E8" w14:textId="77777777" w:rsidR="00980B69" w:rsidRDefault="00980B69" w:rsidP="00DB09DF">
      <w:pPr>
        <w:pStyle w:val="Parta"/>
      </w:pPr>
    </w:p>
    <w:p w14:paraId="6EDFD772" w14:textId="77777777" w:rsidR="00980B69" w:rsidRDefault="00980B69" w:rsidP="00DB09DF">
      <w:pPr>
        <w:pStyle w:val="Parta"/>
      </w:pPr>
      <w:r>
        <w:t>(b)</w:t>
      </w:r>
      <w:r>
        <w:tab/>
        <w:t xml:space="preserve">Calculate the correlation coefficient between </w:t>
      </w:r>
      <w:r w:rsidRPr="004B4419">
        <w:rPr>
          <w:rStyle w:val="Variable"/>
        </w:rPr>
        <w:t>s</w:t>
      </w:r>
      <w:r>
        <w:t xml:space="preserve"> and </w:t>
      </w:r>
      <w:r w:rsidRPr="004B4419">
        <w:rPr>
          <w:rStyle w:val="Variable"/>
        </w:rPr>
        <w:t>m</w:t>
      </w:r>
      <w:r>
        <w:t>, using the fact that the direction of the association is positive.</w:t>
      </w:r>
      <w:r>
        <w:tab/>
        <w:t>(2 marks)</w:t>
      </w:r>
    </w:p>
    <w:p w14:paraId="1C59271A" w14:textId="77777777" w:rsidR="00980B69" w:rsidRDefault="00980B69" w:rsidP="00DB09DF">
      <w:pPr>
        <w:pStyle w:val="Parta"/>
      </w:pPr>
      <w:r>
        <w:rPr>
          <w:noProof/>
          <w:lang w:eastAsia="en-AU"/>
        </w:rPr>
        <mc:AlternateContent>
          <mc:Choice Requires="wps">
            <w:drawing>
              <wp:anchor distT="0" distB="0" distL="114300" distR="114300" simplePos="0" relativeHeight="251713536" behindDoc="0" locked="0" layoutInCell="1" allowOverlap="1" wp14:anchorId="4627C07C" wp14:editId="7E10212C">
                <wp:simplePos x="0" y="0"/>
                <wp:positionH relativeFrom="column">
                  <wp:posOffset>492760</wp:posOffset>
                </wp:positionH>
                <wp:positionV relativeFrom="paragraph">
                  <wp:posOffset>26670</wp:posOffset>
                </wp:positionV>
                <wp:extent cx="5238750" cy="138430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523875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CA26136" w14:textId="77777777" w:rsidTr="00DB09DF">
                              <w:tc>
                                <w:tcPr>
                                  <w:tcW w:w="5000" w:type="pct"/>
                                </w:tcPr>
                                <w:p w14:paraId="4B216EBF" w14:textId="77777777" w:rsidR="00DB09DF" w:rsidRPr="00BC4B6B" w:rsidRDefault="00DB09DF" w:rsidP="00DB09DF">
                                  <w:pPr>
                                    <w:jc w:val="center"/>
                                    <w:rPr>
                                      <w:b/>
                                    </w:rPr>
                                  </w:pPr>
                                  <w:r w:rsidRPr="000B0955">
                                    <w:rPr>
                                      <w:b/>
                                    </w:rPr>
                                    <w:t>Solution</w:t>
                                  </w:r>
                                </w:p>
                              </w:tc>
                            </w:tr>
                            <w:tr w:rsidR="00DB09DF" w14:paraId="0E5259DD" w14:textId="77777777" w:rsidTr="00DB09DF">
                              <w:tc>
                                <w:tcPr>
                                  <w:tcW w:w="5000" w:type="pct"/>
                                </w:tcPr>
                                <w:p w14:paraId="5C784DED" w14:textId="77777777" w:rsidR="00DB09DF" w:rsidRDefault="00DB09DF">
                                  <w:r w:rsidRPr="00404FE6">
                                    <w:rPr>
                                      <w:position w:val="-42"/>
                                    </w:rPr>
                                    <w:object w:dxaOrig="3738" w:dyaOrig="1098" w14:anchorId="04FF8ED6">
                                      <v:shape id="_x0000_i1079" type="#_x0000_t75" style="width:186.45pt;height:54.45pt" o:ole="">
                                        <v:imagedata r:id="rId96" o:title=""/>
                                      </v:shape>
                                      <o:OLEObject Type="Embed" ProgID="Equation.DSMT4" ShapeID="_x0000_i1079" DrawAspect="Content" ObjectID="_1556962717" r:id="rId97"/>
                                    </w:object>
                                  </w:r>
                                  <w:r>
                                    <w:t xml:space="preserve"> </w:t>
                                  </w:r>
                                </w:p>
                              </w:tc>
                            </w:tr>
                            <w:tr w:rsidR="00DB09DF" w14:paraId="3874210C" w14:textId="77777777" w:rsidTr="00DB09DF">
                              <w:tc>
                                <w:tcPr>
                                  <w:tcW w:w="5000" w:type="pct"/>
                                </w:tcPr>
                                <w:p w14:paraId="084E21D2" w14:textId="77777777" w:rsidR="00DB09DF" w:rsidRPr="00BC4B6B" w:rsidRDefault="00DB09DF" w:rsidP="00DB09DF">
                                  <w:pPr>
                                    <w:jc w:val="center"/>
                                    <w:rPr>
                                      <w:b/>
                                    </w:rPr>
                                  </w:pPr>
                                  <w:r w:rsidRPr="000B0955">
                                    <w:rPr>
                                      <w:b/>
                                    </w:rPr>
                                    <w:t>S</w:t>
                                  </w:r>
                                  <w:r>
                                    <w:rPr>
                                      <w:b/>
                                    </w:rPr>
                                    <w:t>pecific behaviours</w:t>
                                  </w:r>
                                </w:p>
                              </w:tc>
                            </w:tr>
                            <w:tr w:rsidR="00DB09DF" w14:paraId="2622E28C" w14:textId="77777777" w:rsidTr="00DB09DF">
                              <w:tc>
                                <w:tcPr>
                                  <w:tcW w:w="5000" w:type="pct"/>
                                </w:tcPr>
                                <w:p w14:paraId="5A24A632" w14:textId="77777777" w:rsidR="00DB09DF" w:rsidRDefault="00DB09DF">
                                  <w:r>
                                    <w:sym w:font="Wingdings" w:char="F0FC"/>
                                  </w:r>
                                  <w:r>
                                    <w:t xml:space="preserve"> calculates two possible values</w:t>
                                  </w:r>
                                </w:p>
                                <w:p w14:paraId="4B08A807" w14:textId="77777777" w:rsidR="00DB09DF" w:rsidRDefault="00DB09DF" w:rsidP="00DB09DF">
                                  <w:r>
                                    <w:sym w:font="Wingdings" w:char="F0FC"/>
                                  </w:r>
                                  <w:r>
                                    <w:t xml:space="preserve"> eliminates negative value</w:t>
                                  </w:r>
                                </w:p>
                              </w:tc>
                            </w:tr>
                          </w:tbl>
                          <w:p w14:paraId="2359CBB5"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8" type="#_x0000_t202" style="position:absolute;left:0;text-align:left;margin-left:38.8pt;margin-top:2.1pt;width:412.5pt;height:1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CA26136" w14:textId="77777777" w:rsidTr="00DB09DF">
                        <w:tc>
                          <w:tcPr>
                            <w:tcW w:w="5000" w:type="pct"/>
                          </w:tcPr>
                          <w:p w14:paraId="4B216EBF" w14:textId="77777777" w:rsidR="00DB09DF" w:rsidRPr="00BC4B6B" w:rsidRDefault="00DB09DF" w:rsidP="00DB09DF">
                            <w:pPr>
                              <w:jc w:val="center"/>
                              <w:rPr>
                                <w:b/>
                              </w:rPr>
                            </w:pPr>
                            <w:r w:rsidRPr="000B0955">
                              <w:rPr>
                                <w:b/>
                              </w:rPr>
                              <w:t>Solution</w:t>
                            </w:r>
                          </w:p>
                        </w:tc>
                      </w:tr>
                      <w:tr w:rsidR="00DB09DF" w14:paraId="0E5259DD" w14:textId="77777777" w:rsidTr="00DB09DF">
                        <w:tc>
                          <w:tcPr>
                            <w:tcW w:w="5000" w:type="pct"/>
                          </w:tcPr>
                          <w:p w14:paraId="5C784DED" w14:textId="77777777" w:rsidR="00DB09DF" w:rsidRDefault="00DB09DF">
                            <w:r w:rsidRPr="00404FE6">
                              <w:rPr>
                                <w:position w:val="-42"/>
                              </w:rPr>
                              <w:object w:dxaOrig="3738" w:dyaOrig="1098" w14:anchorId="04FF8ED6">
                                <v:shape id="_x0000_i1079" type="#_x0000_t75" style="width:186.45pt;height:54.45pt" o:ole="">
                                  <v:imagedata r:id="rId96" o:title=""/>
                                </v:shape>
                                <o:OLEObject Type="Embed" ProgID="Equation.DSMT4" ShapeID="_x0000_i1079" DrawAspect="Content" ObjectID="_1556962717" r:id="rId98"/>
                              </w:object>
                            </w:r>
                            <w:r>
                              <w:t xml:space="preserve"> </w:t>
                            </w:r>
                          </w:p>
                        </w:tc>
                      </w:tr>
                      <w:tr w:rsidR="00DB09DF" w14:paraId="3874210C" w14:textId="77777777" w:rsidTr="00DB09DF">
                        <w:tc>
                          <w:tcPr>
                            <w:tcW w:w="5000" w:type="pct"/>
                          </w:tcPr>
                          <w:p w14:paraId="084E21D2" w14:textId="77777777" w:rsidR="00DB09DF" w:rsidRPr="00BC4B6B" w:rsidRDefault="00DB09DF" w:rsidP="00DB09DF">
                            <w:pPr>
                              <w:jc w:val="center"/>
                              <w:rPr>
                                <w:b/>
                              </w:rPr>
                            </w:pPr>
                            <w:r w:rsidRPr="000B0955">
                              <w:rPr>
                                <w:b/>
                              </w:rPr>
                              <w:t>S</w:t>
                            </w:r>
                            <w:r>
                              <w:rPr>
                                <w:b/>
                              </w:rPr>
                              <w:t>pecific behaviours</w:t>
                            </w:r>
                          </w:p>
                        </w:tc>
                      </w:tr>
                      <w:tr w:rsidR="00DB09DF" w14:paraId="2622E28C" w14:textId="77777777" w:rsidTr="00DB09DF">
                        <w:tc>
                          <w:tcPr>
                            <w:tcW w:w="5000" w:type="pct"/>
                          </w:tcPr>
                          <w:p w14:paraId="5A24A632" w14:textId="77777777" w:rsidR="00DB09DF" w:rsidRDefault="00DB09DF">
                            <w:r>
                              <w:sym w:font="Wingdings" w:char="F0FC"/>
                            </w:r>
                            <w:r>
                              <w:t xml:space="preserve"> calculates two possible values</w:t>
                            </w:r>
                          </w:p>
                          <w:p w14:paraId="4B08A807" w14:textId="77777777" w:rsidR="00DB09DF" w:rsidRDefault="00DB09DF" w:rsidP="00DB09DF">
                            <w:r>
                              <w:sym w:font="Wingdings" w:char="F0FC"/>
                            </w:r>
                            <w:r>
                              <w:t xml:space="preserve"> eliminates negative value</w:t>
                            </w:r>
                          </w:p>
                        </w:tc>
                      </w:tr>
                    </w:tbl>
                    <w:p w14:paraId="2359CBB5" w14:textId="77777777" w:rsidR="00DB09DF" w:rsidRDefault="00DB09DF" w:rsidP="00DB09DF"/>
                  </w:txbxContent>
                </v:textbox>
              </v:shape>
            </w:pict>
          </mc:Fallback>
        </mc:AlternateContent>
      </w:r>
    </w:p>
    <w:p w14:paraId="233DDF7F" w14:textId="77777777" w:rsidR="00980B69" w:rsidRDefault="00980B69" w:rsidP="00DB09DF">
      <w:pPr>
        <w:pStyle w:val="Parta"/>
      </w:pPr>
    </w:p>
    <w:p w14:paraId="17B3D6D1" w14:textId="77777777" w:rsidR="00980B69" w:rsidRDefault="00980B69" w:rsidP="00DB09DF">
      <w:pPr>
        <w:pStyle w:val="Parta"/>
      </w:pPr>
    </w:p>
    <w:p w14:paraId="6944D4EF" w14:textId="77777777" w:rsidR="00980B69" w:rsidRDefault="00980B69" w:rsidP="00DB09DF">
      <w:pPr>
        <w:pStyle w:val="Parta"/>
      </w:pPr>
    </w:p>
    <w:p w14:paraId="10A9B9D5" w14:textId="77777777" w:rsidR="00980B69" w:rsidRDefault="00980B69" w:rsidP="00DB09DF">
      <w:pPr>
        <w:pStyle w:val="Parta"/>
      </w:pPr>
    </w:p>
    <w:p w14:paraId="5A4ACE29" w14:textId="77777777" w:rsidR="00980B69" w:rsidRDefault="00980B69" w:rsidP="00DB09DF">
      <w:pPr>
        <w:pStyle w:val="Parta"/>
      </w:pPr>
    </w:p>
    <w:p w14:paraId="02D3D410" w14:textId="77777777" w:rsidR="00980B69" w:rsidRDefault="00980B69" w:rsidP="00DB09DF">
      <w:pPr>
        <w:pStyle w:val="Parta"/>
      </w:pPr>
    </w:p>
    <w:p w14:paraId="137B2323" w14:textId="77777777" w:rsidR="00980B69" w:rsidRDefault="00980B69" w:rsidP="00DB09DF">
      <w:pPr>
        <w:pStyle w:val="Parta"/>
      </w:pPr>
    </w:p>
    <w:p w14:paraId="75FFA777" w14:textId="77777777" w:rsidR="00980B69" w:rsidRDefault="00980B69" w:rsidP="00DB09DF">
      <w:pPr>
        <w:pStyle w:val="Parta"/>
      </w:pPr>
    </w:p>
    <w:p w14:paraId="6BC88873" w14:textId="77777777" w:rsidR="00980B69" w:rsidRDefault="00980B69" w:rsidP="00DB09DF">
      <w:pPr>
        <w:pStyle w:val="Parta"/>
      </w:pPr>
      <w:r>
        <w:t>(c)</w:t>
      </w:r>
      <w:r>
        <w:tab/>
        <w:t>Predict the wing span of a blackbird with a mass of 98 grams.</w:t>
      </w:r>
      <w:r>
        <w:tab/>
        <w:t>(1 mark)</w:t>
      </w:r>
    </w:p>
    <w:p w14:paraId="07278650" w14:textId="77777777" w:rsidR="00980B69" w:rsidRDefault="00980B69" w:rsidP="00DB09DF">
      <w:pPr>
        <w:pStyle w:val="Parta"/>
      </w:pPr>
      <w:r>
        <w:rPr>
          <w:noProof/>
          <w:lang w:eastAsia="en-AU"/>
        </w:rPr>
        <mc:AlternateContent>
          <mc:Choice Requires="wps">
            <w:drawing>
              <wp:anchor distT="0" distB="0" distL="114300" distR="114300" simplePos="0" relativeHeight="251714560" behindDoc="0" locked="0" layoutInCell="1" allowOverlap="1" wp14:anchorId="4BD583CE" wp14:editId="592E4230">
                <wp:simplePos x="0" y="0"/>
                <wp:positionH relativeFrom="column">
                  <wp:posOffset>454660</wp:posOffset>
                </wp:positionH>
                <wp:positionV relativeFrom="paragraph">
                  <wp:posOffset>82550</wp:posOffset>
                </wp:positionV>
                <wp:extent cx="5238750" cy="7366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66BD6E67" w14:textId="77777777" w:rsidTr="00DB09DF">
                              <w:tc>
                                <w:tcPr>
                                  <w:tcW w:w="5000" w:type="pct"/>
                                </w:tcPr>
                                <w:p w14:paraId="68C4F37A" w14:textId="77777777" w:rsidR="00DB09DF" w:rsidRPr="00BC4B6B" w:rsidRDefault="00DB09DF" w:rsidP="00DB09DF">
                                  <w:pPr>
                                    <w:jc w:val="center"/>
                                    <w:rPr>
                                      <w:b/>
                                    </w:rPr>
                                  </w:pPr>
                                  <w:r w:rsidRPr="000B0955">
                                    <w:rPr>
                                      <w:b/>
                                    </w:rPr>
                                    <w:t>Solution</w:t>
                                  </w:r>
                                </w:p>
                              </w:tc>
                            </w:tr>
                            <w:tr w:rsidR="00DB09DF" w14:paraId="41075769" w14:textId="77777777" w:rsidTr="00DB09DF">
                              <w:tc>
                                <w:tcPr>
                                  <w:tcW w:w="5000" w:type="pct"/>
                                </w:tcPr>
                                <w:p w14:paraId="0C415284" w14:textId="77777777" w:rsidR="00DB09DF" w:rsidRDefault="00DB09DF">
                                  <w:r w:rsidRPr="00FA35DD">
                                    <w:rPr>
                                      <w:position w:val="-10"/>
                                    </w:rPr>
                                    <w:object w:dxaOrig="3157" w:dyaOrig="323" w14:anchorId="5B176C13">
                                      <v:shape id="_x0000_i1081" type="#_x0000_t75" style="width:157.85pt;height:15.7pt" o:ole="">
                                        <v:imagedata r:id="rId99" o:title=""/>
                                      </v:shape>
                                      <o:OLEObject Type="Embed" ProgID="Equation.DSMT4" ShapeID="_x0000_i1081" DrawAspect="Content" ObjectID="_1556962718" r:id="rId100"/>
                                    </w:object>
                                  </w:r>
                                  <w:r>
                                    <w:t xml:space="preserve"> </w:t>
                                  </w:r>
                                </w:p>
                              </w:tc>
                            </w:tr>
                            <w:tr w:rsidR="00DB09DF" w14:paraId="17E18C01" w14:textId="77777777" w:rsidTr="00DB09DF">
                              <w:tc>
                                <w:tcPr>
                                  <w:tcW w:w="5000" w:type="pct"/>
                                </w:tcPr>
                                <w:p w14:paraId="51B13F98" w14:textId="77777777" w:rsidR="00DB09DF" w:rsidRPr="00BC4B6B" w:rsidRDefault="00DB09DF" w:rsidP="00DB09DF">
                                  <w:pPr>
                                    <w:jc w:val="center"/>
                                    <w:rPr>
                                      <w:b/>
                                    </w:rPr>
                                  </w:pPr>
                                  <w:r w:rsidRPr="000B0955">
                                    <w:rPr>
                                      <w:b/>
                                    </w:rPr>
                                    <w:t>S</w:t>
                                  </w:r>
                                  <w:r>
                                    <w:rPr>
                                      <w:b/>
                                    </w:rPr>
                                    <w:t>pecific behaviours</w:t>
                                  </w:r>
                                </w:p>
                              </w:tc>
                            </w:tr>
                            <w:tr w:rsidR="00DB09DF" w14:paraId="0FBD2811" w14:textId="77777777" w:rsidTr="00DB09DF">
                              <w:tc>
                                <w:tcPr>
                                  <w:tcW w:w="5000" w:type="pct"/>
                                </w:tcPr>
                                <w:p w14:paraId="42C4B76A" w14:textId="77777777" w:rsidR="00DB09DF" w:rsidRDefault="00DB09DF">
                                  <w:r>
                                    <w:sym w:font="Wingdings" w:char="F0FC"/>
                                  </w:r>
                                  <w:r>
                                    <w:t xml:space="preserve"> calculates wing span</w:t>
                                  </w:r>
                                </w:p>
                              </w:tc>
                            </w:tr>
                          </w:tbl>
                          <w:p w14:paraId="66B6BD62"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69" type="#_x0000_t202" style="position:absolute;left:0;text-align:left;margin-left:35.8pt;margin-top:6.5pt;width:412.5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66BD6E67" w14:textId="77777777" w:rsidTr="00DB09DF">
                        <w:tc>
                          <w:tcPr>
                            <w:tcW w:w="5000" w:type="pct"/>
                          </w:tcPr>
                          <w:p w14:paraId="68C4F37A" w14:textId="77777777" w:rsidR="00DB09DF" w:rsidRPr="00BC4B6B" w:rsidRDefault="00DB09DF" w:rsidP="00DB09DF">
                            <w:pPr>
                              <w:jc w:val="center"/>
                              <w:rPr>
                                <w:b/>
                              </w:rPr>
                            </w:pPr>
                            <w:r w:rsidRPr="000B0955">
                              <w:rPr>
                                <w:b/>
                              </w:rPr>
                              <w:t>Solution</w:t>
                            </w:r>
                          </w:p>
                        </w:tc>
                      </w:tr>
                      <w:tr w:rsidR="00DB09DF" w14:paraId="41075769" w14:textId="77777777" w:rsidTr="00DB09DF">
                        <w:tc>
                          <w:tcPr>
                            <w:tcW w:w="5000" w:type="pct"/>
                          </w:tcPr>
                          <w:p w14:paraId="0C415284" w14:textId="77777777" w:rsidR="00DB09DF" w:rsidRDefault="00DB09DF">
                            <w:r w:rsidRPr="00FA35DD">
                              <w:rPr>
                                <w:position w:val="-10"/>
                              </w:rPr>
                              <w:object w:dxaOrig="3157" w:dyaOrig="323" w14:anchorId="5B176C13">
                                <v:shape id="_x0000_i1081" type="#_x0000_t75" style="width:157.85pt;height:15.7pt" o:ole="">
                                  <v:imagedata r:id="rId99" o:title=""/>
                                </v:shape>
                                <o:OLEObject Type="Embed" ProgID="Equation.DSMT4" ShapeID="_x0000_i1081" DrawAspect="Content" ObjectID="_1556962718" r:id="rId101"/>
                              </w:object>
                            </w:r>
                            <w:r>
                              <w:t xml:space="preserve"> </w:t>
                            </w:r>
                          </w:p>
                        </w:tc>
                      </w:tr>
                      <w:tr w:rsidR="00DB09DF" w14:paraId="17E18C01" w14:textId="77777777" w:rsidTr="00DB09DF">
                        <w:tc>
                          <w:tcPr>
                            <w:tcW w:w="5000" w:type="pct"/>
                          </w:tcPr>
                          <w:p w14:paraId="51B13F98" w14:textId="77777777" w:rsidR="00DB09DF" w:rsidRPr="00BC4B6B" w:rsidRDefault="00DB09DF" w:rsidP="00DB09DF">
                            <w:pPr>
                              <w:jc w:val="center"/>
                              <w:rPr>
                                <w:b/>
                              </w:rPr>
                            </w:pPr>
                            <w:r w:rsidRPr="000B0955">
                              <w:rPr>
                                <w:b/>
                              </w:rPr>
                              <w:t>S</w:t>
                            </w:r>
                            <w:r>
                              <w:rPr>
                                <w:b/>
                              </w:rPr>
                              <w:t>pecific behaviours</w:t>
                            </w:r>
                          </w:p>
                        </w:tc>
                      </w:tr>
                      <w:tr w:rsidR="00DB09DF" w14:paraId="0FBD2811" w14:textId="77777777" w:rsidTr="00DB09DF">
                        <w:tc>
                          <w:tcPr>
                            <w:tcW w:w="5000" w:type="pct"/>
                          </w:tcPr>
                          <w:p w14:paraId="42C4B76A" w14:textId="77777777" w:rsidR="00DB09DF" w:rsidRDefault="00DB09DF">
                            <w:r>
                              <w:sym w:font="Wingdings" w:char="F0FC"/>
                            </w:r>
                            <w:r>
                              <w:t xml:space="preserve"> calculates wing span</w:t>
                            </w:r>
                          </w:p>
                        </w:tc>
                      </w:tr>
                    </w:tbl>
                    <w:p w14:paraId="66B6BD62" w14:textId="77777777" w:rsidR="00DB09DF" w:rsidRDefault="00DB09DF" w:rsidP="00DB09DF"/>
                  </w:txbxContent>
                </v:textbox>
              </v:shape>
            </w:pict>
          </mc:Fallback>
        </mc:AlternateContent>
      </w:r>
    </w:p>
    <w:p w14:paraId="12585926" w14:textId="77777777" w:rsidR="00980B69" w:rsidRDefault="00980B69" w:rsidP="00DB09DF">
      <w:pPr>
        <w:pStyle w:val="Parta"/>
      </w:pPr>
    </w:p>
    <w:p w14:paraId="6260AF1D" w14:textId="77777777" w:rsidR="00980B69" w:rsidRDefault="00980B69" w:rsidP="00DB09DF">
      <w:pPr>
        <w:pStyle w:val="Parta"/>
      </w:pPr>
    </w:p>
    <w:p w14:paraId="322AE119" w14:textId="77777777" w:rsidR="00980B69" w:rsidRDefault="00980B69" w:rsidP="00DB09DF">
      <w:pPr>
        <w:pStyle w:val="Parta"/>
      </w:pPr>
    </w:p>
    <w:p w14:paraId="320A55B3" w14:textId="77777777" w:rsidR="00980B69" w:rsidRDefault="00980B69" w:rsidP="00DB09DF">
      <w:pPr>
        <w:pStyle w:val="Parta"/>
      </w:pPr>
    </w:p>
    <w:p w14:paraId="518670CB" w14:textId="77777777" w:rsidR="00980B69" w:rsidRDefault="00980B69" w:rsidP="00DB09DF">
      <w:pPr>
        <w:pStyle w:val="Parta"/>
      </w:pPr>
    </w:p>
    <w:p w14:paraId="2DA20180" w14:textId="77777777" w:rsidR="00980B69" w:rsidRDefault="00980B69" w:rsidP="00DB09DF">
      <w:pPr>
        <w:pStyle w:val="Parta"/>
      </w:pPr>
      <w:r>
        <w:t>(d)</w:t>
      </w:r>
      <w:r>
        <w:tab/>
        <w:t>Explain why it is difficult to comment on the reliability of the prediction in (c).</w:t>
      </w:r>
      <w:r>
        <w:tab/>
        <w:t>(2 marks)</w:t>
      </w:r>
    </w:p>
    <w:p w14:paraId="3B20589A" w14:textId="77777777" w:rsidR="00980B69" w:rsidRDefault="00980B69" w:rsidP="00DB09DF">
      <w:pPr>
        <w:pStyle w:val="Parta"/>
      </w:pPr>
      <w:r>
        <w:rPr>
          <w:noProof/>
          <w:lang w:eastAsia="en-AU"/>
        </w:rPr>
        <mc:AlternateContent>
          <mc:Choice Requires="wps">
            <w:drawing>
              <wp:anchor distT="0" distB="0" distL="114300" distR="114300" simplePos="0" relativeHeight="251716608" behindDoc="0" locked="0" layoutInCell="1" allowOverlap="1" wp14:anchorId="5EAE08CC" wp14:editId="55946063">
                <wp:simplePos x="0" y="0"/>
                <wp:positionH relativeFrom="column">
                  <wp:posOffset>454660</wp:posOffset>
                </wp:positionH>
                <wp:positionV relativeFrom="paragraph">
                  <wp:posOffset>88265</wp:posOffset>
                </wp:positionV>
                <wp:extent cx="5238750" cy="133985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523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4287AE15" w14:textId="77777777" w:rsidTr="00DB09DF">
                              <w:tc>
                                <w:tcPr>
                                  <w:tcW w:w="5000" w:type="pct"/>
                                </w:tcPr>
                                <w:p w14:paraId="21A7EEFA" w14:textId="77777777" w:rsidR="00DB09DF" w:rsidRPr="00BC4B6B" w:rsidRDefault="00DB09DF" w:rsidP="00DB09DF">
                                  <w:pPr>
                                    <w:jc w:val="center"/>
                                    <w:rPr>
                                      <w:b/>
                                    </w:rPr>
                                  </w:pPr>
                                  <w:r w:rsidRPr="000B0955">
                                    <w:rPr>
                                      <w:b/>
                                    </w:rPr>
                                    <w:t>Solution</w:t>
                                  </w:r>
                                </w:p>
                              </w:tc>
                            </w:tr>
                            <w:tr w:rsidR="00DB09DF" w14:paraId="0AF9A06E" w14:textId="77777777" w:rsidTr="00DB09DF">
                              <w:tc>
                                <w:tcPr>
                                  <w:tcW w:w="5000" w:type="pct"/>
                                </w:tcPr>
                                <w:p w14:paraId="6A2E3D7C" w14:textId="77777777" w:rsidR="00DB09DF" w:rsidRDefault="00DB09DF" w:rsidP="00DB09DF">
                                  <w:r>
                                    <w:t>There is strong association between variables, which would indicate good reliability. However, as no original data is supplied, there is no way of telling if the prediction involves extrapolation, which is potentially unreliable. Hence difficult to comment.</w:t>
                                  </w:r>
                                </w:p>
                              </w:tc>
                            </w:tr>
                            <w:tr w:rsidR="00DB09DF" w14:paraId="15A78CA5" w14:textId="77777777" w:rsidTr="00DB09DF">
                              <w:tc>
                                <w:tcPr>
                                  <w:tcW w:w="5000" w:type="pct"/>
                                </w:tcPr>
                                <w:p w14:paraId="258C6265" w14:textId="77777777" w:rsidR="00DB09DF" w:rsidRPr="00BC4B6B" w:rsidRDefault="00DB09DF" w:rsidP="00DB09DF">
                                  <w:pPr>
                                    <w:jc w:val="center"/>
                                    <w:rPr>
                                      <w:b/>
                                    </w:rPr>
                                  </w:pPr>
                                  <w:r w:rsidRPr="000B0955">
                                    <w:rPr>
                                      <w:b/>
                                    </w:rPr>
                                    <w:t>S</w:t>
                                  </w:r>
                                  <w:r>
                                    <w:rPr>
                                      <w:b/>
                                    </w:rPr>
                                    <w:t>pecific behaviours</w:t>
                                  </w:r>
                                </w:p>
                              </w:tc>
                            </w:tr>
                            <w:tr w:rsidR="00DB09DF" w14:paraId="6ECC117D" w14:textId="77777777" w:rsidTr="00DB09DF">
                              <w:tc>
                                <w:tcPr>
                                  <w:tcW w:w="5000" w:type="pct"/>
                                </w:tcPr>
                                <w:p w14:paraId="57CB4226" w14:textId="77777777" w:rsidR="00DB09DF" w:rsidRDefault="00DB09DF">
                                  <w:r>
                                    <w:sym w:font="Wingdings" w:char="F0FC"/>
                                  </w:r>
                                  <w:r>
                                    <w:t xml:space="preserve"> indicates no data to check whether extrapolation is involved</w:t>
                                  </w:r>
                                </w:p>
                                <w:p w14:paraId="2BB58C17" w14:textId="77777777" w:rsidR="00DB09DF" w:rsidRDefault="00DB09DF">
                                  <w:r>
                                    <w:sym w:font="Wingdings" w:char="F0FC"/>
                                  </w:r>
                                  <w:r>
                                    <w:t xml:space="preserve"> mentions strength of association is good</w:t>
                                  </w:r>
                                </w:p>
                              </w:tc>
                            </w:tr>
                          </w:tbl>
                          <w:p w14:paraId="25C7DF06"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0" type="#_x0000_t202" style="position:absolute;left:0;text-align:left;margin-left:35.8pt;margin-top:6.95pt;width:412.5pt;height:10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4287AE15" w14:textId="77777777" w:rsidTr="00DB09DF">
                        <w:tc>
                          <w:tcPr>
                            <w:tcW w:w="5000" w:type="pct"/>
                          </w:tcPr>
                          <w:p w14:paraId="21A7EEFA" w14:textId="77777777" w:rsidR="00DB09DF" w:rsidRPr="00BC4B6B" w:rsidRDefault="00DB09DF" w:rsidP="00DB09DF">
                            <w:pPr>
                              <w:jc w:val="center"/>
                              <w:rPr>
                                <w:b/>
                              </w:rPr>
                            </w:pPr>
                            <w:r w:rsidRPr="000B0955">
                              <w:rPr>
                                <w:b/>
                              </w:rPr>
                              <w:t>Solution</w:t>
                            </w:r>
                          </w:p>
                        </w:tc>
                      </w:tr>
                      <w:tr w:rsidR="00DB09DF" w14:paraId="0AF9A06E" w14:textId="77777777" w:rsidTr="00DB09DF">
                        <w:tc>
                          <w:tcPr>
                            <w:tcW w:w="5000" w:type="pct"/>
                          </w:tcPr>
                          <w:p w14:paraId="6A2E3D7C" w14:textId="77777777" w:rsidR="00DB09DF" w:rsidRDefault="00DB09DF" w:rsidP="00DB09DF">
                            <w:r>
                              <w:t>There is strong association between variables, which would indicate good reliability. However, as no original data is supplied, there is no way of telling if the prediction involves extrapolation, which is potentially unreliable. Hence difficult to comment.</w:t>
                            </w:r>
                          </w:p>
                        </w:tc>
                      </w:tr>
                      <w:tr w:rsidR="00DB09DF" w14:paraId="15A78CA5" w14:textId="77777777" w:rsidTr="00DB09DF">
                        <w:tc>
                          <w:tcPr>
                            <w:tcW w:w="5000" w:type="pct"/>
                          </w:tcPr>
                          <w:p w14:paraId="258C6265" w14:textId="77777777" w:rsidR="00DB09DF" w:rsidRPr="00BC4B6B" w:rsidRDefault="00DB09DF" w:rsidP="00DB09DF">
                            <w:pPr>
                              <w:jc w:val="center"/>
                              <w:rPr>
                                <w:b/>
                              </w:rPr>
                            </w:pPr>
                            <w:r w:rsidRPr="000B0955">
                              <w:rPr>
                                <w:b/>
                              </w:rPr>
                              <w:t>S</w:t>
                            </w:r>
                            <w:r>
                              <w:rPr>
                                <w:b/>
                              </w:rPr>
                              <w:t>pecific behaviours</w:t>
                            </w:r>
                          </w:p>
                        </w:tc>
                      </w:tr>
                      <w:tr w:rsidR="00DB09DF" w14:paraId="6ECC117D" w14:textId="77777777" w:rsidTr="00DB09DF">
                        <w:tc>
                          <w:tcPr>
                            <w:tcW w:w="5000" w:type="pct"/>
                          </w:tcPr>
                          <w:p w14:paraId="57CB4226" w14:textId="77777777" w:rsidR="00DB09DF" w:rsidRDefault="00DB09DF">
                            <w:r>
                              <w:sym w:font="Wingdings" w:char="F0FC"/>
                            </w:r>
                            <w:r>
                              <w:t xml:space="preserve"> indicates no data to check whether extrapolation is involved</w:t>
                            </w:r>
                          </w:p>
                          <w:p w14:paraId="2BB58C17" w14:textId="77777777" w:rsidR="00DB09DF" w:rsidRDefault="00DB09DF">
                            <w:r>
                              <w:sym w:font="Wingdings" w:char="F0FC"/>
                            </w:r>
                            <w:r>
                              <w:t xml:space="preserve"> mentions strength of association is good</w:t>
                            </w:r>
                          </w:p>
                        </w:tc>
                      </w:tr>
                    </w:tbl>
                    <w:p w14:paraId="25C7DF06" w14:textId="77777777" w:rsidR="00DB09DF" w:rsidRDefault="00DB09DF" w:rsidP="00DB09DF"/>
                  </w:txbxContent>
                </v:textbox>
              </v:shape>
            </w:pict>
          </mc:Fallback>
        </mc:AlternateContent>
      </w:r>
    </w:p>
    <w:p w14:paraId="62F3E243" w14:textId="77777777" w:rsidR="00980B69" w:rsidRDefault="00980B69" w:rsidP="00DB09DF">
      <w:pPr>
        <w:pStyle w:val="Parta"/>
      </w:pPr>
    </w:p>
    <w:p w14:paraId="413C07C5" w14:textId="77777777" w:rsidR="00980B69" w:rsidRDefault="00980B69" w:rsidP="00DB09DF">
      <w:pPr>
        <w:pStyle w:val="Parta"/>
      </w:pPr>
    </w:p>
    <w:p w14:paraId="3702EBD4" w14:textId="77777777" w:rsidR="00980B69" w:rsidRDefault="00980B69" w:rsidP="00DB09DF">
      <w:pPr>
        <w:pStyle w:val="Parta"/>
      </w:pPr>
    </w:p>
    <w:p w14:paraId="061E0700" w14:textId="77777777" w:rsidR="00980B69" w:rsidRDefault="00980B69" w:rsidP="00DB09DF">
      <w:pPr>
        <w:pStyle w:val="Parta"/>
      </w:pPr>
    </w:p>
    <w:p w14:paraId="48FF3C74" w14:textId="77777777" w:rsidR="00980B69" w:rsidRDefault="00980B69" w:rsidP="00DB09DF">
      <w:pPr>
        <w:pStyle w:val="Parta"/>
      </w:pPr>
    </w:p>
    <w:p w14:paraId="02BF037D" w14:textId="77777777" w:rsidR="00980B69" w:rsidRDefault="00980B69" w:rsidP="00DB09DF">
      <w:pPr>
        <w:pStyle w:val="Parta"/>
      </w:pPr>
    </w:p>
    <w:p w14:paraId="74F5819D" w14:textId="77777777" w:rsidR="00980B69" w:rsidRDefault="00980B69" w:rsidP="00DB09DF">
      <w:pPr>
        <w:pStyle w:val="Parta"/>
      </w:pPr>
    </w:p>
    <w:p w14:paraId="097A4E84" w14:textId="77777777" w:rsidR="00980B69" w:rsidRDefault="00980B69" w:rsidP="00DB09DF">
      <w:pPr>
        <w:pStyle w:val="Parta"/>
      </w:pPr>
    </w:p>
    <w:p w14:paraId="3422C657" w14:textId="77777777" w:rsidR="00980B69" w:rsidRDefault="00980B69" w:rsidP="00DB09DF">
      <w:pPr>
        <w:pStyle w:val="Parta"/>
      </w:pPr>
    </w:p>
    <w:p w14:paraId="351FCDC6" w14:textId="77777777" w:rsidR="00980B69" w:rsidRDefault="00980B69" w:rsidP="00DB09DF">
      <w:pPr>
        <w:pStyle w:val="Parta"/>
      </w:pPr>
    </w:p>
    <w:p w14:paraId="2025FA6D" w14:textId="77777777" w:rsidR="00980B69" w:rsidRDefault="00980B69" w:rsidP="00DB09DF">
      <w:pPr>
        <w:pStyle w:val="Parta"/>
      </w:pPr>
    </w:p>
    <w:p w14:paraId="6C04E4BD" w14:textId="77777777" w:rsidR="00980B69" w:rsidRDefault="00980B69" w:rsidP="00DB09DF">
      <w:pPr>
        <w:pStyle w:val="Parta"/>
      </w:pPr>
    </w:p>
    <w:p w14:paraId="12C808E5" w14:textId="77777777" w:rsidR="00980B69" w:rsidRDefault="00980B69" w:rsidP="00DB09DF">
      <w:pPr>
        <w:pStyle w:val="Parta"/>
      </w:pPr>
      <w:r>
        <w:t>(e)</w:t>
      </w:r>
      <w:r>
        <w:tab/>
        <w:t>The mean mass of the birds in the sample was 84.8 grams. Determine the mean wing span of birds in the sample.</w:t>
      </w:r>
      <w:r>
        <w:tab/>
        <w:t>(1 mark)</w:t>
      </w:r>
    </w:p>
    <w:p w14:paraId="1F09F1C4" w14:textId="77777777" w:rsidR="00980B69" w:rsidRDefault="00980B69" w:rsidP="00DB09DF">
      <w:pPr>
        <w:pStyle w:val="Parta"/>
      </w:pPr>
      <w:r>
        <w:rPr>
          <w:noProof/>
          <w:lang w:eastAsia="en-AU"/>
        </w:rPr>
        <mc:AlternateContent>
          <mc:Choice Requires="wps">
            <w:drawing>
              <wp:anchor distT="0" distB="0" distL="114300" distR="114300" simplePos="0" relativeHeight="251715584" behindDoc="0" locked="0" layoutInCell="1" allowOverlap="1" wp14:anchorId="38428D7B" wp14:editId="6C3A8784">
                <wp:simplePos x="0" y="0"/>
                <wp:positionH relativeFrom="column">
                  <wp:posOffset>492760</wp:posOffset>
                </wp:positionH>
                <wp:positionV relativeFrom="paragraph">
                  <wp:posOffset>54610</wp:posOffset>
                </wp:positionV>
                <wp:extent cx="5238750" cy="7429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1E54BEC1" w14:textId="77777777" w:rsidTr="00DB09DF">
                              <w:tc>
                                <w:tcPr>
                                  <w:tcW w:w="5000" w:type="pct"/>
                                </w:tcPr>
                                <w:p w14:paraId="11770703" w14:textId="77777777" w:rsidR="00DB09DF" w:rsidRPr="00BC4B6B" w:rsidRDefault="00DB09DF" w:rsidP="00DB09DF">
                                  <w:pPr>
                                    <w:jc w:val="center"/>
                                    <w:rPr>
                                      <w:b/>
                                    </w:rPr>
                                  </w:pPr>
                                  <w:r w:rsidRPr="000B0955">
                                    <w:rPr>
                                      <w:b/>
                                    </w:rPr>
                                    <w:t>Solution</w:t>
                                  </w:r>
                                </w:p>
                              </w:tc>
                            </w:tr>
                            <w:tr w:rsidR="00DB09DF" w14:paraId="4E03D17A" w14:textId="77777777" w:rsidTr="00DB09DF">
                              <w:tc>
                                <w:tcPr>
                                  <w:tcW w:w="5000" w:type="pct"/>
                                </w:tcPr>
                                <w:p w14:paraId="3426C296" w14:textId="77777777" w:rsidR="00DB09DF" w:rsidRDefault="00DB09DF">
                                  <w:r w:rsidRPr="00FA35DD">
                                    <w:rPr>
                                      <w:position w:val="-10"/>
                                    </w:rPr>
                                    <w:object w:dxaOrig="3222" w:dyaOrig="323" w14:anchorId="2C9A07EB">
                                      <v:shape id="_x0000_i1083" type="#_x0000_t75" style="width:161.55pt;height:15.7pt" o:ole="">
                                        <v:imagedata r:id="rId102" o:title=""/>
                                      </v:shape>
                                      <o:OLEObject Type="Embed" ProgID="Equation.DSMT4" ShapeID="_x0000_i1083" DrawAspect="Content" ObjectID="_1556962719" r:id="rId103"/>
                                    </w:object>
                                  </w:r>
                                </w:p>
                              </w:tc>
                            </w:tr>
                            <w:tr w:rsidR="00DB09DF" w14:paraId="181EAE06" w14:textId="77777777" w:rsidTr="00DB09DF">
                              <w:tc>
                                <w:tcPr>
                                  <w:tcW w:w="5000" w:type="pct"/>
                                </w:tcPr>
                                <w:p w14:paraId="03881F20" w14:textId="77777777" w:rsidR="00DB09DF" w:rsidRPr="00BC4B6B" w:rsidRDefault="00DB09DF" w:rsidP="00DB09DF">
                                  <w:pPr>
                                    <w:jc w:val="center"/>
                                    <w:rPr>
                                      <w:b/>
                                    </w:rPr>
                                  </w:pPr>
                                  <w:r w:rsidRPr="000B0955">
                                    <w:rPr>
                                      <w:b/>
                                    </w:rPr>
                                    <w:t>S</w:t>
                                  </w:r>
                                  <w:r>
                                    <w:rPr>
                                      <w:b/>
                                    </w:rPr>
                                    <w:t>pecific behaviours</w:t>
                                  </w:r>
                                </w:p>
                              </w:tc>
                            </w:tr>
                            <w:tr w:rsidR="00DB09DF" w14:paraId="5CF74A97" w14:textId="77777777" w:rsidTr="00DB09DF">
                              <w:tc>
                                <w:tcPr>
                                  <w:tcW w:w="5000" w:type="pct"/>
                                </w:tcPr>
                                <w:p w14:paraId="6C06D3C6" w14:textId="77777777" w:rsidR="00DB09DF" w:rsidRDefault="00DB09DF">
                                  <w:r>
                                    <w:sym w:font="Wingdings" w:char="F0FC"/>
                                  </w:r>
                                  <w:r>
                                    <w:t xml:space="preserve"> calculates mean span</w:t>
                                  </w:r>
                                </w:p>
                              </w:tc>
                            </w:tr>
                          </w:tbl>
                          <w:p w14:paraId="15F55FD8"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1" type="#_x0000_t202" style="position:absolute;left:0;text-align:left;margin-left:38.8pt;margin-top:4.3pt;width:412.5pt;height:5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1E54BEC1" w14:textId="77777777" w:rsidTr="00DB09DF">
                        <w:tc>
                          <w:tcPr>
                            <w:tcW w:w="5000" w:type="pct"/>
                          </w:tcPr>
                          <w:p w14:paraId="11770703" w14:textId="77777777" w:rsidR="00DB09DF" w:rsidRPr="00BC4B6B" w:rsidRDefault="00DB09DF" w:rsidP="00DB09DF">
                            <w:pPr>
                              <w:jc w:val="center"/>
                              <w:rPr>
                                <w:b/>
                              </w:rPr>
                            </w:pPr>
                            <w:r w:rsidRPr="000B0955">
                              <w:rPr>
                                <w:b/>
                              </w:rPr>
                              <w:t>Solution</w:t>
                            </w:r>
                          </w:p>
                        </w:tc>
                      </w:tr>
                      <w:tr w:rsidR="00DB09DF" w14:paraId="4E03D17A" w14:textId="77777777" w:rsidTr="00DB09DF">
                        <w:tc>
                          <w:tcPr>
                            <w:tcW w:w="5000" w:type="pct"/>
                          </w:tcPr>
                          <w:p w14:paraId="3426C296" w14:textId="77777777" w:rsidR="00DB09DF" w:rsidRDefault="00DB09DF">
                            <w:r w:rsidRPr="00FA35DD">
                              <w:rPr>
                                <w:position w:val="-10"/>
                              </w:rPr>
                              <w:object w:dxaOrig="3222" w:dyaOrig="323" w14:anchorId="2C9A07EB">
                                <v:shape id="_x0000_i1083" type="#_x0000_t75" style="width:161.55pt;height:15.7pt" o:ole="">
                                  <v:imagedata r:id="rId102" o:title=""/>
                                </v:shape>
                                <o:OLEObject Type="Embed" ProgID="Equation.DSMT4" ShapeID="_x0000_i1083" DrawAspect="Content" ObjectID="_1556962719" r:id="rId104"/>
                              </w:object>
                            </w:r>
                          </w:p>
                        </w:tc>
                      </w:tr>
                      <w:tr w:rsidR="00DB09DF" w14:paraId="181EAE06" w14:textId="77777777" w:rsidTr="00DB09DF">
                        <w:tc>
                          <w:tcPr>
                            <w:tcW w:w="5000" w:type="pct"/>
                          </w:tcPr>
                          <w:p w14:paraId="03881F20" w14:textId="77777777" w:rsidR="00DB09DF" w:rsidRPr="00BC4B6B" w:rsidRDefault="00DB09DF" w:rsidP="00DB09DF">
                            <w:pPr>
                              <w:jc w:val="center"/>
                              <w:rPr>
                                <w:b/>
                              </w:rPr>
                            </w:pPr>
                            <w:r w:rsidRPr="000B0955">
                              <w:rPr>
                                <w:b/>
                              </w:rPr>
                              <w:t>S</w:t>
                            </w:r>
                            <w:r>
                              <w:rPr>
                                <w:b/>
                              </w:rPr>
                              <w:t>pecific behaviours</w:t>
                            </w:r>
                          </w:p>
                        </w:tc>
                      </w:tr>
                      <w:tr w:rsidR="00DB09DF" w14:paraId="5CF74A97" w14:textId="77777777" w:rsidTr="00DB09DF">
                        <w:tc>
                          <w:tcPr>
                            <w:tcW w:w="5000" w:type="pct"/>
                          </w:tcPr>
                          <w:p w14:paraId="6C06D3C6" w14:textId="77777777" w:rsidR="00DB09DF" w:rsidRDefault="00DB09DF">
                            <w:r>
                              <w:sym w:font="Wingdings" w:char="F0FC"/>
                            </w:r>
                            <w:r>
                              <w:t xml:space="preserve"> calculates mean span</w:t>
                            </w:r>
                          </w:p>
                        </w:tc>
                      </w:tr>
                    </w:tbl>
                    <w:p w14:paraId="15F55FD8" w14:textId="77777777" w:rsidR="00DB09DF" w:rsidRDefault="00DB09DF" w:rsidP="00DB09DF"/>
                  </w:txbxContent>
                </v:textbox>
              </v:shape>
            </w:pict>
          </mc:Fallback>
        </mc:AlternateContent>
      </w:r>
    </w:p>
    <w:p w14:paraId="5B8CA4FF" w14:textId="77777777" w:rsidR="00980B69" w:rsidRDefault="00980B69" w:rsidP="00F913EF"/>
    <w:p w14:paraId="3DA2BEB3" w14:textId="77777777" w:rsidR="00980B69" w:rsidRPr="00F913EF" w:rsidRDefault="00980B69" w:rsidP="00DB09DF"/>
    <w:p w14:paraId="277AC0BB" w14:textId="77777777" w:rsidR="00980B69" w:rsidRDefault="00980B69">
      <w:pPr>
        <w:spacing w:after="160" w:line="259" w:lineRule="auto"/>
        <w:rPr>
          <w:b/>
          <w:szCs w:val="24"/>
          <w:lang w:val="en-US"/>
        </w:rPr>
      </w:pPr>
      <w:r>
        <w:br w:type="page"/>
      </w:r>
    </w:p>
    <w:p w14:paraId="2B408866" w14:textId="77777777" w:rsidR="00980B69" w:rsidRDefault="00980B69" w:rsidP="00980B69">
      <w:pPr>
        <w:pStyle w:val="QNum"/>
      </w:pPr>
      <w:r>
        <w:lastRenderedPageBreak/>
        <w:t>Question 18</w:t>
      </w:r>
      <w:r>
        <w:tab/>
        <w:t>(8 marks)</w:t>
      </w:r>
    </w:p>
    <w:p w14:paraId="65BD68F3" w14:textId="77777777" w:rsidR="00980B69" w:rsidRDefault="00980B69" w:rsidP="00F913EF">
      <w:r>
        <w:t>An art gallery records the value of all artworks at the start of each year for insurance purposes. The first valuation of a picture was $4 800, and at the start of the next two years the picture was valued at $5 040 and $5 292 respectively.</w:t>
      </w:r>
    </w:p>
    <w:p w14:paraId="2E701F73" w14:textId="77777777" w:rsidR="00980B69" w:rsidRDefault="00980B69" w:rsidP="00F913EF"/>
    <w:p w14:paraId="1E734B35" w14:textId="77777777" w:rsidR="00980B69" w:rsidRDefault="00980B69" w:rsidP="00DB09DF">
      <w:pPr>
        <w:pStyle w:val="Parta"/>
      </w:pPr>
      <w:r>
        <w:t>(a)</w:t>
      </w:r>
      <w:r>
        <w:tab/>
        <w:t>Show that the picture values form a geometric sequence.</w:t>
      </w:r>
      <w:r>
        <w:tab/>
        <w:t>(2 marks)</w:t>
      </w:r>
    </w:p>
    <w:p w14:paraId="4818EE38" w14:textId="77777777" w:rsidR="00980B69" w:rsidRDefault="00980B69" w:rsidP="00DB09DF">
      <w:pPr>
        <w:pStyle w:val="Parta"/>
      </w:pPr>
      <w:r>
        <w:rPr>
          <w:noProof/>
          <w:lang w:eastAsia="en-AU"/>
        </w:rPr>
        <mc:AlternateContent>
          <mc:Choice Requires="wps">
            <w:drawing>
              <wp:anchor distT="0" distB="0" distL="114300" distR="114300" simplePos="0" relativeHeight="251721728" behindDoc="0" locked="0" layoutInCell="1" allowOverlap="1" wp14:anchorId="1C6DB902" wp14:editId="385F447D">
                <wp:simplePos x="0" y="0"/>
                <wp:positionH relativeFrom="column">
                  <wp:posOffset>454660</wp:posOffset>
                </wp:positionH>
                <wp:positionV relativeFrom="paragraph">
                  <wp:posOffset>113030</wp:posOffset>
                </wp:positionV>
                <wp:extent cx="5238750" cy="12827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52387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3D9E4398" w14:textId="77777777" w:rsidTr="00DB09DF">
                              <w:tc>
                                <w:tcPr>
                                  <w:tcW w:w="5000" w:type="pct"/>
                                </w:tcPr>
                                <w:p w14:paraId="73451E09" w14:textId="77777777" w:rsidR="00DB09DF" w:rsidRPr="00BC4B6B" w:rsidRDefault="00DB09DF" w:rsidP="00DB09DF">
                                  <w:pPr>
                                    <w:jc w:val="center"/>
                                    <w:rPr>
                                      <w:b/>
                                    </w:rPr>
                                  </w:pPr>
                                  <w:r w:rsidRPr="000B0955">
                                    <w:rPr>
                                      <w:b/>
                                    </w:rPr>
                                    <w:t>Solution</w:t>
                                  </w:r>
                                </w:p>
                              </w:tc>
                            </w:tr>
                            <w:tr w:rsidR="00DB09DF" w14:paraId="3456EF6E" w14:textId="77777777" w:rsidTr="00DB09DF">
                              <w:tc>
                                <w:tcPr>
                                  <w:tcW w:w="5000" w:type="pct"/>
                                </w:tcPr>
                                <w:p w14:paraId="7B93FB0D" w14:textId="77777777" w:rsidR="00DB09DF" w:rsidRDefault="00DB09DF">
                                  <w:r w:rsidRPr="00746DE9">
                                    <w:rPr>
                                      <w:position w:val="-26"/>
                                    </w:rPr>
                                    <w:object w:dxaOrig="1902" w:dyaOrig="637" w14:anchorId="2C2E953E">
                                      <v:shape id="_x0000_i1085" type="#_x0000_t75" style="width:95.1pt;height:32.3pt" o:ole="">
                                        <v:imagedata r:id="rId105" o:title=""/>
                                      </v:shape>
                                      <o:OLEObject Type="Embed" ProgID="Equation.DSMT4" ShapeID="_x0000_i1085" DrawAspect="Content" ObjectID="_1556962720" r:id="rId106"/>
                                    </w:object>
                                  </w:r>
                                  <w:r>
                                    <w:t xml:space="preserve"> </w:t>
                                  </w:r>
                                </w:p>
                                <w:p w14:paraId="771323F2" w14:textId="77777777" w:rsidR="00DB09DF" w:rsidRDefault="00DB09DF">
                                  <w:r>
                                    <w:t>Both ratios of terms same, which is consistent with geometric sequence</w:t>
                                  </w:r>
                                </w:p>
                              </w:tc>
                            </w:tr>
                            <w:tr w:rsidR="00DB09DF" w14:paraId="6401365B" w14:textId="77777777" w:rsidTr="00DB09DF">
                              <w:tc>
                                <w:tcPr>
                                  <w:tcW w:w="5000" w:type="pct"/>
                                </w:tcPr>
                                <w:p w14:paraId="062C13D3" w14:textId="77777777" w:rsidR="00DB09DF" w:rsidRPr="00BC4B6B" w:rsidRDefault="00DB09DF" w:rsidP="00DB09DF">
                                  <w:pPr>
                                    <w:jc w:val="center"/>
                                    <w:rPr>
                                      <w:b/>
                                    </w:rPr>
                                  </w:pPr>
                                  <w:r w:rsidRPr="000B0955">
                                    <w:rPr>
                                      <w:b/>
                                    </w:rPr>
                                    <w:t>S</w:t>
                                  </w:r>
                                  <w:r>
                                    <w:rPr>
                                      <w:b/>
                                    </w:rPr>
                                    <w:t>pecific behaviours</w:t>
                                  </w:r>
                                </w:p>
                              </w:tc>
                            </w:tr>
                            <w:tr w:rsidR="00DB09DF" w14:paraId="670089BE" w14:textId="77777777" w:rsidTr="00DB09DF">
                              <w:tc>
                                <w:tcPr>
                                  <w:tcW w:w="5000" w:type="pct"/>
                                </w:tcPr>
                                <w:p w14:paraId="1D8F1D73" w14:textId="77777777" w:rsidR="00DB09DF" w:rsidRDefault="00DB09DF">
                                  <w:r>
                                    <w:sym w:font="Wingdings" w:char="F0FC"/>
                                  </w:r>
                                  <w:r>
                                    <w:t xml:space="preserve"> calculates ratio using two pairs of values</w:t>
                                  </w:r>
                                </w:p>
                                <w:p w14:paraId="166976D5" w14:textId="77777777" w:rsidR="00DB09DF" w:rsidRDefault="00DB09DF">
                                  <w:r>
                                    <w:sym w:font="Wingdings" w:char="F0FC"/>
                                  </w:r>
                                  <w:r>
                                    <w:t xml:space="preserve"> states ratios are the same and draws conclusion</w:t>
                                  </w:r>
                                </w:p>
                              </w:tc>
                            </w:tr>
                          </w:tbl>
                          <w:p w14:paraId="1AB118FD"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2" type="#_x0000_t202" style="position:absolute;left:0;text-align:left;margin-left:35.8pt;margin-top:8.9pt;width:412.5pt;height:10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3D9E4398" w14:textId="77777777" w:rsidTr="00DB09DF">
                        <w:tc>
                          <w:tcPr>
                            <w:tcW w:w="5000" w:type="pct"/>
                          </w:tcPr>
                          <w:p w14:paraId="73451E09" w14:textId="77777777" w:rsidR="00DB09DF" w:rsidRPr="00BC4B6B" w:rsidRDefault="00DB09DF" w:rsidP="00DB09DF">
                            <w:pPr>
                              <w:jc w:val="center"/>
                              <w:rPr>
                                <w:b/>
                              </w:rPr>
                            </w:pPr>
                            <w:r w:rsidRPr="000B0955">
                              <w:rPr>
                                <w:b/>
                              </w:rPr>
                              <w:t>Solution</w:t>
                            </w:r>
                          </w:p>
                        </w:tc>
                      </w:tr>
                      <w:tr w:rsidR="00DB09DF" w14:paraId="3456EF6E" w14:textId="77777777" w:rsidTr="00DB09DF">
                        <w:tc>
                          <w:tcPr>
                            <w:tcW w:w="5000" w:type="pct"/>
                          </w:tcPr>
                          <w:p w14:paraId="7B93FB0D" w14:textId="77777777" w:rsidR="00DB09DF" w:rsidRDefault="00DB09DF">
                            <w:r w:rsidRPr="00746DE9">
                              <w:rPr>
                                <w:position w:val="-26"/>
                              </w:rPr>
                              <w:object w:dxaOrig="1902" w:dyaOrig="637" w14:anchorId="2C2E953E">
                                <v:shape id="_x0000_i1085" type="#_x0000_t75" style="width:95.1pt;height:32.3pt" o:ole="">
                                  <v:imagedata r:id="rId105" o:title=""/>
                                </v:shape>
                                <o:OLEObject Type="Embed" ProgID="Equation.DSMT4" ShapeID="_x0000_i1085" DrawAspect="Content" ObjectID="_1556962720" r:id="rId107"/>
                              </w:object>
                            </w:r>
                            <w:r>
                              <w:t xml:space="preserve"> </w:t>
                            </w:r>
                          </w:p>
                          <w:p w14:paraId="771323F2" w14:textId="77777777" w:rsidR="00DB09DF" w:rsidRDefault="00DB09DF">
                            <w:r>
                              <w:t>Both ratios of terms same, which is consistent with geometric sequence</w:t>
                            </w:r>
                          </w:p>
                        </w:tc>
                      </w:tr>
                      <w:tr w:rsidR="00DB09DF" w14:paraId="6401365B" w14:textId="77777777" w:rsidTr="00DB09DF">
                        <w:tc>
                          <w:tcPr>
                            <w:tcW w:w="5000" w:type="pct"/>
                          </w:tcPr>
                          <w:p w14:paraId="062C13D3" w14:textId="77777777" w:rsidR="00DB09DF" w:rsidRPr="00BC4B6B" w:rsidRDefault="00DB09DF" w:rsidP="00DB09DF">
                            <w:pPr>
                              <w:jc w:val="center"/>
                              <w:rPr>
                                <w:b/>
                              </w:rPr>
                            </w:pPr>
                            <w:r w:rsidRPr="000B0955">
                              <w:rPr>
                                <w:b/>
                              </w:rPr>
                              <w:t>S</w:t>
                            </w:r>
                            <w:r>
                              <w:rPr>
                                <w:b/>
                              </w:rPr>
                              <w:t>pecific behaviours</w:t>
                            </w:r>
                          </w:p>
                        </w:tc>
                      </w:tr>
                      <w:tr w:rsidR="00DB09DF" w14:paraId="670089BE" w14:textId="77777777" w:rsidTr="00DB09DF">
                        <w:tc>
                          <w:tcPr>
                            <w:tcW w:w="5000" w:type="pct"/>
                          </w:tcPr>
                          <w:p w14:paraId="1D8F1D73" w14:textId="77777777" w:rsidR="00DB09DF" w:rsidRDefault="00DB09DF">
                            <w:r>
                              <w:sym w:font="Wingdings" w:char="F0FC"/>
                            </w:r>
                            <w:r>
                              <w:t xml:space="preserve"> calculates ratio using two pairs of values</w:t>
                            </w:r>
                          </w:p>
                          <w:p w14:paraId="166976D5" w14:textId="77777777" w:rsidR="00DB09DF" w:rsidRDefault="00DB09DF">
                            <w:r>
                              <w:sym w:font="Wingdings" w:char="F0FC"/>
                            </w:r>
                            <w:r>
                              <w:t xml:space="preserve"> states ratios are the same and draws conclusion</w:t>
                            </w:r>
                          </w:p>
                        </w:tc>
                      </w:tr>
                    </w:tbl>
                    <w:p w14:paraId="1AB118FD" w14:textId="77777777" w:rsidR="00DB09DF" w:rsidRDefault="00DB09DF" w:rsidP="00DB09DF"/>
                  </w:txbxContent>
                </v:textbox>
              </v:shape>
            </w:pict>
          </mc:Fallback>
        </mc:AlternateContent>
      </w:r>
    </w:p>
    <w:p w14:paraId="7F77BC7F" w14:textId="77777777" w:rsidR="00980B69" w:rsidRDefault="00980B69" w:rsidP="00DB09DF">
      <w:pPr>
        <w:pStyle w:val="Parta"/>
      </w:pPr>
    </w:p>
    <w:p w14:paraId="2F875264" w14:textId="77777777" w:rsidR="00980B69" w:rsidRDefault="00980B69" w:rsidP="00DB09DF">
      <w:pPr>
        <w:pStyle w:val="Parta"/>
      </w:pPr>
    </w:p>
    <w:p w14:paraId="7570A2B6" w14:textId="77777777" w:rsidR="00980B69" w:rsidRDefault="00980B69" w:rsidP="00DB09DF">
      <w:pPr>
        <w:pStyle w:val="Parta"/>
      </w:pPr>
    </w:p>
    <w:p w14:paraId="7D1F1EE4" w14:textId="77777777" w:rsidR="00980B69" w:rsidRDefault="00980B69" w:rsidP="00DB09DF">
      <w:pPr>
        <w:pStyle w:val="Parta"/>
      </w:pPr>
    </w:p>
    <w:p w14:paraId="2DF11DEB" w14:textId="77777777" w:rsidR="00980B69" w:rsidRDefault="00980B69" w:rsidP="00DB09DF">
      <w:pPr>
        <w:pStyle w:val="Parta"/>
      </w:pPr>
    </w:p>
    <w:p w14:paraId="16159B69" w14:textId="77777777" w:rsidR="00980B69" w:rsidRDefault="00980B69" w:rsidP="00DB09DF">
      <w:pPr>
        <w:pStyle w:val="Parta"/>
      </w:pPr>
    </w:p>
    <w:p w14:paraId="55F7D938" w14:textId="77777777" w:rsidR="00980B69" w:rsidRDefault="00980B69" w:rsidP="00DB09DF">
      <w:pPr>
        <w:pStyle w:val="Parta"/>
      </w:pPr>
    </w:p>
    <w:p w14:paraId="20551D86" w14:textId="77777777" w:rsidR="00980B69" w:rsidRDefault="00980B69" w:rsidP="00DB09DF">
      <w:pPr>
        <w:pStyle w:val="Parta"/>
      </w:pPr>
    </w:p>
    <w:p w14:paraId="7C5A71E5" w14:textId="77777777" w:rsidR="00980B69" w:rsidRDefault="00980B69" w:rsidP="00DB09DF">
      <w:pPr>
        <w:pStyle w:val="Parta"/>
      </w:pPr>
    </w:p>
    <w:p w14:paraId="34D064B0" w14:textId="77777777" w:rsidR="00980B69" w:rsidRDefault="00980B69" w:rsidP="00DB09DF">
      <w:pPr>
        <w:pStyle w:val="Parta"/>
      </w:pPr>
    </w:p>
    <w:p w14:paraId="39B38F93" w14:textId="77777777" w:rsidR="00980B69" w:rsidRDefault="00980B69" w:rsidP="00DB09DF">
      <w:pPr>
        <w:pStyle w:val="Parta"/>
      </w:pPr>
    </w:p>
    <w:p w14:paraId="3897D9DD" w14:textId="77777777" w:rsidR="00980B69" w:rsidRDefault="00980B69" w:rsidP="00DB09DF">
      <w:pPr>
        <w:pStyle w:val="Parta"/>
      </w:pPr>
      <w:r>
        <w:t>(b)</w:t>
      </w:r>
      <w:r>
        <w:tab/>
        <w:t>Assuming that the value of the picture continues to increase in this way,</w:t>
      </w:r>
    </w:p>
    <w:p w14:paraId="348DB67F" w14:textId="77777777" w:rsidR="00980B69" w:rsidRDefault="00980B69" w:rsidP="00DB09DF">
      <w:pPr>
        <w:pStyle w:val="Parta"/>
      </w:pPr>
    </w:p>
    <w:p w14:paraId="3B9EFD5B" w14:textId="77777777" w:rsidR="00980B69" w:rsidRDefault="00980B69" w:rsidP="00DB09DF">
      <w:pPr>
        <w:pStyle w:val="Partai"/>
      </w:pPr>
      <w:r>
        <w:t>(i)</w:t>
      </w:r>
      <w:r>
        <w:tab/>
        <w:t>calculate the increase in value of the picture during the third year.</w:t>
      </w:r>
      <w:r>
        <w:tab/>
        <w:t>(2 marks)</w:t>
      </w:r>
    </w:p>
    <w:p w14:paraId="5D6A5004" w14:textId="77777777" w:rsidR="00980B69" w:rsidRDefault="00980B69" w:rsidP="00DB09DF">
      <w:pPr>
        <w:pStyle w:val="Partai"/>
      </w:pPr>
      <w:r>
        <w:rPr>
          <w:noProof/>
          <w:lang w:eastAsia="en-AU"/>
        </w:rPr>
        <mc:AlternateContent>
          <mc:Choice Requires="wps">
            <w:drawing>
              <wp:anchor distT="0" distB="0" distL="114300" distR="114300" simplePos="0" relativeHeight="251718656" behindDoc="0" locked="0" layoutInCell="1" allowOverlap="1" wp14:anchorId="39D3432E" wp14:editId="78C51865">
                <wp:simplePos x="0" y="0"/>
                <wp:positionH relativeFrom="column">
                  <wp:posOffset>454660</wp:posOffset>
                </wp:positionH>
                <wp:positionV relativeFrom="paragraph">
                  <wp:posOffset>135255</wp:posOffset>
                </wp:positionV>
                <wp:extent cx="5238750" cy="11239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6EE70DF5" w14:textId="77777777" w:rsidTr="00DB09DF">
                              <w:tc>
                                <w:tcPr>
                                  <w:tcW w:w="5000" w:type="pct"/>
                                </w:tcPr>
                                <w:p w14:paraId="1E81A6C1" w14:textId="77777777" w:rsidR="00DB09DF" w:rsidRPr="00BC4B6B" w:rsidRDefault="00DB09DF" w:rsidP="00DB09DF">
                                  <w:pPr>
                                    <w:jc w:val="center"/>
                                    <w:rPr>
                                      <w:b/>
                                    </w:rPr>
                                  </w:pPr>
                                  <w:r w:rsidRPr="000B0955">
                                    <w:rPr>
                                      <w:b/>
                                    </w:rPr>
                                    <w:t>Solution</w:t>
                                  </w:r>
                                </w:p>
                              </w:tc>
                            </w:tr>
                            <w:tr w:rsidR="00DB09DF" w14:paraId="3409445A" w14:textId="77777777" w:rsidTr="00DB09DF">
                              <w:tc>
                                <w:tcPr>
                                  <w:tcW w:w="5000" w:type="pct"/>
                                </w:tcPr>
                                <w:p w14:paraId="310F53A9" w14:textId="77777777" w:rsidR="00DB09DF" w:rsidRDefault="00DB09DF">
                                  <w:r w:rsidRPr="00C70E76">
                                    <w:rPr>
                                      <w:position w:val="-26"/>
                                    </w:rPr>
                                    <w:object w:dxaOrig="2898" w:dyaOrig="637" w14:anchorId="12204152">
                                      <v:shape id="_x0000_i1087" type="#_x0000_t75" style="width:144.9pt;height:32.3pt" o:ole="">
                                        <v:imagedata r:id="rId108" o:title=""/>
                                      </v:shape>
                                      <o:OLEObject Type="Embed" ProgID="Equation.DSMT4" ShapeID="_x0000_i1087" DrawAspect="Content" ObjectID="_1556962721" r:id="rId109"/>
                                    </w:object>
                                  </w:r>
                                  <w:r>
                                    <w:t xml:space="preserve"> </w:t>
                                  </w:r>
                                </w:p>
                              </w:tc>
                            </w:tr>
                            <w:tr w:rsidR="00DB09DF" w14:paraId="46CC4B2A" w14:textId="77777777" w:rsidTr="00DB09DF">
                              <w:tc>
                                <w:tcPr>
                                  <w:tcW w:w="5000" w:type="pct"/>
                                </w:tcPr>
                                <w:p w14:paraId="628FEEE2" w14:textId="77777777" w:rsidR="00DB09DF" w:rsidRPr="00BC4B6B" w:rsidRDefault="00DB09DF" w:rsidP="00DB09DF">
                                  <w:pPr>
                                    <w:jc w:val="center"/>
                                    <w:rPr>
                                      <w:b/>
                                    </w:rPr>
                                  </w:pPr>
                                  <w:r w:rsidRPr="000B0955">
                                    <w:rPr>
                                      <w:b/>
                                    </w:rPr>
                                    <w:t>S</w:t>
                                  </w:r>
                                  <w:r>
                                    <w:rPr>
                                      <w:b/>
                                    </w:rPr>
                                    <w:t>pecific behaviours</w:t>
                                  </w:r>
                                </w:p>
                              </w:tc>
                            </w:tr>
                            <w:tr w:rsidR="00DB09DF" w14:paraId="6BF39862" w14:textId="77777777" w:rsidTr="00DB09DF">
                              <w:tc>
                                <w:tcPr>
                                  <w:tcW w:w="5000" w:type="pct"/>
                                </w:tcPr>
                                <w:p w14:paraId="266C55CA" w14:textId="77777777" w:rsidR="00DB09DF" w:rsidRDefault="00DB09DF" w:rsidP="00DB09DF">
                                  <w:r>
                                    <w:sym w:font="Wingdings" w:char="F0FC"/>
                                  </w:r>
                                  <w:r>
                                    <w:t xml:space="preserve"> states 5% increase per year OR calculates term 4</w:t>
                                  </w:r>
                                </w:p>
                                <w:p w14:paraId="2523DD75" w14:textId="77777777" w:rsidR="00DB09DF" w:rsidRDefault="00DB09DF" w:rsidP="00DB09DF">
                                  <w:r>
                                    <w:sym w:font="Wingdings" w:char="F0FC"/>
                                  </w:r>
                                  <w:r>
                                    <w:t xml:space="preserve"> calculates increase</w:t>
                                  </w:r>
                                </w:p>
                              </w:tc>
                            </w:tr>
                          </w:tbl>
                          <w:p w14:paraId="7B29E15B"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73" type="#_x0000_t202" style="position:absolute;left:0;text-align:left;margin-left:35.8pt;margin-top:10.65pt;width:412.5pt;height:8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6EE70DF5" w14:textId="77777777" w:rsidTr="00DB09DF">
                        <w:tc>
                          <w:tcPr>
                            <w:tcW w:w="5000" w:type="pct"/>
                          </w:tcPr>
                          <w:p w14:paraId="1E81A6C1" w14:textId="77777777" w:rsidR="00DB09DF" w:rsidRPr="00BC4B6B" w:rsidRDefault="00DB09DF" w:rsidP="00DB09DF">
                            <w:pPr>
                              <w:jc w:val="center"/>
                              <w:rPr>
                                <w:b/>
                              </w:rPr>
                            </w:pPr>
                            <w:r w:rsidRPr="000B0955">
                              <w:rPr>
                                <w:b/>
                              </w:rPr>
                              <w:t>Solution</w:t>
                            </w:r>
                          </w:p>
                        </w:tc>
                      </w:tr>
                      <w:tr w:rsidR="00DB09DF" w14:paraId="3409445A" w14:textId="77777777" w:rsidTr="00DB09DF">
                        <w:tc>
                          <w:tcPr>
                            <w:tcW w:w="5000" w:type="pct"/>
                          </w:tcPr>
                          <w:p w14:paraId="310F53A9" w14:textId="77777777" w:rsidR="00DB09DF" w:rsidRDefault="00DB09DF">
                            <w:r w:rsidRPr="00C70E76">
                              <w:rPr>
                                <w:position w:val="-26"/>
                              </w:rPr>
                              <w:object w:dxaOrig="2898" w:dyaOrig="637" w14:anchorId="12204152">
                                <v:shape id="_x0000_i1087" type="#_x0000_t75" style="width:144.9pt;height:32.3pt" o:ole="">
                                  <v:imagedata r:id="rId108" o:title=""/>
                                </v:shape>
                                <o:OLEObject Type="Embed" ProgID="Equation.DSMT4" ShapeID="_x0000_i1087" DrawAspect="Content" ObjectID="_1556962721" r:id="rId110"/>
                              </w:object>
                            </w:r>
                            <w:r>
                              <w:t xml:space="preserve"> </w:t>
                            </w:r>
                          </w:p>
                        </w:tc>
                      </w:tr>
                      <w:tr w:rsidR="00DB09DF" w14:paraId="46CC4B2A" w14:textId="77777777" w:rsidTr="00DB09DF">
                        <w:tc>
                          <w:tcPr>
                            <w:tcW w:w="5000" w:type="pct"/>
                          </w:tcPr>
                          <w:p w14:paraId="628FEEE2" w14:textId="77777777" w:rsidR="00DB09DF" w:rsidRPr="00BC4B6B" w:rsidRDefault="00DB09DF" w:rsidP="00DB09DF">
                            <w:pPr>
                              <w:jc w:val="center"/>
                              <w:rPr>
                                <w:b/>
                              </w:rPr>
                            </w:pPr>
                            <w:r w:rsidRPr="000B0955">
                              <w:rPr>
                                <w:b/>
                              </w:rPr>
                              <w:t>S</w:t>
                            </w:r>
                            <w:r>
                              <w:rPr>
                                <w:b/>
                              </w:rPr>
                              <w:t>pecific behaviours</w:t>
                            </w:r>
                          </w:p>
                        </w:tc>
                      </w:tr>
                      <w:tr w:rsidR="00DB09DF" w14:paraId="6BF39862" w14:textId="77777777" w:rsidTr="00DB09DF">
                        <w:tc>
                          <w:tcPr>
                            <w:tcW w:w="5000" w:type="pct"/>
                          </w:tcPr>
                          <w:p w14:paraId="266C55CA" w14:textId="77777777" w:rsidR="00DB09DF" w:rsidRDefault="00DB09DF" w:rsidP="00DB09DF">
                            <w:r>
                              <w:sym w:font="Wingdings" w:char="F0FC"/>
                            </w:r>
                            <w:r>
                              <w:t xml:space="preserve"> states 5% increase per year OR calculates term 4</w:t>
                            </w:r>
                          </w:p>
                          <w:p w14:paraId="2523DD75" w14:textId="77777777" w:rsidR="00DB09DF" w:rsidRDefault="00DB09DF" w:rsidP="00DB09DF">
                            <w:r>
                              <w:sym w:font="Wingdings" w:char="F0FC"/>
                            </w:r>
                            <w:r>
                              <w:t xml:space="preserve"> calculates increase</w:t>
                            </w:r>
                          </w:p>
                        </w:tc>
                      </w:tr>
                    </w:tbl>
                    <w:p w14:paraId="7B29E15B" w14:textId="77777777" w:rsidR="00DB09DF" w:rsidRDefault="00DB09DF" w:rsidP="00DB09DF"/>
                  </w:txbxContent>
                </v:textbox>
              </v:shape>
            </w:pict>
          </mc:Fallback>
        </mc:AlternateContent>
      </w:r>
    </w:p>
    <w:p w14:paraId="528C9FFD" w14:textId="77777777" w:rsidR="00980B69" w:rsidRDefault="00980B69" w:rsidP="00DB09DF">
      <w:pPr>
        <w:pStyle w:val="Partai"/>
      </w:pPr>
    </w:p>
    <w:p w14:paraId="77E29462" w14:textId="77777777" w:rsidR="00980B69" w:rsidRDefault="00980B69" w:rsidP="00DB09DF">
      <w:pPr>
        <w:pStyle w:val="Partai"/>
      </w:pPr>
    </w:p>
    <w:p w14:paraId="4A636DE2" w14:textId="77777777" w:rsidR="00980B69" w:rsidRDefault="00980B69" w:rsidP="00DB09DF">
      <w:pPr>
        <w:pStyle w:val="Partai"/>
      </w:pPr>
    </w:p>
    <w:p w14:paraId="637B61B9" w14:textId="77777777" w:rsidR="00980B69" w:rsidRDefault="00980B69" w:rsidP="00DB09DF">
      <w:pPr>
        <w:pStyle w:val="Partai"/>
      </w:pPr>
    </w:p>
    <w:p w14:paraId="0F60E242" w14:textId="77777777" w:rsidR="00980B69" w:rsidRDefault="00980B69" w:rsidP="00DB09DF">
      <w:pPr>
        <w:pStyle w:val="Partai"/>
      </w:pPr>
    </w:p>
    <w:p w14:paraId="12D4AE9C" w14:textId="77777777" w:rsidR="00980B69" w:rsidRDefault="00980B69" w:rsidP="00DB09DF">
      <w:pPr>
        <w:pStyle w:val="Partai"/>
      </w:pPr>
    </w:p>
    <w:p w14:paraId="043B45BB" w14:textId="77777777" w:rsidR="00980B69" w:rsidRDefault="00980B69" w:rsidP="00DB09DF">
      <w:pPr>
        <w:pStyle w:val="Partai"/>
      </w:pPr>
    </w:p>
    <w:p w14:paraId="70EECD1B" w14:textId="77777777" w:rsidR="00980B69" w:rsidRDefault="00980B69" w:rsidP="00DB09DF">
      <w:pPr>
        <w:pStyle w:val="Partai"/>
      </w:pPr>
    </w:p>
    <w:p w14:paraId="143F6B2A" w14:textId="77777777" w:rsidR="00980B69" w:rsidRDefault="00980B69" w:rsidP="00DB09DF">
      <w:pPr>
        <w:pStyle w:val="Partai"/>
      </w:pPr>
      <w:r>
        <w:t>(ii)</w:t>
      </w:r>
      <w:r>
        <w:tab/>
        <w:t>calculate the insurance premium for the picture in the tenth year, if the premium is 2.5% of the value of the picture.</w:t>
      </w:r>
      <w:r>
        <w:tab/>
        <w:t>(2 marks)</w:t>
      </w:r>
    </w:p>
    <w:p w14:paraId="5FFEE287" w14:textId="77777777" w:rsidR="00980B69" w:rsidRDefault="00980B69" w:rsidP="00DB09DF">
      <w:pPr>
        <w:pStyle w:val="Partai"/>
      </w:pPr>
      <w:r>
        <w:rPr>
          <w:noProof/>
          <w:lang w:eastAsia="en-AU"/>
        </w:rPr>
        <mc:AlternateContent>
          <mc:Choice Requires="wps">
            <w:drawing>
              <wp:anchor distT="0" distB="0" distL="114300" distR="114300" simplePos="0" relativeHeight="251719680" behindDoc="0" locked="0" layoutInCell="1" allowOverlap="1" wp14:anchorId="3C45CEFB" wp14:editId="5D22496D">
                <wp:simplePos x="0" y="0"/>
                <wp:positionH relativeFrom="column">
                  <wp:posOffset>454660</wp:posOffset>
                </wp:positionH>
                <wp:positionV relativeFrom="paragraph">
                  <wp:posOffset>133985</wp:posOffset>
                </wp:positionV>
                <wp:extent cx="5238750" cy="11430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52387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04880AF3" w14:textId="77777777" w:rsidTr="00DB09DF">
                              <w:tc>
                                <w:tcPr>
                                  <w:tcW w:w="5000" w:type="pct"/>
                                </w:tcPr>
                                <w:p w14:paraId="66EBF0F6" w14:textId="77777777" w:rsidR="00DB09DF" w:rsidRPr="00BC4B6B" w:rsidRDefault="00DB09DF" w:rsidP="00DB09DF">
                                  <w:pPr>
                                    <w:jc w:val="center"/>
                                    <w:rPr>
                                      <w:b/>
                                    </w:rPr>
                                  </w:pPr>
                                  <w:r w:rsidRPr="000B0955">
                                    <w:rPr>
                                      <w:b/>
                                    </w:rPr>
                                    <w:t>Solution</w:t>
                                  </w:r>
                                </w:p>
                              </w:tc>
                            </w:tr>
                            <w:tr w:rsidR="00DB09DF" w14:paraId="3CF98455" w14:textId="77777777" w:rsidTr="00DB09DF">
                              <w:tc>
                                <w:tcPr>
                                  <w:tcW w:w="5000" w:type="pct"/>
                                </w:tcPr>
                                <w:p w14:paraId="7218D03C" w14:textId="77777777" w:rsidR="00DB09DF" w:rsidRDefault="00DB09DF">
                                  <w:r w:rsidRPr="00074945">
                                    <w:rPr>
                                      <w:position w:val="-28"/>
                                    </w:rPr>
                                    <w:object w:dxaOrig="4200" w:dyaOrig="683" w14:anchorId="7A769970">
                                      <v:shape id="_x0000_i1089" type="#_x0000_t75" style="width:210.45pt;height:34.15pt" o:ole="">
                                        <v:imagedata r:id="rId111" o:title=""/>
                                      </v:shape>
                                      <o:OLEObject Type="Embed" ProgID="Equation.DSMT4" ShapeID="_x0000_i1089" DrawAspect="Content" ObjectID="_1556962722" r:id="rId112"/>
                                    </w:object>
                                  </w:r>
                                  <w:r>
                                    <w:t xml:space="preserve"> </w:t>
                                  </w:r>
                                </w:p>
                              </w:tc>
                            </w:tr>
                            <w:tr w:rsidR="00DB09DF" w14:paraId="54256EB8" w14:textId="77777777" w:rsidTr="00DB09DF">
                              <w:tc>
                                <w:tcPr>
                                  <w:tcW w:w="5000" w:type="pct"/>
                                </w:tcPr>
                                <w:p w14:paraId="4B569881" w14:textId="77777777" w:rsidR="00DB09DF" w:rsidRPr="00BC4B6B" w:rsidRDefault="00DB09DF" w:rsidP="00DB09DF">
                                  <w:pPr>
                                    <w:jc w:val="center"/>
                                    <w:rPr>
                                      <w:b/>
                                    </w:rPr>
                                  </w:pPr>
                                  <w:r w:rsidRPr="000B0955">
                                    <w:rPr>
                                      <w:b/>
                                    </w:rPr>
                                    <w:t>S</w:t>
                                  </w:r>
                                  <w:r>
                                    <w:rPr>
                                      <w:b/>
                                    </w:rPr>
                                    <w:t>pecific behaviours</w:t>
                                  </w:r>
                                </w:p>
                              </w:tc>
                            </w:tr>
                            <w:tr w:rsidR="00DB09DF" w14:paraId="2A6662D0" w14:textId="77777777" w:rsidTr="00DB09DF">
                              <w:tc>
                                <w:tcPr>
                                  <w:tcW w:w="5000" w:type="pct"/>
                                </w:tcPr>
                                <w:p w14:paraId="3B156B3A" w14:textId="77777777" w:rsidR="00DB09DF" w:rsidRDefault="00DB09DF">
                                  <w:r>
                                    <w:sym w:font="Wingdings" w:char="F0FC"/>
                                  </w:r>
                                  <w:r>
                                    <w:t xml:space="preserve"> calculates value in tenth year</w:t>
                                  </w:r>
                                </w:p>
                                <w:p w14:paraId="3FBF5681" w14:textId="77777777" w:rsidR="00DB09DF" w:rsidRDefault="00DB09DF">
                                  <w:r>
                                    <w:sym w:font="Wingdings" w:char="F0FC"/>
                                  </w:r>
                                  <w:r>
                                    <w:t xml:space="preserve"> calculates premium</w:t>
                                  </w:r>
                                </w:p>
                              </w:tc>
                            </w:tr>
                          </w:tbl>
                          <w:p w14:paraId="34E99822"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74" type="#_x0000_t202" style="position:absolute;left:0;text-align:left;margin-left:35.8pt;margin-top:10.55pt;width:412.5pt;height:9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04880AF3" w14:textId="77777777" w:rsidTr="00DB09DF">
                        <w:tc>
                          <w:tcPr>
                            <w:tcW w:w="5000" w:type="pct"/>
                          </w:tcPr>
                          <w:p w14:paraId="66EBF0F6" w14:textId="77777777" w:rsidR="00DB09DF" w:rsidRPr="00BC4B6B" w:rsidRDefault="00DB09DF" w:rsidP="00DB09DF">
                            <w:pPr>
                              <w:jc w:val="center"/>
                              <w:rPr>
                                <w:b/>
                              </w:rPr>
                            </w:pPr>
                            <w:r w:rsidRPr="000B0955">
                              <w:rPr>
                                <w:b/>
                              </w:rPr>
                              <w:t>Solution</w:t>
                            </w:r>
                          </w:p>
                        </w:tc>
                      </w:tr>
                      <w:tr w:rsidR="00DB09DF" w14:paraId="3CF98455" w14:textId="77777777" w:rsidTr="00DB09DF">
                        <w:tc>
                          <w:tcPr>
                            <w:tcW w:w="5000" w:type="pct"/>
                          </w:tcPr>
                          <w:p w14:paraId="7218D03C" w14:textId="77777777" w:rsidR="00DB09DF" w:rsidRDefault="00DB09DF">
                            <w:r w:rsidRPr="00074945">
                              <w:rPr>
                                <w:position w:val="-28"/>
                              </w:rPr>
                              <w:object w:dxaOrig="4200" w:dyaOrig="683" w14:anchorId="7A769970">
                                <v:shape id="_x0000_i1089" type="#_x0000_t75" style="width:210.45pt;height:34.15pt" o:ole="">
                                  <v:imagedata r:id="rId111" o:title=""/>
                                </v:shape>
                                <o:OLEObject Type="Embed" ProgID="Equation.DSMT4" ShapeID="_x0000_i1089" DrawAspect="Content" ObjectID="_1556962722" r:id="rId113"/>
                              </w:object>
                            </w:r>
                            <w:r>
                              <w:t xml:space="preserve"> </w:t>
                            </w:r>
                          </w:p>
                        </w:tc>
                      </w:tr>
                      <w:tr w:rsidR="00DB09DF" w14:paraId="54256EB8" w14:textId="77777777" w:rsidTr="00DB09DF">
                        <w:tc>
                          <w:tcPr>
                            <w:tcW w:w="5000" w:type="pct"/>
                          </w:tcPr>
                          <w:p w14:paraId="4B569881" w14:textId="77777777" w:rsidR="00DB09DF" w:rsidRPr="00BC4B6B" w:rsidRDefault="00DB09DF" w:rsidP="00DB09DF">
                            <w:pPr>
                              <w:jc w:val="center"/>
                              <w:rPr>
                                <w:b/>
                              </w:rPr>
                            </w:pPr>
                            <w:r w:rsidRPr="000B0955">
                              <w:rPr>
                                <w:b/>
                              </w:rPr>
                              <w:t>S</w:t>
                            </w:r>
                            <w:r>
                              <w:rPr>
                                <w:b/>
                              </w:rPr>
                              <w:t>pecific behaviours</w:t>
                            </w:r>
                          </w:p>
                        </w:tc>
                      </w:tr>
                      <w:tr w:rsidR="00DB09DF" w14:paraId="2A6662D0" w14:textId="77777777" w:rsidTr="00DB09DF">
                        <w:tc>
                          <w:tcPr>
                            <w:tcW w:w="5000" w:type="pct"/>
                          </w:tcPr>
                          <w:p w14:paraId="3B156B3A" w14:textId="77777777" w:rsidR="00DB09DF" w:rsidRDefault="00DB09DF">
                            <w:r>
                              <w:sym w:font="Wingdings" w:char="F0FC"/>
                            </w:r>
                            <w:r>
                              <w:t xml:space="preserve"> calculates value in tenth year</w:t>
                            </w:r>
                          </w:p>
                          <w:p w14:paraId="3FBF5681" w14:textId="77777777" w:rsidR="00DB09DF" w:rsidRDefault="00DB09DF">
                            <w:r>
                              <w:sym w:font="Wingdings" w:char="F0FC"/>
                            </w:r>
                            <w:r>
                              <w:t xml:space="preserve"> calculates premium</w:t>
                            </w:r>
                          </w:p>
                        </w:tc>
                      </w:tr>
                    </w:tbl>
                    <w:p w14:paraId="34E99822" w14:textId="77777777" w:rsidR="00DB09DF" w:rsidRDefault="00DB09DF" w:rsidP="00DB09DF"/>
                  </w:txbxContent>
                </v:textbox>
              </v:shape>
            </w:pict>
          </mc:Fallback>
        </mc:AlternateContent>
      </w:r>
    </w:p>
    <w:p w14:paraId="50453EB1" w14:textId="77777777" w:rsidR="00980B69" w:rsidRDefault="00980B69" w:rsidP="00DB09DF">
      <w:pPr>
        <w:pStyle w:val="Partai"/>
      </w:pPr>
    </w:p>
    <w:p w14:paraId="0B82EA7D" w14:textId="77777777" w:rsidR="00980B69" w:rsidRDefault="00980B69" w:rsidP="00DB09DF">
      <w:pPr>
        <w:pStyle w:val="Partai"/>
      </w:pPr>
    </w:p>
    <w:p w14:paraId="386A7D40" w14:textId="77777777" w:rsidR="00980B69" w:rsidRDefault="00980B69" w:rsidP="00DB09DF">
      <w:pPr>
        <w:pStyle w:val="Partai"/>
      </w:pPr>
    </w:p>
    <w:p w14:paraId="6853D0CC" w14:textId="77777777" w:rsidR="00980B69" w:rsidRDefault="00980B69" w:rsidP="00DB09DF">
      <w:pPr>
        <w:pStyle w:val="Partai"/>
      </w:pPr>
    </w:p>
    <w:p w14:paraId="727E0610" w14:textId="77777777" w:rsidR="00980B69" w:rsidRDefault="00980B69" w:rsidP="00DB09DF">
      <w:pPr>
        <w:pStyle w:val="Partai"/>
      </w:pPr>
    </w:p>
    <w:p w14:paraId="67BB797D" w14:textId="77777777" w:rsidR="00980B69" w:rsidRDefault="00980B69" w:rsidP="00DB09DF">
      <w:pPr>
        <w:pStyle w:val="Partai"/>
      </w:pPr>
    </w:p>
    <w:p w14:paraId="1E309CFC" w14:textId="77777777" w:rsidR="00980B69" w:rsidRDefault="00980B69" w:rsidP="00DB09DF">
      <w:pPr>
        <w:pStyle w:val="Partai"/>
      </w:pPr>
    </w:p>
    <w:p w14:paraId="4A032A97" w14:textId="77777777" w:rsidR="00980B69" w:rsidRDefault="00980B69" w:rsidP="00DB09DF">
      <w:pPr>
        <w:pStyle w:val="Partai"/>
      </w:pPr>
    </w:p>
    <w:p w14:paraId="7685C1C9" w14:textId="77777777" w:rsidR="00980B69" w:rsidRDefault="00980B69" w:rsidP="00DB09DF">
      <w:pPr>
        <w:pStyle w:val="Partai"/>
      </w:pPr>
    </w:p>
    <w:p w14:paraId="0468418C" w14:textId="77777777" w:rsidR="00980B69" w:rsidRDefault="00980B69" w:rsidP="00DB09DF">
      <w:pPr>
        <w:pStyle w:val="Partai"/>
      </w:pPr>
      <w:r>
        <w:t>(iii)</w:t>
      </w:r>
      <w:r>
        <w:tab/>
        <w:t>determine the year in which the insurance premium, still 2.5% of the value of the picture, will first exceed $300.</w:t>
      </w:r>
      <w:r>
        <w:tab/>
        <w:t>(2 marks)</w:t>
      </w:r>
    </w:p>
    <w:p w14:paraId="2EA73F59" w14:textId="77777777" w:rsidR="00980B69" w:rsidRDefault="00980B69" w:rsidP="00F913EF">
      <w:r>
        <w:rPr>
          <w:noProof/>
          <w:lang w:eastAsia="en-AU"/>
        </w:rPr>
        <mc:AlternateContent>
          <mc:Choice Requires="wps">
            <w:drawing>
              <wp:anchor distT="0" distB="0" distL="114300" distR="114300" simplePos="0" relativeHeight="251720704" behindDoc="0" locked="0" layoutInCell="1" allowOverlap="1" wp14:anchorId="0767B710" wp14:editId="30E699D6">
                <wp:simplePos x="0" y="0"/>
                <wp:positionH relativeFrom="column">
                  <wp:posOffset>454660</wp:posOffset>
                </wp:positionH>
                <wp:positionV relativeFrom="paragraph">
                  <wp:posOffset>66675</wp:posOffset>
                </wp:positionV>
                <wp:extent cx="5238750" cy="1346200"/>
                <wp:effectExtent l="0" t="0" r="19050" b="25400"/>
                <wp:wrapNone/>
                <wp:docPr id="52" name="Text Box 52"/>
                <wp:cNvGraphicFramePr/>
                <a:graphic xmlns:a="http://schemas.openxmlformats.org/drawingml/2006/main">
                  <a:graphicData uri="http://schemas.microsoft.com/office/word/2010/wordprocessingShape">
                    <wps:wsp>
                      <wps:cNvSpPr txBox="1"/>
                      <wps:spPr>
                        <a:xfrm>
                          <a:off x="0" y="0"/>
                          <a:ext cx="5238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9406CF2" w14:textId="77777777" w:rsidTr="00DB09DF">
                              <w:tc>
                                <w:tcPr>
                                  <w:tcW w:w="5000" w:type="pct"/>
                                </w:tcPr>
                                <w:p w14:paraId="041CA05B" w14:textId="77777777" w:rsidR="00DB09DF" w:rsidRPr="00BC4B6B" w:rsidRDefault="00DB09DF" w:rsidP="00DB09DF">
                                  <w:pPr>
                                    <w:jc w:val="center"/>
                                    <w:rPr>
                                      <w:b/>
                                    </w:rPr>
                                  </w:pPr>
                                  <w:r w:rsidRPr="000B0955">
                                    <w:rPr>
                                      <w:b/>
                                    </w:rPr>
                                    <w:t>Solution</w:t>
                                  </w:r>
                                </w:p>
                              </w:tc>
                            </w:tr>
                            <w:tr w:rsidR="00DB09DF" w14:paraId="022277E2" w14:textId="77777777" w:rsidTr="00DB09DF">
                              <w:tc>
                                <w:tcPr>
                                  <w:tcW w:w="5000" w:type="pct"/>
                                </w:tcPr>
                                <w:p w14:paraId="17A0537F" w14:textId="77777777" w:rsidR="00DB09DF" w:rsidRDefault="00DB09DF">
                                  <w:r w:rsidRPr="00074945">
                                    <w:rPr>
                                      <w:position w:val="-30"/>
                                    </w:rPr>
                                    <w:object w:dxaOrig="3203" w:dyaOrig="720" w14:anchorId="32E955CC">
                                      <v:shape id="_x0000_i1091" type="#_x0000_t75" style="width:159.7pt;height:36pt" o:ole="">
                                        <v:imagedata r:id="rId114" o:title=""/>
                                      </v:shape>
                                      <o:OLEObject Type="Embed" ProgID="Equation.DSMT4" ShapeID="_x0000_i1091" DrawAspect="Content" ObjectID="_1556962723" r:id="rId115"/>
                                    </w:object>
                                  </w:r>
                                  <w:r>
                                    <w:t xml:space="preserve"> </w:t>
                                  </w:r>
                                </w:p>
                                <w:p w14:paraId="7CAFDF9D" w14:textId="77777777" w:rsidR="00DB09DF" w:rsidRDefault="00DB09DF">
                                  <w:r>
                                    <w:t>The premium for the 20</w:t>
                                  </w:r>
                                  <w:r w:rsidRPr="00A87F15">
                                    <w:rPr>
                                      <w:vertAlign w:val="superscript"/>
                                    </w:rPr>
                                    <w:t>th</w:t>
                                  </w:r>
                                  <w:r>
                                    <w:t xml:space="preserve"> year.</w:t>
                                  </w:r>
                                </w:p>
                              </w:tc>
                            </w:tr>
                            <w:tr w:rsidR="00DB09DF" w14:paraId="4E27884D" w14:textId="77777777" w:rsidTr="00DB09DF">
                              <w:tc>
                                <w:tcPr>
                                  <w:tcW w:w="5000" w:type="pct"/>
                                </w:tcPr>
                                <w:p w14:paraId="7F5DD7AA" w14:textId="77777777" w:rsidR="00DB09DF" w:rsidRPr="00BC4B6B" w:rsidRDefault="00DB09DF" w:rsidP="00DB09DF">
                                  <w:pPr>
                                    <w:jc w:val="center"/>
                                    <w:rPr>
                                      <w:b/>
                                    </w:rPr>
                                  </w:pPr>
                                  <w:r w:rsidRPr="000B0955">
                                    <w:rPr>
                                      <w:b/>
                                    </w:rPr>
                                    <w:t>S</w:t>
                                  </w:r>
                                  <w:r>
                                    <w:rPr>
                                      <w:b/>
                                    </w:rPr>
                                    <w:t>pecific behaviours</w:t>
                                  </w:r>
                                </w:p>
                              </w:tc>
                            </w:tr>
                            <w:tr w:rsidR="00DB09DF" w14:paraId="176BC877" w14:textId="77777777" w:rsidTr="00DB09DF">
                              <w:tc>
                                <w:tcPr>
                                  <w:tcW w:w="5000" w:type="pct"/>
                                </w:tcPr>
                                <w:p w14:paraId="5DA4BFF9" w14:textId="77777777" w:rsidR="00DB09DF" w:rsidRDefault="00DB09DF">
                                  <w:r>
                                    <w:sym w:font="Wingdings" w:char="F0FC"/>
                                  </w:r>
                                  <w:r>
                                    <w:t xml:space="preserve"> calculates required value</w:t>
                                  </w:r>
                                </w:p>
                                <w:p w14:paraId="146590AC" w14:textId="77777777" w:rsidR="00DB09DF" w:rsidRDefault="00DB09DF" w:rsidP="00DB09DF">
                                  <w:r>
                                    <w:sym w:font="Wingdings" w:char="F0FC"/>
                                  </w:r>
                                  <w:r>
                                    <w:t xml:space="preserve"> determines correct year</w:t>
                                  </w:r>
                                </w:p>
                              </w:tc>
                            </w:tr>
                          </w:tbl>
                          <w:p w14:paraId="1CF636A1"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75" type="#_x0000_t202" style="position:absolute;margin-left:35.8pt;margin-top:5.25pt;width:412.5pt;height:1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9406CF2" w14:textId="77777777" w:rsidTr="00DB09DF">
                        <w:tc>
                          <w:tcPr>
                            <w:tcW w:w="5000" w:type="pct"/>
                          </w:tcPr>
                          <w:p w14:paraId="041CA05B" w14:textId="77777777" w:rsidR="00DB09DF" w:rsidRPr="00BC4B6B" w:rsidRDefault="00DB09DF" w:rsidP="00DB09DF">
                            <w:pPr>
                              <w:jc w:val="center"/>
                              <w:rPr>
                                <w:b/>
                              </w:rPr>
                            </w:pPr>
                            <w:r w:rsidRPr="000B0955">
                              <w:rPr>
                                <w:b/>
                              </w:rPr>
                              <w:t>Solution</w:t>
                            </w:r>
                          </w:p>
                        </w:tc>
                      </w:tr>
                      <w:tr w:rsidR="00DB09DF" w14:paraId="022277E2" w14:textId="77777777" w:rsidTr="00DB09DF">
                        <w:tc>
                          <w:tcPr>
                            <w:tcW w:w="5000" w:type="pct"/>
                          </w:tcPr>
                          <w:p w14:paraId="17A0537F" w14:textId="77777777" w:rsidR="00DB09DF" w:rsidRDefault="00DB09DF">
                            <w:r w:rsidRPr="00074945">
                              <w:rPr>
                                <w:position w:val="-30"/>
                              </w:rPr>
                              <w:object w:dxaOrig="3203" w:dyaOrig="720" w14:anchorId="32E955CC">
                                <v:shape id="_x0000_i1091" type="#_x0000_t75" style="width:159.7pt;height:36pt" o:ole="">
                                  <v:imagedata r:id="rId114" o:title=""/>
                                </v:shape>
                                <o:OLEObject Type="Embed" ProgID="Equation.DSMT4" ShapeID="_x0000_i1091" DrawAspect="Content" ObjectID="_1556962723" r:id="rId116"/>
                              </w:object>
                            </w:r>
                            <w:r>
                              <w:t xml:space="preserve"> </w:t>
                            </w:r>
                          </w:p>
                          <w:p w14:paraId="7CAFDF9D" w14:textId="77777777" w:rsidR="00DB09DF" w:rsidRDefault="00DB09DF">
                            <w:r>
                              <w:t>The premium for the 20</w:t>
                            </w:r>
                            <w:r w:rsidRPr="00A87F15">
                              <w:rPr>
                                <w:vertAlign w:val="superscript"/>
                              </w:rPr>
                              <w:t>th</w:t>
                            </w:r>
                            <w:r>
                              <w:t xml:space="preserve"> year.</w:t>
                            </w:r>
                          </w:p>
                        </w:tc>
                      </w:tr>
                      <w:tr w:rsidR="00DB09DF" w14:paraId="4E27884D" w14:textId="77777777" w:rsidTr="00DB09DF">
                        <w:tc>
                          <w:tcPr>
                            <w:tcW w:w="5000" w:type="pct"/>
                          </w:tcPr>
                          <w:p w14:paraId="7F5DD7AA" w14:textId="77777777" w:rsidR="00DB09DF" w:rsidRPr="00BC4B6B" w:rsidRDefault="00DB09DF" w:rsidP="00DB09DF">
                            <w:pPr>
                              <w:jc w:val="center"/>
                              <w:rPr>
                                <w:b/>
                              </w:rPr>
                            </w:pPr>
                            <w:r w:rsidRPr="000B0955">
                              <w:rPr>
                                <w:b/>
                              </w:rPr>
                              <w:t>S</w:t>
                            </w:r>
                            <w:r>
                              <w:rPr>
                                <w:b/>
                              </w:rPr>
                              <w:t>pecific behaviours</w:t>
                            </w:r>
                          </w:p>
                        </w:tc>
                      </w:tr>
                      <w:tr w:rsidR="00DB09DF" w14:paraId="176BC877" w14:textId="77777777" w:rsidTr="00DB09DF">
                        <w:tc>
                          <w:tcPr>
                            <w:tcW w:w="5000" w:type="pct"/>
                          </w:tcPr>
                          <w:p w14:paraId="5DA4BFF9" w14:textId="77777777" w:rsidR="00DB09DF" w:rsidRDefault="00DB09DF">
                            <w:r>
                              <w:sym w:font="Wingdings" w:char="F0FC"/>
                            </w:r>
                            <w:r>
                              <w:t xml:space="preserve"> calculates required value</w:t>
                            </w:r>
                          </w:p>
                          <w:p w14:paraId="146590AC" w14:textId="77777777" w:rsidR="00DB09DF" w:rsidRDefault="00DB09DF" w:rsidP="00DB09DF">
                            <w:r>
                              <w:sym w:font="Wingdings" w:char="F0FC"/>
                            </w:r>
                            <w:r>
                              <w:t xml:space="preserve"> determines correct year</w:t>
                            </w:r>
                          </w:p>
                        </w:tc>
                      </w:tr>
                    </w:tbl>
                    <w:p w14:paraId="1CF636A1" w14:textId="77777777" w:rsidR="00DB09DF" w:rsidRDefault="00DB09DF" w:rsidP="00DB09DF"/>
                  </w:txbxContent>
                </v:textbox>
              </v:shape>
            </w:pict>
          </mc:Fallback>
        </mc:AlternateContent>
      </w:r>
    </w:p>
    <w:p w14:paraId="6136089B" w14:textId="77777777" w:rsidR="00980B69" w:rsidRDefault="00980B69" w:rsidP="00F913EF"/>
    <w:p w14:paraId="70F502E3" w14:textId="77777777" w:rsidR="00980B69" w:rsidRDefault="00980B69" w:rsidP="00F913EF"/>
    <w:p w14:paraId="027CC3D7" w14:textId="77777777" w:rsidR="00980B69" w:rsidRPr="00F913EF" w:rsidRDefault="00980B69" w:rsidP="00DB09DF"/>
    <w:p w14:paraId="0771CEE0" w14:textId="77777777" w:rsidR="00980B69" w:rsidRDefault="00980B69" w:rsidP="00980B69">
      <w:pPr>
        <w:pStyle w:val="QNum"/>
        <w:sectPr w:rsidR="00980B69" w:rsidSect="00153DDB">
          <w:headerReference w:type="even" r:id="rId117"/>
          <w:headerReference w:type="default" r:id="rId118"/>
          <w:footerReference w:type="even" r:id="rId119"/>
          <w:footerReference w:type="default" r:id="rId120"/>
          <w:headerReference w:type="first" r:id="rId121"/>
          <w:footerReference w:type="first" r:id="rId122"/>
          <w:pgSz w:w="11906" w:h="16838" w:code="9"/>
          <w:pgMar w:top="1247" w:right="1134" w:bottom="851" w:left="1304" w:header="737" w:footer="567" w:gutter="0"/>
          <w:cols w:space="708"/>
          <w:titlePg/>
          <w:docGrid w:linePitch="360"/>
        </w:sectPr>
      </w:pPr>
    </w:p>
    <w:p w14:paraId="341A0A98" w14:textId="77777777" w:rsidR="00980B69" w:rsidRDefault="00980B69" w:rsidP="00980B69">
      <w:pPr>
        <w:pStyle w:val="QNum"/>
      </w:pPr>
      <w:r>
        <w:lastRenderedPageBreak/>
        <w:t>Question 19</w:t>
      </w:r>
      <w:r>
        <w:tab/>
        <w:t>(9 marks)</w:t>
      </w:r>
    </w:p>
    <w:p w14:paraId="661541EC" w14:textId="77777777" w:rsidR="00980B69" w:rsidRDefault="00980B69" w:rsidP="00F913EF">
      <w:r>
        <w:t xml:space="preserve">The vertex </w:t>
      </w:r>
      <w:r w:rsidRPr="00AE40B5">
        <w:rPr>
          <w:rStyle w:val="Variable"/>
        </w:rPr>
        <w:t>H</w:t>
      </w:r>
      <w:r>
        <w:t xml:space="preserve"> on the graph below represents a hotel and vertices </w:t>
      </w:r>
      <w:r w:rsidRPr="00AE40B5">
        <w:rPr>
          <w:rStyle w:val="Variable"/>
        </w:rPr>
        <w:t>A</w:t>
      </w:r>
      <w:r>
        <w:t xml:space="preserve"> to </w:t>
      </w:r>
      <w:r w:rsidRPr="00AE40B5">
        <w:rPr>
          <w:rStyle w:val="Variable"/>
        </w:rPr>
        <w:t>E</w:t>
      </w:r>
      <w:r>
        <w:t xml:space="preserve"> represent tourist attractions. The numbers on the edges of the graph below represent the walking times, in minutes, between the various attractions.</w:t>
      </w:r>
    </w:p>
    <w:p w14:paraId="588EEE16" w14:textId="77777777" w:rsidR="00980B69" w:rsidRDefault="00980B69" w:rsidP="00F913EF"/>
    <w:p w14:paraId="7E50A0FF" w14:textId="77777777" w:rsidR="00980B69" w:rsidRDefault="00980B69" w:rsidP="00DB09DF">
      <w:pPr>
        <w:jc w:val="center"/>
      </w:pPr>
      <w:r>
        <w:object w:dxaOrig="3110" w:dyaOrig="2548" w14:anchorId="19A862FD">
          <v:shape id="_x0000_i1092" type="#_x0000_t75" style="width:155.1pt;height:127.4pt" o:ole="">
            <v:imagedata r:id="rId123" o:title=""/>
          </v:shape>
          <o:OLEObject Type="Embed" ProgID="FXDraw3.Document" ShapeID="_x0000_i1092" DrawAspect="Content" ObjectID="_1556962698" r:id="rId124"/>
        </w:object>
      </w:r>
    </w:p>
    <w:p w14:paraId="763D6320" w14:textId="77777777" w:rsidR="00980B69" w:rsidRDefault="00980B69" w:rsidP="00F913EF"/>
    <w:p w14:paraId="2C10B2A5" w14:textId="77777777" w:rsidR="00980B69" w:rsidRDefault="00980B69" w:rsidP="00F913EF">
      <w:r>
        <w:t>A group of tourists plan to leave the hotel at 10 am and visit all the attractions, spending 15 minutes at each one.</w:t>
      </w:r>
    </w:p>
    <w:p w14:paraId="17A22CB3" w14:textId="77777777" w:rsidR="00980B69" w:rsidRDefault="00980B69" w:rsidP="00F913EF"/>
    <w:p w14:paraId="439990D1" w14:textId="77777777" w:rsidR="00980B69" w:rsidRDefault="00980B69" w:rsidP="00DB09DF">
      <w:pPr>
        <w:pStyle w:val="Parta"/>
      </w:pPr>
      <w:r>
        <w:t>(a)</w:t>
      </w:r>
      <w:r>
        <w:tab/>
        <w:t xml:space="preserve">Given that the hotel bus will pick them up from the last attraction they visit, </w:t>
      </w:r>
    </w:p>
    <w:p w14:paraId="755567D5" w14:textId="77777777" w:rsidR="00980B69" w:rsidRDefault="00980B69" w:rsidP="00DB09DF">
      <w:pPr>
        <w:pStyle w:val="Parta"/>
      </w:pPr>
    </w:p>
    <w:p w14:paraId="687D4246" w14:textId="77777777" w:rsidR="00980B69" w:rsidRDefault="00980B69" w:rsidP="00DB09DF">
      <w:pPr>
        <w:pStyle w:val="Partai"/>
      </w:pPr>
      <w:r>
        <w:t>(i)</w:t>
      </w:r>
      <w:r>
        <w:tab/>
        <w:t>determine the route they should take that involves the least possible walking time.</w:t>
      </w:r>
    </w:p>
    <w:p w14:paraId="286466DA" w14:textId="77777777" w:rsidR="00980B69" w:rsidRDefault="00980B69" w:rsidP="00DB09DF">
      <w:pPr>
        <w:pStyle w:val="Partai"/>
      </w:pPr>
      <w:r>
        <w:tab/>
      </w:r>
      <w:r>
        <w:tab/>
        <w:t>(2 marks)</w:t>
      </w:r>
    </w:p>
    <w:p w14:paraId="2ECA707E" w14:textId="77777777" w:rsidR="00980B69" w:rsidRDefault="00980B69" w:rsidP="00DB09DF">
      <w:pPr>
        <w:pStyle w:val="Partai"/>
      </w:pPr>
      <w:r>
        <w:rPr>
          <w:noProof/>
          <w:lang w:eastAsia="en-AU"/>
        </w:rPr>
        <mc:AlternateContent>
          <mc:Choice Requires="wps">
            <w:drawing>
              <wp:anchor distT="0" distB="0" distL="114300" distR="114300" simplePos="0" relativeHeight="251723776" behindDoc="0" locked="0" layoutInCell="1" allowOverlap="1" wp14:anchorId="6BEA38E2" wp14:editId="1395200E">
                <wp:simplePos x="0" y="0"/>
                <wp:positionH relativeFrom="column">
                  <wp:posOffset>492760</wp:posOffset>
                </wp:positionH>
                <wp:positionV relativeFrom="paragraph">
                  <wp:posOffset>35560</wp:posOffset>
                </wp:positionV>
                <wp:extent cx="5238750" cy="869950"/>
                <wp:effectExtent l="0" t="0" r="19050" b="25400"/>
                <wp:wrapNone/>
                <wp:docPr id="53" name="Text Box 53"/>
                <wp:cNvGraphicFramePr/>
                <a:graphic xmlns:a="http://schemas.openxmlformats.org/drawingml/2006/main">
                  <a:graphicData uri="http://schemas.microsoft.com/office/word/2010/wordprocessingShape">
                    <wps:wsp>
                      <wps:cNvSpPr txBox="1"/>
                      <wps:spPr>
                        <a:xfrm>
                          <a:off x="0" y="0"/>
                          <a:ext cx="52387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62C55727" w14:textId="77777777" w:rsidTr="00DB09DF">
                              <w:tc>
                                <w:tcPr>
                                  <w:tcW w:w="5000" w:type="pct"/>
                                </w:tcPr>
                                <w:p w14:paraId="3CDC195A" w14:textId="77777777" w:rsidR="00DB09DF" w:rsidRPr="00BC4B6B" w:rsidRDefault="00DB09DF" w:rsidP="00DB09DF">
                                  <w:pPr>
                                    <w:jc w:val="center"/>
                                    <w:rPr>
                                      <w:b/>
                                    </w:rPr>
                                  </w:pPr>
                                  <w:r w:rsidRPr="000B0955">
                                    <w:rPr>
                                      <w:b/>
                                    </w:rPr>
                                    <w:t>Solution</w:t>
                                  </w:r>
                                </w:p>
                              </w:tc>
                            </w:tr>
                            <w:tr w:rsidR="00DB09DF" w14:paraId="60A09E2E" w14:textId="77777777" w:rsidTr="00DB09DF">
                              <w:tc>
                                <w:tcPr>
                                  <w:tcW w:w="5000" w:type="pct"/>
                                </w:tcPr>
                                <w:p w14:paraId="47AD5B9E" w14:textId="77777777" w:rsidR="00DB09DF" w:rsidRDefault="00DB09DF">
                                  <w:r>
                                    <w:t>H - A - E - D - C - B</w:t>
                                  </w:r>
                                </w:p>
                              </w:tc>
                            </w:tr>
                            <w:tr w:rsidR="00DB09DF" w14:paraId="3480642E" w14:textId="77777777" w:rsidTr="00DB09DF">
                              <w:tc>
                                <w:tcPr>
                                  <w:tcW w:w="5000" w:type="pct"/>
                                </w:tcPr>
                                <w:p w14:paraId="0CE12620" w14:textId="77777777" w:rsidR="00DB09DF" w:rsidRPr="00BC4B6B" w:rsidRDefault="00DB09DF" w:rsidP="00DB09DF">
                                  <w:pPr>
                                    <w:jc w:val="center"/>
                                    <w:rPr>
                                      <w:b/>
                                    </w:rPr>
                                  </w:pPr>
                                  <w:r w:rsidRPr="000B0955">
                                    <w:rPr>
                                      <w:b/>
                                    </w:rPr>
                                    <w:t>S</w:t>
                                  </w:r>
                                  <w:r>
                                    <w:rPr>
                                      <w:b/>
                                    </w:rPr>
                                    <w:t>pecific behaviours</w:t>
                                  </w:r>
                                </w:p>
                              </w:tc>
                            </w:tr>
                            <w:tr w:rsidR="00DB09DF" w14:paraId="55298B8F" w14:textId="77777777" w:rsidTr="00DB09DF">
                              <w:tc>
                                <w:tcPr>
                                  <w:tcW w:w="5000" w:type="pct"/>
                                </w:tcPr>
                                <w:p w14:paraId="3C900849" w14:textId="77777777" w:rsidR="00DB09DF" w:rsidRDefault="00DB09DF">
                                  <w:r>
                                    <w:sym w:font="Wingdings" w:char="F0FC"/>
                                  </w:r>
                                  <w:r>
                                    <w:t xml:space="preserve"> lists vertices that form a Hamilton path</w:t>
                                  </w:r>
                                </w:p>
                                <w:p w14:paraId="7C9AAE9C" w14:textId="77777777" w:rsidR="00DB09DF" w:rsidRDefault="00DB09DF" w:rsidP="00DB09DF">
                                  <w:r>
                                    <w:sym w:font="Wingdings" w:char="F0FC"/>
                                  </w:r>
                                  <w:r>
                                    <w:t xml:space="preserve"> lists shortest Hamilton path</w:t>
                                  </w:r>
                                </w:p>
                              </w:tc>
                            </w:tr>
                          </w:tbl>
                          <w:p w14:paraId="35DBD493"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76" type="#_x0000_t202" style="position:absolute;left:0;text-align:left;margin-left:38.8pt;margin-top:2.8pt;width:412.5pt;height:6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62C55727" w14:textId="77777777" w:rsidTr="00DB09DF">
                        <w:tc>
                          <w:tcPr>
                            <w:tcW w:w="5000" w:type="pct"/>
                          </w:tcPr>
                          <w:p w14:paraId="3CDC195A" w14:textId="77777777" w:rsidR="00DB09DF" w:rsidRPr="00BC4B6B" w:rsidRDefault="00DB09DF" w:rsidP="00DB09DF">
                            <w:pPr>
                              <w:jc w:val="center"/>
                              <w:rPr>
                                <w:b/>
                              </w:rPr>
                            </w:pPr>
                            <w:r w:rsidRPr="000B0955">
                              <w:rPr>
                                <w:b/>
                              </w:rPr>
                              <w:t>Solution</w:t>
                            </w:r>
                          </w:p>
                        </w:tc>
                      </w:tr>
                      <w:tr w:rsidR="00DB09DF" w14:paraId="60A09E2E" w14:textId="77777777" w:rsidTr="00DB09DF">
                        <w:tc>
                          <w:tcPr>
                            <w:tcW w:w="5000" w:type="pct"/>
                          </w:tcPr>
                          <w:p w14:paraId="47AD5B9E" w14:textId="77777777" w:rsidR="00DB09DF" w:rsidRDefault="00DB09DF">
                            <w:r>
                              <w:t>H - A - E - D - C - B</w:t>
                            </w:r>
                          </w:p>
                        </w:tc>
                      </w:tr>
                      <w:tr w:rsidR="00DB09DF" w14:paraId="3480642E" w14:textId="77777777" w:rsidTr="00DB09DF">
                        <w:tc>
                          <w:tcPr>
                            <w:tcW w:w="5000" w:type="pct"/>
                          </w:tcPr>
                          <w:p w14:paraId="0CE12620" w14:textId="77777777" w:rsidR="00DB09DF" w:rsidRPr="00BC4B6B" w:rsidRDefault="00DB09DF" w:rsidP="00DB09DF">
                            <w:pPr>
                              <w:jc w:val="center"/>
                              <w:rPr>
                                <w:b/>
                              </w:rPr>
                            </w:pPr>
                            <w:r w:rsidRPr="000B0955">
                              <w:rPr>
                                <w:b/>
                              </w:rPr>
                              <w:t>S</w:t>
                            </w:r>
                            <w:r>
                              <w:rPr>
                                <w:b/>
                              </w:rPr>
                              <w:t>pecific behaviours</w:t>
                            </w:r>
                          </w:p>
                        </w:tc>
                      </w:tr>
                      <w:tr w:rsidR="00DB09DF" w14:paraId="55298B8F" w14:textId="77777777" w:rsidTr="00DB09DF">
                        <w:tc>
                          <w:tcPr>
                            <w:tcW w:w="5000" w:type="pct"/>
                          </w:tcPr>
                          <w:p w14:paraId="3C900849" w14:textId="77777777" w:rsidR="00DB09DF" w:rsidRDefault="00DB09DF">
                            <w:r>
                              <w:sym w:font="Wingdings" w:char="F0FC"/>
                            </w:r>
                            <w:r>
                              <w:t xml:space="preserve"> lists vertices that form a Hamilton path</w:t>
                            </w:r>
                          </w:p>
                          <w:p w14:paraId="7C9AAE9C" w14:textId="77777777" w:rsidR="00DB09DF" w:rsidRDefault="00DB09DF" w:rsidP="00DB09DF">
                            <w:r>
                              <w:sym w:font="Wingdings" w:char="F0FC"/>
                            </w:r>
                            <w:r>
                              <w:t xml:space="preserve"> lists shortest Hamilton path</w:t>
                            </w:r>
                          </w:p>
                        </w:tc>
                      </w:tr>
                    </w:tbl>
                    <w:p w14:paraId="35DBD493" w14:textId="77777777" w:rsidR="00DB09DF" w:rsidRDefault="00DB09DF" w:rsidP="00DB09DF"/>
                  </w:txbxContent>
                </v:textbox>
              </v:shape>
            </w:pict>
          </mc:Fallback>
        </mc:AlternateContent>
      </w:r>
    </w:p>
    <w:p w14:paraId="274A6D90" w14:textId="77777777" w:rsidR="00980B69" w:rsidRDefault="00980B69" w:rsidP="00DB09DF">
      <w:pPr>
        <w:pStyle w:val="Partai"/>
      </w:pPr>
    </w:p>
    <w:p w14:paraId="6D59F458" w14:textId="77777777" w:rsidR="00980B69" w:rsidRDefault="00980B69" w:rsidP="00DB09DF">
      <w:pPr>
        <w:pStyle w:val="Partai"/>
      </w:pPr>
    </w:p>
    <w:p w14:paraId="2EFFB54D" w14:textId="77777777" w:rsidR="00980B69" w:rsidRDefault="00980B69" w:rsidP="00DB09DF">
      <w:pPr>
        <w:pStyle w:val="Partai"/>
      </w:pPr>
    </w:p>
    <w:p w14:paraId="22DB2304" w14:textId="77777777" w:rsidR="00980B69" w:rsidRDefault="00980B69" w:rsidP="00DB09DF">
      <w:pPr>
        <w:pStyle w:val="Partai"/>
      </w:pPr>
    </w:p>
    <w:p w14:paraId="4BDB1456" w14:textId="77777777" w:rsidR="00980B69" w:rsidRDefault="00980B69" w:rsidP="00DB09DF">
      <w:pPr>
        <w:pStyle w:val="Partai"/>
      </w:pPr>
    </w:p>
    <w:p w14:paraId="2EA816D0" w14:textId="77777777" w:rsidR="00980B69" w:rsidRDefault="00980B69" w:rsidP="00DB09DF">
      <w:pPr>
        <w:pStyle w:val="Partai"/>
      </w:pPr>
      <w:r>
        <w:t>(ii)</w:t>
      </w:r>
      <w:r>
        <w:tab/>
        <w:t>determine the time the bus should meet them at their last attraction.</w:t>
      </w:r>
      <w:r>
        <w:tab/>
        <w:t>(2 marks)</w:t>
      </w:r>
    </w:p>
    <w:p w14:paraId="017FEECD" w14:textId="77777777" w:rsidR="00980B69" w:rsidRDefault="00980B69" w:rsidP="00DB09DF">
      <w:pPr>
        <w:pStyle w:val="Partai"/>
      </w:pPr>
      <w:r>
        <w:rPr>
          <w:noProof/>
          <w:lang w:eastAsia="en-AU"/>
        </w:rPr>
        <mc:AlternateContent>
          <mc:Choice Requires="wps">
            <w:drawing>
              <wp:anchor distT="0" distB="0" distL="114300" distR="114300" simplePos="0" relativeHeight="251724800" behindDoc="0" locked="0" layoutInCell="1" allowOverlap="1" wp14:anchorId="5AFB6691" wp14:editId="799AAC54">
                <wp:simplePos x="0" y="0"/>
                <wp:positionH relativeFrom="column">
                  <wp:posOffset>524510</wp:posOffset>
                </wp:positionH>
                <wp:positionV relativeFrom="paragraph">
                  <wp:posOffset>41275</wp:posOffset>
                </wp:positionV>
                <wp:extent cx="5238750" cy="10287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5238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461D92DB" w14:textId="77777777" w:rsidTr="00DB09DF">
                              <w:tc>
                                <w:tcPr>
                                  <w:tcW w:w="5000" w:type="pct"/>
                                </w:tcPr>
                                <w:p w14:paraId="6678DF5B" w14:textId="77777777" w:rsidR="00DB09DF" w:rsidRPr="00BC4B6B" w:rsidRDefault="00DB09DF" w:rsidP="00DB09DF">
                                  <w:pPr>
                                    <w:jc w:val="center"/>
                                    <w:rPr>
                                      <w:b/>
                                    </w:rPr>
                                  </w:pPr>
                                  <w:r w:rsidRPr="000B0955">
                                    <w:rPr>
                                      <w:b/>
                                    </w:rPr>
                                    <w:t>Solution</w:t>
                                  </w:r>
                                </w:p>
                              </w:tc>
                            </w:tr>
                            <w:tr w:rsidR="00DB09DF" w14:paraId="35A9AE8B" w14:textId="77777777" w:rsidTr="00DB09DF">
                              <w:tc>
                                <w:tcPr>
                                  <w:tcW w:w="5000" w:type="pct"/>
                                </w:tcPr>
                                <w:p w14:paraId="7797AB81" w14:textId="77777777" w:rsidR="00DB09DF" w:rsidRDefault="00DB09DF">
                                  <w:r w:rsidRPr="00444A52">
                                    <w:rPr>
                                      <w:position w:val="-6"/>
                                    </w:rPr>
                                    <w:object w:dxaOrig="4643" w:dyaOrig="277" w14:anchorId="3C8D538B">
                                      <v:shape id="_x0000_i1094" type="#_x0000_t75" style="width:231.7pt;height:13.85pt" o:ole="">
                                        <v:imagedata r:id="rId125" o:title=""/>
                                      </v:shape>
                                      <o:OLEObject Type="Embed" ProgID="Equation.DSMT4" ShapeID="_x0000_i1094" DrawAspect="Content" ObjectID="_1556962724" r:id="rId126"/>
                                    </w:object>
                                  </w:r>
                                  <w:r>
                                    <w:t xml:space="preserve"> </w:t>
                                  </w:r>
                                </w:p>
                                <w:p w14:paraId="109B6CCD" w14:textId="77777777" w:rsidR="00DB09DF" w:rsidRDefault="00DB09DF">
                                  <w:r>
                                    <w:t>Bus should meet them at 11:34 am.</w:t>
                                  </w:r>
                                </w:p>
                              </w:tc>
                            </w:tr>
                            <w:tr w:rsidR="00DB09DF" w14:paraId="2E89380C" w14:textId="77777777" w:rsidTr="00DB09DF">
                              <w:tc>
                                <w:tcPr>
                                  <w:tcW w:w="5000" w:type="pct"/>
                                </w:tcPr>
                                <w:p w14:paraId="4999DB91" w14:textId="77777777" w:rsidR="00DB09DF" w:rsidRPr="00BC4B6B" w:rsidRDefault="00DB09DF" w:rsidP="00DB09DF">
                                  <w:pPr>
                                    <w:jc w:val="center"/>
                                    <w:rPr>
                                      <w:b/>
                                    </w:rPr>
                                  </w:pPr>
                                  <w:r w:rsidRPr="000B0955">
                                    <w:rPr>
                                      <w:b/>
                                    </w:rPr>
                                    <w:t>S</w:t>
                                  </w:r>
                                  <w:r>
                                    <w:rPr>
                                      <w:b/>
                                    </w:rPr>
                                    <w:t>pecific behaviours</w:t>
                                  </w:r>
                                </w:p>
                              </w:tc>
                            </w:tr>
                            <w:tr w:rsidR="00DB09DF" w14:paraId="6013E4BC" w14:textId="77777777" w:rsidTr="00DB09DF">
                              <w:tc>
                                <w:tcPr>
                                  <w:tcW w:w="5000" w:type="pct"/>
                                </w:tcPr>
                                <w:p w14:paraId="6137ED30" w14:textId="77777777" w:rsidR="00DB09DF" w:rsidRDefault="00DB09DF">
                                  <w:r>
                                    <w:sym w:font="Wingdings" w:char="F0FC"/>
                                  </w:r>
                                  <w:r>
                                    <w:t xml:space="preserve"> calculates total walking and viewing time</w:t>
                                  </w:r>
                                </w:p>
                                <w:p w14:paraId="3993398F" w14:textId="77777777" w:rsidR="00DB09DF" w:rsidRDefault="00DB09DF">
                                  <w:r>
                                    <w:sym w:font="Wingdings" w:char="F0FC"/>
                                  </w:r>
                                  <w:r>
                                    <w:t xml:space="preserve"> states correct pick up time</w:t>
                                  </w:r>
                                </w:p>
                              </w:tc>
                            </w:tr>
                          </w:tbl>
                          <w:p w14:paraId="763AEC91"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77" type="#_x0000_t202" style="position:absolute;left:0;text-align:left;margin-left:41.3pt;margin-top:3.25pt;width:412.5pt;height: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461D92DB" w14:textId="77777777" w:rsidTr="00DB09DF">
                        <w:tc>
                          <w:tcPr>
                            <w:tcW w:w="5000" w:type="pct"/>
                          </w:tcPr>
                          <w:p w14:paraId="6678DF5B" w14:textId="77777777" w:rsidR="00DB09DF" w:rsidRPr="00BC4B6B" w:rsidRDefault="00DB09DF" w:rsidP="00DB09DF">
                            <w:pPr>
                              <w:jc w:val="center"/>
                              <w:rPr>
                                <w:b/>
                              </w:rPr>
                            </w:pPr>
                            <w:r w:rsidRPr="000B0955">
                              <w:rPr>
                                <w:b/>
                              </w:rPr>
                              <w:t>Solution</w:t>
                            </w:r>
                          </w:p>
                        </w:tc>
                      </w:tr>
                      <w:tr w:rsidR="00DB09DF" w14:paraId="35A9AE8B" w14:textId="77777777" w:rsidTr="00DB09DF">
                        <w:tc>
                          <w:tcPr>
                            <w:tcW w:w="5000" w:type="pct"/>
                          </w:tcPr>
                          <w:p w14:paraId="7797AB81" w14:textId="77777777" w:rsidR="00DB09DF" w:rsidRDefault="00DB09DF">
                            <w:r w:rsidRPr="00444A52">
                              <w:rPr>
                                <w:position w:val="-6"/>
                              </w:rPr>
                              <w:object w:dxaOrig="4643" w:dyaOrig="277" w14:anchorId="3C8D538B">
                                <v:shape id="_x0000_i1094" type="#_x0000_t75" style="width:231.7pt;height:13.85pt" o:ole="">
                                  <v:imagedata r:id="rId125" o:title=""/>
                                </v:shape>
                                <o:OLEObject Type="Embed" ProgID="Equation.DSMT4" ShapeID="_x0000_i1094" DrawAspect="Content" ObjectID="_1556962724" r:id="rId127"/>
                              </w:object>
                            </w:r>
                            <w:r>
                              <w:t xml:space="preserve"> </w:t>
                            </w:r>
                          </w:p>
                          <w:p w14:paraId="109B6CCD" w14:textId="77777777" w:rsidR="00DB09DF" w:rsidRDefault="00DB09DF">
                            <w:r>
                              <w:t>Bus should meet them at 11:34 am.</w:t>
                            </w:r>
                          </w:p>
                        </w:tc>
                      </w:tr>
                      <w:tr w:rsidR="00DB09DF" w14:paraId="2E89380C" w14:textId="77777777" w:rsidTr="00DB09DF">
                        <w:tc>
                          <w:tcPr>
                            <w:tcW w:w="5000" w:type="pct"/>
                          </w:tcPr>
                          <w:p w14:paraId="4999DB91" w14:textId="77777777" w:rsidR="00DB09DF" w:rsidRPr="00BC4B6B" w:rsidRDefault="00DB09DF" w:rsidP="00DB09DF">
                            <w:pPr>
                              <w:jc w:val="center"/>
                              <w:rPr>
                                <w:b/>
                              </w:rPr>
                            </w:pPr>
                            <w:r w:rsidRPr="000B0955">
                              <w:rPr>
                                <w:b/>
                              </w:rPr>
                              <w:t>S</w:t>
                            </w:r>
                            <w:r>
                              <w:rPr>
                                <w:b/>
                              </w:rPr>
                              <w:t>pecific behaviours</w:t>
                            </w:r>
                          </w:p>
                        </w:tc>
                      </w:tr>
                      <w:tr w:rsidR="00DB09DF" w14:paraId="6013E4BC" w14:textId="77777777" w:rsidTr="00DB09DF">
                        <w:tc>
                          <w:tcPr>
                            <w:tcW w:w="5000" w:type="pct"/>
                          </w:tcPr>
                          <w:p w14:paraId="6137ED30" w14:textId="77777777" w:rsidR="00DB09DF" w:rsidRDefault="00DB09DF">
                            <w:r>
                              <w:sym w:font="Wingdings" w:char="F0FC"/>
                            </w:r>
                            <w:r>
                              <w:t xml:space="preserve"> calculates total walking and viewing time</w:t>
                            </w:r>
                          </w:p>
                          <w:p w14:paraId="3993398F" w14:textId="77777777" w:rsidR="00DB09DF" w:rsidRDefault="00DB09DF">
                            <w:r>
                              <w:sym w:font="Wingdings" w:char="F0FC"/>
                            </w:r>
                            <w:r>
                              <w:t xml:space="preserve"> states correct pick up time</w:t>
                            </w:r>
                          </w:p>
                        </w:tc>
                      </w:tr>
                    </w:tbl>
                    <w:p w14:paraId="763AEC91" w14:textId="77777777" w:rsidR="00DB09DF" w:rsidRDefault="00DB09DF" w:rsidP="00DB09DF"/>
                  </w:txbxContent>
                </v:textbox>
              </v:shape>
            </w:pict>
          </mc:Fallback>
        </mc:AlternateContent>
      </w:r>
    </w:p>
    <w:p w14:paraId="23F8DBA8" w14:textId="77777777" w:rsidR="00980B69" w:rsidRDefault="00980B69" w:rsidP="00DB09DF">
      <w:pPr>
        <w:pStyle w:val="Partai"/>
      </w:pPr>
    </w:p>
    <w:p w14:paraId="1D0F83D1" w14:textId="77777777" w:rsidR="00980B69" w:rsidRDefault="00980B69" w:rsidP="00F913EF"/>
    <w:p w14:paraId="7740A859" w14:textId="77777777" w:rsidR="00980B69" w:rsidRDefault="00980B69" w:rsidP="00F913EF"/>
    <w:p w14:paraId="06876877" w14:textId="77777777" w:rsidR="00980B69" w:rsidRDefault="00980B69" w:rsidP="00F913EF"/>
    <w:p w14:paraId="13BF5E59" w14:textId="77777777" w:rsidR="00980B69" w:rsidRDefault="00980B69" w:rsidP="00DB09DF">
      <w:pPr>
        <w:pStyle w:val="Parta"/>
      </w:pPr>
    </w:p>
    <w:p w14:paraId="2F9329E4" w14:textId="77777777" w:rsidR="00980B69" w:rsidRDefault="00980B69" w:rsidP="00DB09DF">
      <w:pPr>
        <w:pStyle w:val="Parta"/>
      </w:pPr>
    </w:p>
    <w:p w14:paraId="3BBAD417" w14:textId="77777777" w:rsidR="00980B69" w:rsidRDefault="00980B69" w:rsidP="00DB09DF">
      <w:pPr>
        <w:pStyle w:val="Parta"/>
      </w:pPr>
      <w:r>
        <w:t>(b)</w:t>
      </w:r>
      <w:r>
        <w:tab/>
        <w:t>One member of the group knows a little about graph theory and suggests that the route that the group plan should be a Hamiltonian cycle.</w:t>
      </w:r>
    </w:p>
    <w:p w14:paraId="09673C0B" w14:textId="77777777" w:rsidR="00980B69" w:rsidRDefault="00980B69" w:rsidP="00DB09DF">
      <w:pPr>
        <w:pStyle w:val="Parta"/>
      </w:pPr>
    </w:p>
    <w:p w14:paraId="587722A0" w14:textId="77777777" w:rsidR="00980B69" w:rsidRDefault="00980B69" w:rsidP="00DB09DF">
      <w:pPr>
        <w:pStyle w:val="Partai"/>
      </w:pPr>
      <w:r>
        <w:t>(i)</w:t>
      </w:r>
      <w:r>
        <w:tab/>
        <w:t>Explain what is meant by a Hamiltonian cycle.</w:t>
      </w:r>
      <w:r>
        <w:tab/>
        <w:t>(2 marks)</w:t>
      </w:r>
    </w:p>
    <w:p w14:paraId="6D78298A" w14:textId="77777777" w:rsidR="00980B69" w:rsidRDefault="00980B69" w:rsidP="00DB09DF">
      <w:pPr>
        <w:pStyle w:val="Partai"/>
      </w:pPr>
      <w:r>
        <w:rPr>
          <w:noProof/>
          <w:lang w:eastAsia="en-AU"/>
        </w:rPr>
        <mc:AlternateContent>
          <mc:Choice Requires="wps">
            <w:drawing>
              <wp:anchor distT="0" distB="0" distL="114300" distR="114300" simplePos="0" relativeHeight="251725824" behindDoc="0" locked="0" layoutInCell="1" allowOverlap="1" wp14:anchorId="3DD202AF" wp14:editId="3CBDCA44">
                <wp:simplePos x="0" y="0"/>
                <wp:positionH relativeFrom="column">
                  <wp:posOffset>524510</wp:posOffset>
                </wp:positionH>
                <wp:positionV relativeFrom="paragraph">
                  <wp:posOffset>57150</wp:posOffset>
                </wp:positionV>
                <wp:extent cx="5238750" cy="8572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5238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39ECE82A" w14:textId="77777777" w:rsidTr="00DB09DF">
                              <w:tc>
                                <w:tcPr>
                                  <w:tcW w:w="5000" w:type="pct"/>
                                </w:tcPr>
                                <w:p w14:paraId="03DC6A76" w14:textId="77777777" w:rsidR="00DB09DF" w:rsidRPr="00BC4B6B" w:rsidRDefault="00DB09DF" w:rsidP="00DB09DF">
                                  <w:pPr>
                                    <w:jc w:val="center"/>
                                    <w:rPr>
                                      <w:b/>
                                    </w:rPr>
                                  </w:pPr>
                                  <w:r w:rsidRPr="000B0955">
                                    <w:rPr>
                                      <w:b/>
                                    </w:rPr>
                                    <w:t>Solution</w:t>
                                  </w:r>
                                </w:p>
                              </w:tc>
                            </w:tr>
                            <w:tr w:rsidR="00DB09DF" w14:paraId="4317E664" w14:textId="77777777" w:rsidTr="00DB09DF">
                              <w:tc>
                                <w:tcPr>
                                  <w:tcW w:w="5000" w:type="pct"/>
                                </w:tcPr>
                                <w:p w14:paraId="50936F0B" w14:textId="77777777" w:rsidR="00DB09DF" w:rsidRDefault="00DB09DF" w:rsidP="00DB09DF">
                                  <w:r>
                                    <w:t>A closed walk that starts and ends at the same vertex and visits all vertices once.</w:t>
                                  </w:r>
                                </w:p>
                              </w:tc>
                            </w:tr>
                            <w:tr w:rsidR="00DB09DF" w14:paraId="03A50A5D" w14:textId="77777777" w:rsidTr="00DB09DF">
                              <w:tc>
                                <w:tcPr>
                                  <w:tcW w:w="5000" w:type="pct"/>
                                </w:tcPr>
                                <w:p w14:paraId="06EE6BAA" w14:textId="77777777" w:rsidR="00DB09DF" w:rsidRPr="00BC4B6B" w:rsidRDefault="00DB09DF" w:rsidP="00DB09DF">
                                  <w:pPr>
                                    <w:jc w:val="center"/>
                                    <w:rPr>
                                      <w:b/>
                                    </w:rPr>
                                  </w:pPr>
                                  <w:r w:rsidRPr="000B0955">
                                    <w:rPr>
                                      <w:b/>
                                    </w:rPr>
                                    <w:t>S</w:t>
                                  </w:r>
                                  <w:r>
                                    <w:rPr>
                                      <w:b/>
                                    </w:rPr>
                                    <w:t>pecific behaviours</w:t>
                                  </w:r>
                                </w:p>
                              </w:tc>
                            </w:tr>
                            <w:tr w:rsidR="00DB09DF" w14:paraId="6CF583B3" w14:textId="77777777" w:rsidTr="00DB09DF">
                              <w:tc>
                                <w:tcPr>
                                  <w:tcW w:w="5000" w:type="pct"/>
                                </w:tcPr>
                                <w:p w14:paraId="6D8B4EB3" w14:textId="77777777" w:rsidR="00DB09DF" w:rsidRDefault="00DB09DF">
                                  <w:r>
                                    <w:sym w:font="Wingdings" w:char="F0FC"/>
                                  </w:r>
                                  <w:r>
                                    <w:t xml:space="preserve"> states walk is closed</w:t>
                                  </w:r>
                                </w:p>
                                <w:p w14:paraId="14571CB8" w14:textId="77777777" w:rsidR="00DB09DF" w:rsidRDefault="00DB09DF">
                                  <w:r>
                                    <w:sym w:font="Wingdings" w:char="F0FC"/>
                                  </w:r>
                                  <w:r>
                                    <w:t xml:space="preserve"> states visits all vertices just once</w:t>
                                  </w:r>
                                </w:p>
                              </w:tc>
                            </w:tr>
                          </w:tbl>
                          <w:p w14:paraId="21CA6776"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78" type="#_x0000_t202" style="position:absolute;left:0;text-align:left;margin-left:41.3pt;margin-top:4.5pt;width:412.5pt;height:6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39ECE82A" w14:textId="77777777" w:rsidTr="00DB09DF">
                        <w:tc>
                          <w:tcPr>
                            <w:tcW w:w="5000" w:type="pct"/>
                          </w:tcPr>
                          <w:p w14:paraId="03DC6A76" w14:textId="77777777" w:rsidR="00DB09DF" w:rsidRPr="00BC4B6B" w:rsidRDefault="00DB09DF" w:rsidP="00DB09DF">
                            <w:pPr>
                              <w:jc w:val="center"/>
                              <w:rPr>
                                <w:b/>
                              </w:rPr>
                            </w:pPr>
                            <w:r w:rsidRPr="000B0955">
                              <w:rPr>
                                <w:b/>
                              </w:rPr>
                              <w:t>Solution</w:t>
                            </w:r>
                          </w:p>
                        </w:tc>
                      </w:tr>
                      <w:tr w:rsidR="00DB09DF" w14:paraId="4317E664" w14:textId="77777777" w:rsidTr="00DB09DF">
                        <w:tc>
                          <w:tcPr>
                            <w:tcW w:w="5000" w:type="pct"/>
                          </w:tcPr>
                          <w:p w14:paraId="50936F0B" w14:textId="77777777" w:rsidR="00DB09DF" w:rsidRDefault="00DB09DF" w:rsidP="00DB09DF">
                            <w:r>
                              <w:t>A closed walk that starts and ends at the same vertex and visits all vertices once.</w:t>
                            </w:r>
                          </w:p>
                        </w:tc>
                      </w:tr>
                      <w:tr w:rsidR="00DB09DF" w14:paraId="03A50A5D" w14:textId="77777777" w:rsidTr="00DB09DF">
                        <w:tc>
                          <w:tcPr>
                            <w:tcW w:w="5000" w:type="pct"/>
                          </w:tcPr>
                          <w:p w14:paraId="06EE6BAA" w14:textId="77777777" w:rsidR="00DB09DF" w:rsidRPr="00BC4B6B" w:rsidRDefault="00DB09DF" w:rsidP="00DB09DF">
                            <w:pPr>
                              <w:jc w:val="center"/>
                              <w:rPr>
                                <w:b/>
                              </w:rPr>
                            </w:pPr>
                            <w:r w:rsidRPr="000B0955">
                              <w:rPr>
                                <w:b/>
                              </w:rPr>
                              <w:t>S</w:t>
                            </w:r>
                            <w:r>
                              <w:rPr>
                                <w:b/>
                              </w:rPr>
                              <w:t>pecific behaviours</w:t>
                            </w:r>
                          </w:p>
                        </w:tc>
                      </w:tr>
                      <w:tr w:rsidR="00DB09DF" w14:paraId="6CF583B3" w14:textId="77777777" w:rsidTr="00DB09DF">
                        <w:tc>
                          <w:tcPr>
                            <w:tcW w:w="5000" w:type="pct"/>
                          </w:tcPr>
                          <w:p w14:paraId="6D8B4EB3" w14:textId="77777777" w:rsidR="00DB09DF" w:rsidRDefault="00DB09DF">
                            <w:r>
                              <w:sym w:font="Wingdings" w:char="F0FC"/>
                            </w:r>
                            <w:r>
                              <w:t xml:space="preserve"> states walk is closed</w:t>
                            </w:r>
                          </w:p>
                          <w:p w14:paraId="14571CB8" w14:textId="77777777" w:rsidR="00DB09DF" w:rsidRDefault="00DB09DF">
                            <w:r>
                              <w:sym w:font="Wingdings" w:char="F0FC"/>
                            </w:r>
                            <w:r>
                              <w:t xml:space="preserve"> states visits all vertices just once</w:t>
                            </w:r>
                          </w:p>
                        </w:tc>
                      </w:tr>
                    </w:tbl>
                    <w:p w14:paraId="21CA6776" w14:textId="77777777" w:rsidR="00DB09DF" w:rsidRDefault="00DB09DF" w:rsidP="00DB09DF"/>
                  </w:txbxContent>
                </v:textbox>
              </v:shape>
            </w:pict>
          </mc:Fallback>
        </mc:AlternateContent>
      </w:r>
    </w:p>
    <w:p w14:paraId="35DE9609" w14:textId="77777777" w:rsidR="00980B69" w:rsidRDefault="00980B69" w:rsidP="00DB09DF">
      <w:pPr>
        <w:pStyle w:val="Partai"/>
      </w:pPr>
    </w:p>
    <w:p w14:paraId="372E9756" w14:textId="77777777" w:rsidR="00980B69" w:rsidRDefault="00980B69" w:rsidP="00DB09DF">
      <w:pPr>
        <w:pStyle w:val="Partai"/>
      </w:pPr>
    </w:p>
    <w:p w14:paraId="11707D56" w14:textId="77777777" w:rsidR="00980B69" w:rsidRDefault="00980B69" w:rsidP="00DB09DF">
      <w:pPr>
        <w:pStyle w:val="Partai"/>
      </w:pPr>
    </w:p>
    <w:p w14:paraId="2384FD79" w14:textId="77777777" w:rsidR="00980B69" w:rsidRDefault="00980B69" w:rsidP="00DB09DF">
      <w:pPr>
        <w:pStyle w:val="Partai"/>
      </w:pPr>
    </w:p>
    <w:p w14:paraId="3FFCCB65" w14:textId="77777777" w:rsidR="00980B69" w:rsidRDefault="00980B69" w:rsidP="00DB09DF">
      <w:pPr>
        <w:pStyle w:val="Partai"/>
      </w:pPr>
    </w:p>
    <w:p w14:paraId="6013C39F" w14:textId="77777777" w:rsidR="00980B69" w:rsidRDefault="00980B69" w:rsidP="00DB09DF">
      <w:pPr>
        <w:pStyle w:val="Partai"/>
      </w:pPr>
      <w:r>
        <w:rPr>
          <w:noProof/>
          <w:lang w:eastAsia="en-AU"/>
        </w:rPr>
        <mc:AlternateContent>
          <mc:Choice Requires="wps">
            <w:drawing>
              <wp:anchor distT="0" distB="0" distL="114300" distR="114300" simplePos="0" relativeHeight="251726848" behindDoc="0" locked="0" layoutInCell="1" allowOverlap="1" wp14:anchorId="5805729C" wp14:editId="640AB7B1">
                <wp:simplePos x="0" y="0"/>
                <wp:positionH relativeFrom="column">
                  <wp:posOffset>524510</wp:posOffset>
                </wp:positionH>
                <wp:positionV relativeFrom="paragraph">
                  <wp:posOffset>312420</wp:posOffset>
                </wp:positionV>
                <wp:extent cx="5238750" cy="133985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523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DB09DF" w14:paraId="5745A32E" w14:textId="77777777" w:rsidTr="00DB09DF">
                              <w:tc>
                                <w:tcPr>
                                  <w:tcW w:w="5000" w:type="pct"/>
                                </w:tcPr>
                                <w:p w14:paraId="470CF5FC" w14:textId="77777777" w:rsidR="00DB09DF" w:rsidRPr="00BC4B6B" w:rsidRDefault="00DB09DF" w:rsidP="00DB09DF">
                                  <w:pPr>
                                    <w:jc w:val="center"/>
                                    <w:rPr>
                                      <w:b/>
                                    </w:rPr>
                                  </w:pPr>
                                  <w:r w:rsidRPr="000B0955">
                                    <w:rPr>
                                      <w:b/>
                                    </w:rPr>
                                    <w:t>Solution</w:t>
                                  </w:r>
                                </w:p>
                              </w:tc>
                            </w:tr>
                            <w:tr w:rsidR="00DB09DF" w14:paraId="50FA4A23" w14:textId="77777777" w:rsidTr="00DB09DF">
                              <w:tc>
                                <w:tcPr>
                                  <w:tcW w:w="5000" w:type="pct"/>
                                </w:tcPr>
                                <w:p w14:paraId="2592055D" w14:textId="77777777" w:rsidR="00DB09DF" w:rsidRDefault="00DB09DF">
                                  <w:r>
                                    <w:t>H - A - E - B - C - D - H</w:t>
                                  </w:r>
                                </w:p>
                                <w:p w14:paraId="6DE4789B" w14:textId="77777777" w:rsidR="00DB09DF" w:rsidRDefault="00DB09DF">
                                  <w:r w:rsidRPr="00722F8D">
                                    <w:rPr>
                                      <w:position w:val="-6"/>
                                    </w:rPr>
                                    <w:object w:dxaOrig="5105" w:dyaOrig="277" w14:anchorId="14CACC92">
                                      <v:shape id="_x0000_i1096" type="#_x0000_t75" style="width:255.7pt;height:13.85pt" o:ole="">
                                        <v:imagedata r:id="rId128" o:title=""/>
                                      </v:shape>
                                      <o:OLEObject Type="Embed" ProgID="Equation.DSMT4" ShapeID="_x0000_i1096" DrawAspect="Content" ObjectID="_1556962725" r:id="rId129"/>
                                    </w:object>
                                  </w:r>
                                  <w:r>
                                    <w:t xml:space="preserve"> </w:t>
                                  </w:r>
                                </w:p>
                                <w:p w14:paraId="70F3B882" w14:textId="77777777" w:rsidR="00DB09DF" w:rsidRDefault="00DB09DF">
                                  <w:r>
                                    <w:t>Arrive back at 11:43 am.</w:t>
                                  </w:r>
                                </w:p>
                              </w:tc>
                            </w:tr>
                            <w:tr w:rsidR="00DB09DF" w14:paraId="34F1D9AC" w14:textId="77777777" w:rsidTr="00DB09DF">
                              <w:tc>
                                <w:tcPr>
                                  <w:tcW w:w="5000" w:type="pct"/>
                                </w:tcPr>
                                <w:p w14:paraId="2CFB04BF" w14:textId="77777777" w:rsidR="00DB09DF" w:rsidRPr="00BC4B6B" w:rsidRDefault="00DB09DF" w:rsidP="00DB09DF">
                                  <w:pPr>
                                    <w:jc w:val="center"/>
                                    <w:rPr>
                                      <w:b/>
                                    </w:rPr>
                                  </w:pPr>
                                  <w:r w:rsidRPr="000B0955">
                                    <w:rPr>
                                      <w:b/>
                                    </w:rPr>
                                    <w:t>S</w:t>
                                  </w:r>
                                  <w:r>
                                    <w:rPr>
                                      <w:b/>
                                    </w:rPr>
                                    <w:t>pecific behaviours</w:t>
                                  </w:r>
                                </w:p>
                              </w:tc>
                            </w:tr>
                            <w:tr w:rsidR="00DB09DF" w14:paraId="228DBDBE" w14:textId="77777777" w:rsidTr="00DB09DF">
                              <w:tc>
                                <w:tcPr>
                                  <w:tcW w:w="5000" w:type="pct"/>
                                </w:tcPr>
                                <w:p w14:paraId="3D385D7F" w14:textId="77777777" w:rsidR="00DB09DF" w:rsidRDefault="00DB09DF">
                                  <w:r>
                                    <w:sym w:font="Wingdings" w:char="F0FC"/>
                                  </w:r>
                                  <w:r>
                                    <w:t xml:space="preserve"> states correct cycle</w:t>
                                  </w:r>
                                </w:p>
                                <w:p w14:paraId="3667ABF3" w14:textId="77777777" w:rsidR="00DB09DF" w:rsidRDefault="00DB09DF">
                                  <w:r>
                                    <w:sym w:font="Wingdings" w:char="F0FC"/>
                                  </w:r>
                                  <w:r>
                                    <w:t xml:space="preserve"> calculates total walking and viewing time</w:t>
                                  </w:r>
                                </w:p>
                                <w:p w14:paraId="423C68D0" w14:textId="77777777" w:rsidR="00DB09DF" w:rsidRDefault="00DB09DF">
                                  <w:r>
                                    <w:sym w:font="Wingdings" w:char="F0FC"/>
                                  </w:r>
                                  <w:r>
                                    <w:t xml:space="preserve"> states correct return time</w:t>
                                  </w:r>
                                </w:p>
                              </w:tc>
                            </w:tr>
                          </w:tbl>
                          <w:p w14:paraId="32B4F51F" w14:textId="77777777" w:rsidR="00DB09DF" w:rsidRDefault="00DB09DF" w:rsidP="00DB0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79" type="#_x0000_t202" style="position:absolute;left:0;text-align:left;margin-left:41.3pt;margin-top:24.6pt;width:412.5pt;height:10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DB09DF" w14:paraId="5745A32E" w14:textId="77777777" w:rsidTr="00DB09DF">
                        <w:tc>
                          <w:tcPr>
                            <w:tcW w:w="5000" w:type="pct"/>
                          </w:tcPr>
                          <w:p w14:paraId="470CF5FC" w14:textId="77777777" w:rsidR="00DB09DF" w:rsidRPr="00BC4B6B" w:rsidRDefault="00DB09DF" w:rsidP="00DB09DF">
                            <w:pPr>
                              <w:jc w:val="center"/>
                              <w:rPr>
                                <w:b/>
                              </w:rPr>
                            </w:pPr>
                            <w:r w:rsidRPr="000B0955">
                              <w:rPr>
                                <w:b/>
                              </w:rPr>
                              <w:t>Solution</w:t>
                            </w:r>
                          </w:p>
                        </w:tc>
                      </w:tr>
                      <w:tr w:rsidR="00DB09DF" w14:paraId="50FA4A23" w14:textId="77777777" w:rsidTr="00DB09DF">
                        <w:tc>
                          <w:tcPr>
                            <w:tcW w:w="5000" w:type="pct"/>
                          </w:tcPr>
                          <w:p w14:paraId="2592055D" w14:textId="77777777" w:rsidR="00DB09DF" w:rsidRDefault="00DB09DF">
                            <w:r>
                              <w:t>H - A - E - B - C - D - H</w:t>
                            </w:r>
                          </w:p>
                          <w:p w14:paraId="6DE4789B" w14:textId="77777777" w:rsidR="00DB09DF" w:rsidRDefault="00DB09DF">
                            <w:r w:rsidRPr="00722F8D">
                              <w:rPr>
                                <w:position w:val="-6"/>
                              </w:rPr>
                              <w:object w:dxaOrig="5105" w:dyaOrig="277" w14:anchorId="14CACC92">
                                <v:shape id="_x0000_i1096" type="#_x0000_t75" style="width:255.7pt;height:13.85pt" o:ole="">
                                  <v:imagedata r:id="rId128" o:title=""/>
                                </v:shape>
                                <o:OLEObject Type="Embed" ProgID="Equation.DSMT4" ShapeID="_x0000_i1096" DrawAspect="Content" ObjectID="_1556962725" r:id="rId130"/>
                              </w:object>
                            </w:r>
                            <w:r>
                              <w:t xml:space="preserve"> </w:t>
                            </w:r>
                          </w:p>
                          <w:p w14:paraId="70F3B882" w14:textId="77777777" w:rsidR="00DB09DF" w:rsidRDefault="00DB09DF">
                            <w:r>
                              <w:t>Arrive back at 11:43 am.</w:t>
                            </w:r>
                          </w:p>
                        </w:tc>
                      </w:tr>
                      <w:tr w:rsidR="00DB09DF" w14:paraId="34F1D9AC" w14:textId="77777777" w:rsidTr="00DB09DF">
                        <w:tc>
                          <w:tcPr>
                            <w:tcW w:w="5000" w:type="pct"/>
                          </w:tcPr>
                          <w:p w14:paraId="2CFB04BF" w14:textId="77777777" w:rsidR="00DB09DF" w:rsidRPr="00BC4B6B" w:rsidRDefault="00DB09DF" w:rsidP="00DB09DF">
                            <w:pPr>
                              <w:jc w:val="center"/>
                              <w:rPr>
                                <w:b/>
                              </w:rPr>
                            </w:pPr>
                            <w:r w:rsidRPr="000B0955">
                              <w:rPr>
                                <w:b/>
                              </w:rPr>
                              <w:t>S</w:t>
                            </w:r>
                            <w:r>
                              <w:rPr>
                                <w:b/>
                              </w:rPr>
                              <w:t>pecific behaviours</w:t>
                            </w:r>
                          </w:p>
                        </w:tc>
                      </w:tr>
                      <w:tr w:rsidR="00DB09DF" w14:paraId="228DBDBE" w14:textId="77777777" w:rsidTr="00DB09DF">
                        <w:tc>
                          <w:tcPr>
                            <w:tcW w:w="5000" w:type="pct"/>
                          </w:tcPr>
                          <w:p w14:paraId="3D385D7F" w14:textId="77777777" w:rsidR="00DB09DF" w:rsidRDefault="00DB09DF">
                            <w:r>
                              <w:sym w:font="Wingdings" w:char="F0FC"/>
                            </w:r>
                            <w:r>
                              <w:t xml:space="preserve"> states correct cycle</w:t>
                            </w:r>
                          </w:p>
                          <w:p w14:paraId="3667ABF3" w14:textId="77777777" w:rsidR="00DB09DF" w:rsidRDefault="00DB09DF">
                            <w:r>
                              <w:sym w:font="Wingdings" w:char="F0FC"/>
                            </w:r>
                            <w:r>
                              <w:t xml:space="preserve"> calculates total walking and viewing time</w:t>
                            </w:r>
                          </w:p>
                          <w:p w14:paraId="423C68D0" w14:textId="77777777" w:rsidR="00DB09DF" w:rsidRDefault="00DB09DF">
                            <w:r>
                              <w:sym w:font="Wingdings" w:char="F0FC"/>
                            </w:r>
                            <w:r>
                              <w:t xml:space="preserve"> states correct return time</w:t>
                            </w:r>
                          </w:p>
                        </w:tc>
                      </w:tr>
                    </w:tbl>
                    <w:p w14:paraId="32B4F51F" w14:textId="77777777" w:rsidR="00DB09DF" w:rsidRDefault="00DB09DF" w:rsidP="00DB09DF"/>
                  </w:txbxContent>
                </v:textbox>
              </v:shape>
            </w:pict>
          </mc:Fallback>
        </mc:AlternateContent>
      </w:r>
      <w:r>
        <w:t>(ii)</w:t>
      </w:r>
      <w:r>
        <w:tab/>
        <w:t>Determine the Hamiltonian cycle the group of tourists should walk and state the time they will arrive back at their hotel.</w:t>
      </w:r>
      <w:r>
        <w:tab/>
        <w:t>(3 marks)</w:t>
      </w:r>
    </w:p>
    <w:p w14:paraId="7144941C" w14:textId="77777777" w:rsidR="00980B69" w:rsidRDefault="00980B69" w:rsidP="00DB09DF">
      <w:pPr>
        <w:pStyle w:val="Parta"/>
      </w:pPr>
    </w:p>
    <w:p w14:paraId="6EF2DED8" w14:textId="77777777" w:rsidR="00980B69" w:rsidRDefault="00980B69" w:rsidP="00DB09DF">
      <w:pPr>
        <w:pStyle w:val="Parta"/>
      </w:pPr>
    </w:p>
    <w:p w14:paraId="765BFB3A" w14:textId="77777777" w:rsidR="00980B69" w:rsidRDefault="00980B69" w:rsidP="00DB09DF">
      <w:pPr>
        <w:pStyle w:val="Parta"/>
      </w:pPr>
    </w:p>
    <w:p w14:paraId="41C1DC87" w14:textId="77777777" w:rsidR="00980B69" w:rsidRPr="00F913EF" w:rsidRDefault="00980B69" w:rsidP="00DB09DF"/>
    <w:p w14:paraId="4535F5A5" w14:textId="77777777" w:rsidR="00980B69" w:rsidRDefault="00980B69">
      <w:pPr>
        <w:spacing w:after="160" w:line="259" w:lineRule="auto"/>
        <w:rPr>
          <w:b/>
          <w:szCs w:val="24"/>
          <w:lang w:val="en-US"/>
        </w:rPr>
      </w:pPr>
      <w:r>
        <w:br w:type="page"/>
      </w:r>
    </w:p>
    <w:p w14:paraId="421D832C" w14:textId="77777777" w:rsidR="00980B69" w:rsidRDefault="00980B69" w:rsidP="00DB09DF">
      <w:pPr>
        <w:pStyle w:val="QNum"/>
      </w:pPr>
      <w:r>
        <w:lastRenderedPageBreak/>
        <w:t>Additional working space</w:t>
      </w:r>
    </w:p>
    <w:p w14:paraId="013E0CB9" w14:textId="77777777" w:rsidR="00980B69" w:rsidRDefault="00980B69" w:rsidP="00DB09DF">
      <w:pPr>
        <w:pStyle w:val="QNum"/>
      </w:pPr>
    </w:p>
    <w:p w14:paraId="447AD199" w14:textId="77777777" w:rsidR="00980B69" w:rsidRDefault="00980B69" w:rsidP="00DB09DF">
      <w:r>
        <w:t>Question number: _________</w:t>
      </w:r>
    </w:p>
    <w:p w14:paraId="36C7C3DC" w14:textId="77777777" w:rsidR="00980B69" w:rsidRDefault="00980B69" w:rsidP="00DB09DF"/>
    <w:p w14:paraId="28B195BB" w14:textId="77777777" w:rsidR="00980B69" w:rsidRDefault="00980B69" w:rsidP="00DB09DF"/>
    <w:p w14:paraId="3FC9F35C" w14:textId="77777777" w:rsidR="00980B69" w:rsidRPr="008103B4" w:rsidRDefault="00980B69" w:rsidP="00DB09DF">
      <w:r>
        <w:br w:type="page"/>
      </w:r>
    </w:p>
    <w:p w14:paraId="4189F4C0" w14:textId="77777777" w:rsidR="00980B69" w:rsidRDefault="00980B69" w:rsidP="00DB09DF">
      <w:pPr>
        <w:pStyle w:val="QNum"/>
      </w:pPr>
      <w:r>
        <w:lastRenderedPageBreak/>
        <w:t>Additional working space</w:t>
      </w:r>
    </w:p>
    <w:p w14:paraId="647F4BE7" w14:textId="77777777" w:rsidR="00980B69" w:rsidRDefault="00980B69" w:rsidP="00DB09DF">
      <w:pPr>
        <w:pStyle w:val="QNum"/>
      </w:pPr>
    </w:p>
    <w:p w14:paraId="028FDB2D" w14:textId="77777777" w:rsidR="00980B69" w:rsidRDefault="00980B69" w:rsidP="00DB09DF">
      <w:r>
        <w:t>Question number: _________</w:t>
      </w:r>
    </w:p>
    <w:p w14:paraId="63D8034B" w14:textId="77777777" w:rsidR="00980B69" w:rsidRDefault="00980B69" w:rsidP="00DB09DF"/>
    <w:p w14:paraId="71034C0E" w14:textId="77777777" w:rsidR="00980B69" w:rsidRDefault="00980B69" w:rsidP="00DB09DF"/>
    <w:p w14:paraId="2689B6F0" w14:textId="77777777" w:rsidR="00980B69" w:rsidRPr="008103B4" w:rsidRDefault="00980B69" w:rsidP="00DB09DF">
      <w:r>
        <w:br w:type="page"/>
      </w:r>
    </w:p>
    <w:p w14:paraId="0C3BE6CA" w14:textId="77777777" w:rsidR="00980B69" w:rsidRDefault="00980B69" w:rsidP="00DB09DF">
      <w:pPr>
        <w:pStyle w:val="QNum"/>
      </w:pPr>
      <w:r>
        <w:lastRenderedPageBreak/>
        <w:t>Additional working space</w:t>
      </w:r>
    </w:p>
    <w:p w14:paraId="71117F70" w14:textId="77777777" w:rsidR="00980B69" w:rsidRDefault="00980B69" w:rsidP="00DB09DF">
      <w:pPr>
        <w:pStyle w:val="QNum"/>
      </w:pPr>
    </w:p>
    <w:p w14:paraId="4752E466" w14:textId="77777777" w:rsidR="00980B69" w:rsidRDefault="00980B69" w:rsidP="00DB09DF">
      <w:r>
        <w:t>Question number: _________</w:t>
      </w:r>
    </w:p>
    <w:p w14:paraId="5210E882" w14:textId="77777777" w:rsidR="00980B69" w:rsidRDefault="00980B69" w:rsidP="00DB09DF"/>
    <w:p w14:paraId="6DB499B1" w14:textId="77777777" w:rsidR="00980B69" w:rsidRDefault="00980B69" w:rsidP="00DB09DF"/>
    <w:p w14:paraId="44790CAB" w14:textId="77777777" w:rsidR="00980B69" w:rsidRDefault="00980B69" w:rsidP="00DB09DF">
      <w:pPr>
        <w:sectPr w:rsidR="00980B69" w:rsidSect="00DB09DF">
          <w:footerReference w:type="even" r:id="rId131"/>
          <w:footerReference w:type="default" r:id="rId132"/>
          <w:headerReference w:type="first" r:id="rId133"/>
          <w:footerReference w:type="first" r:id="rId134"/>
          <w:pgSz w:w="11906" w:h="16838" w:code="9"/>
          <w:pgMar w:top="1247" w:right="1134" w:bottom="851" w:left="1304" w:header="737" w:footer="567" w:gutter="0"/>
          <w:cols w:space="708"/>
          <w:titlePg/>
          <w:docGrid w:linePitch="360"/>
        </w:sectPr>
      </w:pPr>
    </w:p>
    <w:p w14:paraId="72E7CF37" w14:textId="77777777" w:rsidR="00980B69" w:rsidRDefault="00980B69" w:rsidP="00DB09DF"/>
    <w:p w14:paraId="42055BAE" w14:textId="77777777" w:rsidR="00980B69" w:rsidRDefault="00980B69" w:rsidP="00DB09DF"/>
    <w:p w14:paraId="629AEEDC" w14:textId="77777777" w:rsidR="00980B69" w:rsidRDefault="00980B69" w:rsidP="00DB09DF"/>
    <w:p w14:paraId="6CCA6727" w14:textId="77777777" w:rsidR="00980B69" w:rsidRDefault="00980B69" w:rsidP="00DB09DF"/>
    <w:p w14:paraId="2BE43F53" w14:textId="77777777" w:rsidR="00980B69" w:rsidRDefault="00980B69" w:rsidP="00DB09DF"/>
    <w:p w14:paraId="6E5E2C3D" w14:textId="77777777" w:rsidR="00980B69" w:rsidRDefault="00980B69" w:rsidP="00DB09DF"/>
    <w:p w14:paraId="2DD41F3D" w14:textId="77777777" w:rsidR="00980B69" w:rsidRDefault="00980B69" w:rsidP="00DB09DF"/>
    <w:p w14:paraId="3DBF4366" w14:textId="77777777" w:rsidR="00980B69" w:rsidRDefault="00980B69" w:rsidP="00DB09DF"/>
    <w:p w14:paraId="6D896A88" w14:textId="77777777" w:rsidR="00980B69" w:rsidRDefault="00980B69" w:rsidP="00DB09DF"/>
    <w:p w14:paraId="4BC8D260" w14:textId="77777777" w:rsidR="00980B69" w:rsidRDefault="00980B69" w:rsidP="00DB09DF"/>
    <w:p w14:paraId="723B8729" w14:textId="77777777" w:rsidR="00980B69" w:rsidRDefault="00980B69" w:rsidP="00DB09DF"/>
    <w:p w14:paraId="70BD2B60" w14:textId="77777777" w:rsidR="00980B69" w:rsidRDefault="00980B69" w:rsidP="00DB09DF"/>
    <w:p w14:paraId="2435E8E7" w14:textId="77777777" w:rsidR="00980B69" w:rsidRDefault="00980B69" w:rsidP="00DB09DF"/>
    <w:p w14:paraId="4334B677" w14:textId="77777777" w:rsidR="00980B69" w:rsidRDefault="00980B69" w:rsidP="00DB09DF"/>
    <w:p w14:paraId="5848D72F" w14:textId="77777777" w:rsidR="00980B69" w:rsidRDefault="00980B69" w:rsidP="00DB09DF"/>
    <w:p w14:paraId="7D740BC0" w14:textId="77777777" w:rsidR="00980B69" w:rsidRDefault="00980B69" w:rsidP="00DB09DF"/>
    <w:p w14:paraId="67F3B13E" w14:textId="77777777" w:rsidR="00980B69" w:rsidRDefault="00980B69" w:rsidP="00DB09DF"/>
    <w:p w14:paraId="0AE39854" w14:textId="77777777" w:rsidR="00980B69" w:rsidRDefault="00980B69" w:rsidP="00DB09DF"/>
    <w:p w14:paraId="58578B35" w14:textId="77777777" w:rsidR="00980B69" w:rsidRDefault="00980B69" w:rsidP="00DB09DF"/>
    <w:p w14:paraId="31844F0A" w14:textId="77777777" w:rsidR="00980B69" w:rsidRDefault="00980B69" w:rsidP="00DB09DF"/>
    <w:p w14:paraId="3BD903DB" w14:textId="77777777" w:rsidR="00980B69" w:rsidRDefault="00980B69" w:rsidP="00DB09DF"/>
    <w:p w14:paraId="0F75BE81" w14:textId="77777777" w:rsidR="00980B69" w:rsidRDefault="00980B69" w:rsidP="00DB09DF"/>
    <w:p w14:paraId="331A1B74" w14:textId="77777777" w:rsidR="00980B69" w:rsidRDefault="00980B69" w:rsidP="00DB09DF"/>
    <w:p w14:paraId="0B9BFAA6" w14:textId="77777777" w:rsidR="00980B69" w:rsidRDefault="00980B69" w:rsidP="00DB09DF"/>
    <w:p w14:paraId="79EB6D0C" w14:textId="77777777" w:rsidR="00980B69" w:rsidRDefault="00980B69" w:rsidP="00DB09DF"/>
    <w:p w14:paraId="57C34EC8" w14:textId="77777777" w:rsidR="00980B69" w:rsidRDefault="00980B69" w:rsidP="00DB09DF"/>
    <w:p w14:paraId="7AB23E5F" w14:textId="77777777" w:rsidR="00980B69" w:rsidRDefault="00980B69" w:rsidP="00DB09DF"/>
    <w:p w14:paraId="230FBC0C" w14:textId="77777777" w:rsidR="00980B69" w:rsidRDefault="00980B69" w:rsidP="00DB09DF"/>
    <w:p w14:paraId="2DADE3D0" w14:textId="77777777" w:rsidR="00980B69" w:rsidRDefault="00980B69" w:rsidP="00DB09DF"/>
    <w:p w14:paraId="03097909" w14:textId="77777777" w:rsidR="00980B69" w:rsidRDefault="00980B69" w:rsidP="00DB09DF"/>
    <w:p w14:paraId="1D74F2E9" w14:textId="77777777" w:rsidR="00980B69" w:rsidRDefault="00980B69" w:rsidP="00DB09DF"/>
    <w:p w14:paraId="2A97A7AB" w14:textId="77777777" w:rsidR="00980B69" w:rsidRDefault="00980B69" w:rsidP="00DB09DF"/>
    <w:p w14:paraId="17081F7E" w14:textId="77777777" w:rsidR="00980B69" w:rsidRDefault="00980B69" w:rsidP="00DB09DF"/>
    <w:p w14:paraId="2DACEC7B" w14:textId="77777777" w:rsidR="00980B69" w:rsidRDefault="00980B69" w:rsidP="00DB09DF"/>
    <w:p w14:paraId="5DF8FE01" w14:textId="77777777" w:rsidR="00980B69" w:rsidRDefault="00980B69" w:rsidP="00DB09DF"/>
    <w:p w14:paraId="3435459B" w14:textId="77777777" w:rsidR="00980B69" w:rsidRDefault="00980B69" w:rsidP="00DB09DF"/>
    <w:p w14:paraId="7ABC0B98" w14:textId="77777777" w:rsidR="00980B69" w:rsidRDefault="00980B69" w:rsidP="00DB09DF"/>
    <w:p w14:paraId="1B15C094" w14:textId="77777777" w:rsidR="00980B69" w:rsidRDefault="00980B69" w:rsidP="00DB09DF"/>
    <w:p w14:paraId="2C89B912" w14:textId="77777777" w:rsidR="00980B69" w:rsidRDefault="00980B69" w:rsidP="00DB09DF"/>
    <w:p w14:paraId="3A8DB012" w14:textId="77777777" w:rsidR="00980B69" w:rsidRDefault="00980B69" w:rsidP="00DB09DF"/>
    <w:p w14:paraId="68A875C8" w14:textId="77777777" w:rsidR="00980B69" w:rsidRDefault="00980B69" w:rsidP="00DB09DF"/>
    <w:p w14:paraId="21BB724B" w14:textId="77777777" w:rsidR="00980B69" w:rsidRDefault="00980B69" w:rsidP="00DB09DF"/>
    <w:p w14:paraId="2F1C6BA8" w14:textId="77777777" w:rsidR="00980B69" w:rsidRDefault="00980B69" w:rsidP="00DB09DF"/>
    <w:p w14:paraId="705ADFA6" w14:textId="77777777" w:rsidR="00980B69" w:rsidRDefault="00980B69" w:rsidP="00DB09DF"/>
    <w:p w14:paraId="6942D86A" w14:textId="77777777" w:rsidR="00980B69" w:rsidRDefault="00980B69" w:rsidP="00DB09DF"/>
    <w:p w14:paraId="4475571D" w14:textId="77777777" w:rsidR="00980B69" w:rsidRDefault="00980B69" w:rsidP="00DB09DF">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0" w:name="school"/>
      <w:bookmarkEnd w:id="20"/>
      <w:r w:rsidR="00E705DE">
        <w:rPr>
          <w:sz w:val="18"/>
          <w:szCs w:val="18"/>
        </w:rPr>
        <w:t>Kennedy Baptist College</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14:paraId="649BCFFF" w14:textId="77777777" w:rsidR="00980B69" w:rsidRPr="00F913EF" w:rsidRDefault="00980B69" w:rsidP="00F913EF"/>
    <w:p w14:paraId="48874905" w14:textId="77777777" w:rsidR="00101955" w:rsidRDefault="00101955" w:rsidP="00101955">
      <w:pPr>
        <w:jc w:val="center"/>
      </w:pPr>
      <w:r>
        <w:rPr>
          <w:noProof/>
          <w:lang w:eastAsia="en-AU"/>
        </w:rPr>
        <w:lastRenderedPageBreak/>
        <w:drawing>
          <wp:inline distT="0" distB="0" distL="0" distR="0" wp14:anchorId="0A35E628" wp14:editId="50CB52BD">
            <wp:extent cx="2286141" cy="164592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35"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0909276D" w14:textId="77777777" w:rsidR="00101955" w:rsidRDefault="00101955" w:rsidP="00101955">
      <w:pPr>
        <w:pStyle w:val="Heading1"/>
        <w:jc w:val="center"/>
      </w:pPr>
      <w:bookmarkStart w:id="21" w:name="bmSch"/>
      <w:bookmarkEnd w:id="21"/>
    </w:p>
    <w:p w14:paraId="3F3A3593" w14:textId="77777777" w:rsidR="00101955" w:rsidRPr="00CE407F" w:rsidRDefault="00101955" w:rsidP="00101955">
      <w:pPr>
        <w:jc w:val="center"/>
      </w:pPr>
    </w:p>
    <w:p w14:paraId="37260BFD" w14:textId="77777777" w:rsidR="00101955" w:rsidRDefault="00101955" w:rsidP="00101955">
      <w:pPr>
        <w:pStyle w:val="Heading3"/>
      </w:pPr>
      <w:bookmarkStart w:id="22" w:name="RightTitle"/>
      <w:bookmarkEnd w:id="22"/>
      <w:r>
        <w:t>Semester One Examination, 2016</w:t>
      </w:r>
    </w:p>
    <w:p w14:paraId="49A6BC9B" w14:textId="77777777" w:rsidR="00101955" w:rsidRPr="00273806" w:rsidRDefault="00101955" w:rsidP="00101955"/>
    <w:p w14:paraId="1C9E5C07" w14:textId="77777777" w:rsidR="00101955" w:rsidRPr="0032717C" w:rsidRDefault="00101955" w:rsidP="00101955">
      <w:pPr>
        <w:pStyle w:val="Heading3"/>
      </w:pPr>
      <w:r>
        <w:t>Question/Answer B</w:t>
      </w:r>
      <w:r w:rsidRPr="0032717C">
        <w:t>ooklet</w:t>
      </w:r>
    </w:p>
    <w:p w14:paraId="023D4A98" w14:textId="77777777" w:rsidR="00101955" w:rsidRDefault="00101955" w:rsidP="00101955">
      <w:pPr>
        <w:pStyle w:val="Heading1"/>
      </w:pPr>
      <w:r w:rsidRPr="007936BA">
        <w:rPr>
          <w:rFonts w:cs="Arial"/>
          <w:noProof/>
          <w:szCs w:val="22"/>
          <w:lang w:eastAsia="en-AU"/>
        </w:rPr>
        <mc:AlternateContent>
          <mc:Choice Requires="wps">
            <w:drawing>
              <wp:anchor distT="0" distB="0" distL="114300" distR="114300" simplePos="0" relativeHeight="251728896" behindDoc="0" locked="0" layoutInCell="1" allowOverlap="1" wp14:anchorId="2331FE12" wp14:editId="4FECB11C">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DA4C6F" w14:textId="77777777" w:rsidR="00DB09DF" w:rsidRDefault="00DB09DF" w:rsidP="00101955">
                            <w:pPr>
                              <w:jc w:val="center"/>
                              <w:rPr>
                                <w:rFonts w:cs="Arial"/>
                                <w:sz w:val="20"/>
                              </w:rPr>
                            </w:pPr>
                          </w:p>
                          <w:p w14:paraId="0AB2EC69" w14:textId="77777777" w:rsidR="00DB09DF" w:rsidRDefault="00DB09DF" w:rsidP="00101955">
                            <w:pPr>
                              <w:jc w:val="center"/>
                              <w:rPr>
                                <w:rFonts w:cs="Arial"/>
                                <w:sz w:val="20"/>
                              </w:rPr>
                            </w:pPr>
                          </w:p>
                          <w:p w14:paraId="0D242076" w14:textId="77777777" w:rsidR="00DB09DF" w:rsidRPr="00980B69" w:rsidRDefault="00DB09DF" w:rsidP="00101955">
                            <w:pPr>
                              <w:jc w:val="center"/>
                              <w:rPr>
                                <w:rFonts w:cs="Arial"/>
                                <w:b/>
                                <w:sz w:val="72"/>
                              </w:rPr>
                            </w:pPr>
                            <w:bookmarkStart w:id="23" w:name="bmSticker"/>
                            <w:bookmarkEnd w:id="2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2331FE12" id="AutoShape 1855" o:spid="_x0000_s1080" style="position:absolute;margin-left:210pt;margin-top:14.9pt;width:266.45pt;height:7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" filled="f" strokeweight="1pt">
                <v:textbox>
                  <w:txbxContent>
                    <w:p w14:paraId="0DDA4C6F" w14:textId="77777777" w:rsidR="00DB09DF" w:rsidRDefault="00DB09DF" w:rsidP="00101955">
                      <w:pPr>
                        <w:jc w:val="center"/>
                        <w:rPr>
                          <w:rFonts w:cs="Arial"/>
                          <w:sz w:val="20"/>
                        </w:rPr>
                      </w:pPr>
                    </w:p>
                    <w:p w14:paraId="0AB2EC69" w14:textId="77777777" w:rsidR="00DB09DF" w:rsidRDefault="00DB09DF" w:rsidP="00101955">
                      <w:pPr>
                        <w:jc w:val="center"/>
                        <w:rPr>
                          <w:rFonts w:cs="Arial"/>
                          <w:sz w:val="20"/>
                        </w:rPr>
                      </w:pPr>
                    </w:p>
                    <w:p w14:paraId="0D242076" w14:textId="77777777" w:rsidR="00DB09DF" w:rsidRPr="00980B69" w:rsidRDefault="00DB09DF" w:rsidP="00101955">
                      <w:pPr>
                        <w:jc w:val="center"/>
                        <w:rPr>
                          <w:rFonts w:cs="Arial"/>
                          <w:b/>
                          <w:sz w:val="72"/>
                        </w:rPr>
                      </w:pPr>
                      <w:bookmarkStart w:id="24" w:name="bmSticker"/>
                      <w:bookmarkEnd w:id="24"/>
                      <w:r>
                        <w:rPr>
                          <w:rFonts w:cs="Arial"/>
                          <w:b/>
                          <w:sz w:val="72"/>
                        </w:rPr>
                        <w:t>SOLUTIONS</w:t>
                      </w:r>
                    </w:p>
                  </w:txbxContent>
                </v:textbox>
              </v:roundrect>
            </w:pict>
          </mc:Fallback>
        </mc:AlternateContent>
      </w:r>
      <w:r>
        <w:t>MATHEMATICS</w:t>
      </w:r>
    </w:p>
    <w:p w14:paraId="046358BA" w14:textId="77777777" w:rsidR="00101955" w:rsidRPr="00DD2D7D" w:rsidRDefault="00101955" w:rsidP="00101955">
      <w:pPr>
        <w:rPr>
          <w:rFonts w:eastAsiaTheme="majorEastAsia" w:cstheme="majorBidi"/>
          <w:b/>
          <w:sz w:val="36"/>
          <w:szCs w:val="32"/>
        </w:rPr>
      </w:pPr>
      <w:bookmarkStart w:id="24" w:name="bmCourse"/>
      <w:bookmarkEnd w:id="24"/>
      <w:r>
        <w:rPr>
          <w:rFonts w:eastAsiaTheme="majorEastAsia" w:cstheme="majorBidi"/>
          <w:b/>
          <w:sz w:val="36"/>
          <w:szCs w:val="32"/>
        </w:rPr>
        <w:t>APPLICATIONS</w:t>
      </w:r>
    </w:p>
    <w:p w14:paraId="724F9131" w14:textId="77777777" w:rsidR="00101955" w:rsidRPr="00DD2D7D" w:rsidRDefault="00101955" w:rsidP="00101955">
      <w:pPr>
        <w:rPr>
          <w:rFonts w:eastAsiaTheme="majorEastAsia" w:cstheme="majorBidi"/>
          <w:b/>
          <w:sz w:val="36"/>
          <w:szCs w:val="32"/>
        </w:rPr>
      </w:pPr>
      <w:bookmarkStart w:id="25" w:name="bmUnit"/>
      <w:bookmarkEnd w:id="25"/>
      <w:r>
        <w:rPr>
          <w:rFonts w:eastAsiaTheme="majorEastAsia" w:cstheme="majorBidi"/>
          <w:b/>
          <w:sz w:val="36"/>
          <w:szCs w:val="32"/>
        </w:rPr>
        <w:t>UNIT 3</w:t>
      </w:r>
    </w:p>
    <w:p w14:paraId="7181E96B" w14:textId="77777777" w:rsidR="00101955" w:rsidRPr="0032717C" w:rsidRDefault="00101955" w:rsidP="00101955">
      <w:pPr>
        <w:pStyle w:val="Heading2"/>
      </w:pPr>
      <w:r>
        <w:t xml:space="preserve">Section </w:t>
      </w:r>
      <w:bookmarkStart w:id="26" w:name="bmSec1"/>
      <w:bookmarkEnd w:id="26"/>
      <w:r>
        <w:t>Two:</w:t>
      </w:r>
    </w:p>
    <w:p w14:paraId="1FE49CB1" w14:textId="77777777" w:rsidR="00101955" w:rsidRPr="007936BA" w:rsidRDefault="00101955" w:rsidP="00101955">
      <w:pPr>
        <w:pStyle w:val="Heading2"/>
      </w:pPr>
      <w:r>
        <w:t>Calculator-</w:t>
      </w:r>
      <w:bookmarkStart w:id="27" w:name="bmCal1"/>
      <w:bookmarkEnd w:id="27"/>
      <w:r>
        <w:t>assumed</w:t>
      </w:r>
    </w:p>
    <w:p w14:paraId="205BFEA8" w14:textId="77777777" w:rsidR="00101955" w:rsidRPr="0032717C" w:rsidRDefault="00101955" w:rsidP="00101955">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101955" w:rsidRPr="007936BA" w14:paraId="6332BC5E" w14:textId="77777777" w:rsidTr="00DB09DF">
        <w:trPr>
          <w:trHeight w:val="540"/>
        </w:trPr>
        <w:tc>
          <w:tcPr>
            <w:tcW w:w="3793" w:type="dxa"/>
            <w:tcBorders>
              <w:top w:val="nil"/>
              <w:left w:val="nil"/>
              <w:bottom w:val="nil"/>
              <w:right w:val="single" w:sz="4" w:space="0" w:color="auto"/>
            </w:tcBorders>
            <w:vAlign w:val="center"/>
          </w:tcPr>
          <w:p w14:paraId="04452A08" w14:textId="77777777" w:rsidR="00101955" w:rsidRPr="007936BA" w:rsidRDefault="00101955" w:rsidP="00DB09DF">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6C6A34D1" w14:textId="77777777" w:rsidR="00101955" w:rsidRPr="007936BA" w:rsidRDefault="00101955" w:rsidP="00DB09DF">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17933CE" w14:textId="77777777" w:rsidR="00101955" w:rsidRPr="007936BA" w:rsidRDefault="00101955" w:rsidP="00DB09DF">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1C545AB" w14:textId="77777777" w:rsidR="00101955" w:rsidRPr="007936BA" w:rsidRDefault="00101955" w:rsidP="00DB09DF">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80E972C" w14:textId="77777777" w:rsidR="00101955" w:rsidRPr="007936BA" w:rsidRDefault="00101955" w:rsidP="00DB09DF">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2CA5BF6" w14:textId="77777777" w:rsidR="00101955" w:rsidRPr="007936BA" w:rsidRDefault="00101955" w:rsidP="00DB09DF">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836B232" w14:textId="77777777" w:rsidR="00101955" w:rsidRPr="007936BA" w:rsidRDefault="00101955" w:rsidP="00DB09DF">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55F3374" w14:textId="77777777" w:rsidR="00101955" w:rsidRPr="007936BA" w:rsidRDefault="00101955" w:rsidP="00DB09DF">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045DCC2" w14:textId="77777777" w:rsidR="00101955" w:rsidRPr="007936BA" w:rsidRDefault="00101955" w:rsidP="00DB09DF">
            <w:pPr>
              <w:tabs>
                <w:tab w:val="right" w:pos="9270"/>
              </w:tabs>
              <w:rPr>
                <w:rFonts w:cs="Arial"/>
                <w:szCs w:val="22"/>
              </w:rPr>
            </w:pPr>
          </w:p>
        </w:tc>
      </w:tr>
    </w:tbl>
    <w:p w14:paraId="2C713D56" w14:textId="77777777" w:rsidR="00101955" w:rsidRPr="007936BA" w:rsidRDefault="00101955" w:rsidP="00101955">
      <w:pPr>
        <w:tabs>
          <w:tab w:val="right" w:pos="9270"/>
        </w:tabs>
        <w:rPr>
          <w:rFonts w:cs="Arial"/>
          <w:szCs w:val="22"/>
        </w:rPr>
      </w:pPr>
    </w:p>
    <w:p w14:paraId="0F4AE842" w14:textId="77777777" w:rsidR="00101955" w:rsidRPr="007936BA" w:rsidRDefault="00101955" w:rsidP="0010195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7BCE18D" w14:textId="77777777" w:rsidR="00101955" w:rsidRPr="0032717C" w:rsidRDefault="00101955" w:rsidP="00101955">
      <w:pPr>
        <w:tabs>
          <w:tab w:val="left" w:pos="2250"/>
          <w:tab w:val="left" w:pos="4590"/>
          <w:tab w:val="left" w:leader="underscore" w:pos="9270"/>
        </w:tabs>
      </w:pPr>
    </w:p>
    <w:p w14:paraId="3425B331" w14:textId="77777777" w:rsidR="00101955" w:rsidRPr="007936BA" w:rsidRDefault="00101955" w:rsidP="0010195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255837E4" w14:textId="77777777" w:rsidR="00101955" w:rsidRPr="00206EE6" w:rsidRDefault="00101955" w:rsidP="00101955">
      <w:pPr>
        <w:keepNext/>
        <w:outlineLvl w:val="2"/>
        <w:rPr>
          <w:rFonts w:cs="Arial"/>
          <w:b/>
          <w:bCs/>
          <w:noProof/>
          <w:szCs w:val="22"/>
        </w:rPr>
      </w:pPr>
    </w:p>
    <w:p w14:paraId="4464FE8B" w14:textId="77777777" w:rsidR="00101955" w:rsidRPr="00664BC0" w:rsidRDefault="00101955" w:rsidP="00101955">
      <w:pPr>
        <w:pStyle w:val="Heading2"/>
        <w:rPr>
          <w:noProof/>
        </w:rPr>
      </w:pPr>
      <w:r w:rsidRPr="00664BC0">
        <w:rPr>
          <w:noProof/>
        </w:rPr>
        <w:t xml:space="preserve">Time allowed for this </w:t>
      </w:r>
      <w:r>
        <w:rPr>
          <w:noProof/>
        </w:rPr>
        <w:t>section</w:t>
      </w:r>
    </w:p>
    <w:p w14:paraId="7185F6BB" w14:textId="77777777" w:rsidR="00101955" w:rsidRPr="000124CF" w:rsidRDefault="00101955" w:rsidP="00101955">
      <w:pPr>
        <w:tabs>
          <w:tab w:val="left" w:pos="-720"/>
          <w:tab w:val="left" w:pos="4253"/>
        </w:tabs>
        <w:suppressAutoHyphens/>
      </w:pPr>
      <w:r w:rsidRPr="000124CF">
        <w:t>Readin</w:t>
      </w:r>
      <w:r>
        <w:t>g time before commencing work:</w:t>
      </w:r>
      <w:r>
        <w:tab/>
      </w:r>
      <w:bookmarkStart w:id="28" w:name="bmRT"/>
      <w:bookmarkEnd w:id="28"/>
      <w:r>
        <w:t>ten minutes</w:t>
      </w:r>
    </w:p>
    <w:p w14:paraId="3B5754C7" w14:textId="77777777" w:rsidR="00101955" w:rsidRPr="000124CF" w:rsidRDefault="00101955" w:rsidP="00101955">
      <w:pPr>
        <w:tabs>
          <w:tab w:val="left" w:pos="-720"/>
          <w:tab w:val="left" w:pos="4253"/>
        </w:tabs>
        <w:suppressAutoHyphens/>
      </w:pPr>
      <w:r>
        <w:t>Working time for section:</w:t>
      </w:r>
      <w:r>
        <w:tab/>
      </w:r>
      <w:bookmarkStart w:id="29" w:name="bmWT"/>
      <w:bookmarkEnd w:id="29"/>
      <w:r>
        <w:t>one hundred</w:t>
      </w:r>
      <w:r w:rsidRPr="000124CF">
        <w:t xml:space="preserve"> minutes</w:t>
      </w:r>
    </w:p>
    <w:p w14:paraId="205C1F0D" w14:textId="77777777" w:rsidR="00101955" w:rsidRPr="000124CF" w:rsidRDefault="00101955" w:rsidP="00101955">
      <w:pPr>
        <w:tabs>
          <w:tab w:val="left" w:pos="-720"/>
          <w:tab w:val="left" w:pos="1800"/>
        </w:tabs>
        <w:suppressAutoHyphens/>
      </w:pPr>
    </w:p>
    <w:p w14:paraId="091FF783" w14:textId="77777777" w:rsidR="00101955" w:rsidRPr="00664BC0" w:rsidRDefault="00101955" w:rsidP="00101955">
      <w:pPr>
        <w:pStyle w:val="Heading2"/>
      </w:pPr>
      <w:r w:rsidRPr="00664BC0">
        <w:t>Material</w:t>
      </w:r>
      <w:r>
        <w:t>s</w:t>
      </w:r>
      <w:r w:rsidRPr="00664BC0">
        <w:t xml:space="preserve"> required/recommended for this </w:t>
      </w:r>
      <w:r>
        <w:t>section</w:t>
      </w:r>
    </w:p>
    <w:p w14:paraId="2A672280" w14:textId="77777777" w:rsidR="00101955" w:rsidRPr="00500ECA" w:rsidRDefault="00101955" w:rsidP="00101955">
      <w:pPr>
        <w:rPr>
          <w:b/>
          <w:i/>
        </w:rPr>
      </w:pPr>
      <w:r w:rsidRPr="00500ECA">
        <w:rPr>
          <w:b/>
          <w:i/>
        </w:rPr>
        <w:t>To be provided by the supervisor</w:t>
      </w:r>
    </w:p>
    <w:p w14:paraId="51A34E08" w14:textId="77777777" w:rsidR="00101955" w:rsidRPr="000124CF" w:rsidRDefault="00101955" w:rsidP="00101955">
      <w:pPr>
        <w:tabs>
          <w:tab w:val="left" w:pos="-720"/>
          <w:tab w:val="left" w:pos="2268"/>
        </w:tabs>
        <w:suppressAutoHyphens/>
      </w:pPr>
      <w:r>
        <w:t xml:space="preserve">This </w:t>
      </w:r>
      <w:r w:rsidRPr="000124CF">
        <w:t>Question/</w:t>
      </w:r>
      <w:r>
        <w:t>A</w:t>
      </w:r>
      <w:r w:rsidRPr="000124CF">
        <w:t>nswe</w:t>
      </w:r>
      <w:r>
        <w:t>r Booklet</w:t>
      </w:r>
    </w:p>
    <w:p w14:paraId="00F57854" w14:textId="77777777" w:rsidR="00101955" w:rsidRPr="000124CF" w:rsidRDefault="00101955" w:rsidP="00101955">
      <w:pPr>
        <w:tabs>
          <w:tab w:val="left" w:pos="-720"/>
          <w:tab w:val="left" w:pos="2268"/>
        </w:tabs>
        <w:suppressAutoHyphens/>
      </w:pPr>
      <w:r>
        <w:t xml:space="preserve">Formula Sheet </w:t>
      </w:r>
      <w:bookmarkStart w:id="30" w:name="bmFS"/>
      <w:bookmarkEnd w:id="30"/>
      <w:r>
        <w:t>(retained from Section One)</w:t>
      </w:r>
    </w:p>
    <w:p w14:paraId="6415E5D0" w14:textId="77777777" w:rsidR="00101955" w:rsidRPr="000124CF" w:rsidRDefault="00101955" w:rsidP="00101955">
      <w:pPr>
        <w:tabs>
          <w:tab w:val="left" w:pos="-720"/>
          <w:tab w:val="left" w:pos="1800"/>
        </w:tabs>
        <w:suppressAutoHyphens/>
      </w:pPr>
    </w:p>
    <w:p w14:paraId="371E385A" w14:textId="77777777" w:rsidR="00101955" w:rsidRPr="00500ECA" w:rsidRDefault="00101955" w:rsidP="00101955">
      <w:pPr>
        <w:rPr>
          <w:b/>
          <w:i/>
        </w:rPr>
      </w:pPr>
      <w:r w:rsidRPr="00500ECA">
        <w:rPr>
          <w:b/>
          <w:i/>
        </w:rPr>
        <w:t>To be provided by the candidate</w:t>
      </w:r>
    </w:p>
    <w:p w14:paraId="1D64A732" w14:textId="77777777" w:rsidR="00101955" w:rsidRPr="000124CF" w:rsidRDefault="00101955" w:rsidP="00101955">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96EDC1E" w14:textId="77777777" w:rsidR="00101955" w:rsidRDefault="00101955" w:rsidP="00101955"/>
    <w:p w14:paraId="6CFF3227" w14:textId="77777777" w:rsidR="00101955" w:rsidRPr="000124CF" w:rsidRDefault="00101955" w:rsidP="00101955">
      <w:pPr>
        <w:tabs>
          <w:tab w:val="left" w:pos="1843"/>
        </w:tabs>
        <w:suppressAutoHyphens/>
        <w:ind w:left="1843" w:hanging="1843"/>
      </w:pPr>
      <w:r w:rsidRPr="000124CF">
        <w:t>S</w:t>
      </w:r>
      <w:r>
        <w:t>pecial</w:t>
      </w:r>
      <w:r w:rsidRPr="000124CF">
        <w:t xml:space="preserve"> items: </w:t>
      </w:r>
      <w:r w:rsidRPr="000124CF">
        <w:tab/>
      </w:r>
      <w:bookmarkStart w:id="31" w:name="bmItems"/>
      <w:bookmarkEnd w:id="31"/>
      <w:r>
        <w:t>drawing instruments, templates, notes on two unfolded sheets of A4 paper, and up to three calculators approved for use in the WACE examinations</w:t>
      </w:r>
    </w:p>
    <w:p w14:paraId="1533F868" w14:textId="77777777" w:rsidR="00101955" w:rsidRDefault="00101955" w:rsidP="00101955"/>
    <w:p w14:paraId="05CD798A" w14:textId="77777777" w:rsidR="00101955" w:rsidRPr="0032717C" w:rsidRDefault="00101955" w:rsidP="00101955">
      <w:pPr>
        <w:pStyle w:val="Heading2"/>
      </w:pPr>
      <w:r w:rsidRPr="0032717C">
        <w:t>Important note to candidates</w:t>
      </w:r>
    </w:p>
    <w:p w14:paraId="36BC48BF" w14:textId="77777777" w:rsidR="00101955" w:rsidRDefault="00101955" w:rsidP="00101955">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703FA844" w14:textId="77777777" w:rsidR="00980B69" w:rsidRPr="00F913EF" w:rsidRDefault="00101955" w:rsidP="00101955">
      <w:pPr>
        <w:pStyle w:val="QNum"/>
      </w:pPr>
      <w:r>
        <w:br w:type="page"/>
      </w:r>
    </w:p>
    <w:sectPr w:rsidR="00980B69" w:rsidRPr="00F913EF" w:rsidSect="00153DDB">
      <w:headerReference w:type="first" r:id="rId136"/>
      <w:footerReference w:type="first" r:id="rId137"/>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lenn Tyrie" w:date="2016-06-02T14:14:00Z" w:initials="GT">
    <w:p w14:paraId="318F27A1" w14:textId="77777777" w:rsidR="007A3FB8" w:rsidRDefault="007A3FB8">
      <w:pPr>
        <w:pStyle w:val="CommentText"/>
        <w:rPr>
          <w:b/>
        </w:rPr>
      </w:pPr>
      <w:r>
        <w:rPr>
          <w:rStyle w:val="CommentReference"/>
        </w:rPr>
        <w:annotationRef/>
      </w:r>
      <w:r>
        <w:rPr>
          <w:b/>
        </w:rPr>
        <w:t>GENERAL COMMENTS</w:t>
      </w:r>
    </w:p>
    <w:p w14:paraId="5BF023D4" w14:textId="77777777" w:rsidR="007A3FB8" w:rsidRPr="007A3FB8" w:rsidRDefault="00EB26C2" w:rsidP="00EB26C2">
      <w:pPr>
        <w:pStyle w:val="CommentText"/>
        <w:numPr>
          <w:ilvl w:val="0"/>
          <w:numId w:val="13"/>
        </w:numPr>
        <w:rPr>
          <w:b/>
        </w:rPr>
      </w:pPr>
      <w:r>
        <w:t xml:space="preserve"> Done on CAS is not working!!! State what is entered and output</w:t>
      </w:r>
    </w:p>
  </w:comment>
  <w:comment w:id="16" w:author="Glenn Tyrie" w:date="2016-06-02T12:41:00Z" w:initials="GT">
    <w:p w14:paraId="269B5BC7" w14:textId="77777777" w:rsidR="005F5CF0" w:rsidRDefault="005F5CF0">
      <w:pPr>
        <w:pStyle w:val="CommentText"/>
      </w:pPr>
      <w:r>
        <w:rPr>
          <w:rStyle w:val="CommentReference"/>
        </w:rPr>
        <w:annotationRef/>
      </w:r>
      <w:r>
        <w:t>Missed the word after and so put (n-1)</w:t>
      </w:r>
    </w:p>
  </w:comment>
  <w:comment w:id="17" w:author="Glenn Tyrie" w:date="2016-06-02T14:07:00Z" w:initials="GT">
    <w:p w14:paraId="311C9A04" w14:textId="77777777" w:rsidR="007A3FB8" w:rsidRDefault="007A3FB8">
      <w:pPr>
        <w:pStyle w:val="CommentText"/>
      </w:pPr>
      <w:r>
        <w:rPr>
          <w:rStyle w:val="CommentReference"/>
        </w:rPr>
        <w:annotationRef/>
      </w:r>
      <w:r>
        <w:t>Nearest is 22 even though it is not actually finished</w:t>
      </w:r>
    </w:p>
  </w:comment>
  <w:comment w:id="18" w:author="Glenn Tyrie" w:date="2016-06-02T12:44:00Z" w:initials="GT">
    <w:p w14:paraId="314D5230" w14:textId="77777777" w:rsidR="005F5CF0" w:rsidRDefault="005F5CF0">
      <w:pPr>
        <w:pStyle w:val="CommentText"/>
      </w:pPr>
      <w:r>
        <w:rPr>
          <w:rStyle w:val="CommentReference"/>
        </w:rPr>
        <w:annotationRef/>
      </w:r>
      <w:r>
        <w:t>Need Actual time of day not in the 22</w:t>
      </w:r>
      <w:r w:rsidRPr="005F5CF0">
        <w:rPr>
          <w:vertAlign w:val="superscript"/>
        </w:rPr>
        <w:t>nd</w:t>
      </w:r>
      <w:r>
        <w:t xml:space="preserve"> minute</w:t>
      </w:r>
    </w:p>
  </w:comment>
  <w:comment w:id="19" w:author="Glenn Tyrie" w:date="2016-06-02T15:11:00Z" w:initials="GT">
    <w:p w14:paraId="7E56C0E4" w14:textId="77777777" w:rsidR="00A62F94" w:rsidRDefault="00A62F94">
      <w:pPr>
        <w:pStyle w:val="CommentText"/>
      </w:pPr>
      <w:r>
        <w:rPr>
          <w:rStyle w:val="CommentReference"/>
        </w:rPr>
        <w:annotationRef/>
      </w:r>
      <w:r>
        <w:t>Calculation type not mentioned by many</w:t>
      </w:r>
    </w:p>
    <w:p w14:paraId="6132F9A4" w14:textId="77777777" w:rsidR="00312435" w:rsidRDefault="00312435">
      <w:pPr>
        <w:pStyle w:val="CommentText"/>
      </w:pPr>
      <w:r>
        <w:t>Many said Scatter and hence did not read catergorical</w:t>
      </w:r>
    </w:p>
    <w:p w14:paraId="7B9FEA82" w14:textId="77777777" w:rsidR="00312435" w:rsidRDefault="0031243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F023D4" w15:done="0"/>
  <w15:commentEx w15:paraId="269B5BC7" w15:done="0"/>
  <w15:commentEx w15:paraId="311C9A04" w15:done="0"/>
  <w15:commentEx w15:paraId="314D5230" w15:done="0"/>
  <w15:commentEx w15:paraId="7B9FEA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4A649" w14:textId="77777777" w:rsidR="003B634A" w:rsidRDefault="003B634A" w:rsidP="00066BEF">
      <w:r>
        <w:separator/>
      </w:r>
    </w:p>
  </w:endnote>
  <w:endnote w:type="continuationSeparator" w:id="0">
    <w:p w14:paraId="7E8BC52E" w14:textId="77777777" w:rsidR="003B634A" w:rsidRDefault="003B634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99C8E" w14:textId="77777777" w:rsidR="00DB09DF" w:rsidRPr="006E77F5" w:rsidRDefault="00DB09DF" w:rsidP="00DB09DF">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C067" w14:textId="77777777" w:rsidR="00DB09DF" w:rsidRDefault="00DB09DF">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3CBF5" w14:textId="77777777" w:rsidR="00DB09DF" w:rsidRDefault="00DB09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BB784" w14:textId="77777777" w:rsidR="00DB09DF" w:rsidRPr="006E77F5" w:rsidRDefault="00DB09DF" w:rsidP="00DB09DF">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88A6" w14:textId="77777777" w:rsidR="00DB09DF" w:rsidRDefault="00DB09D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53ABF" w14:textId="77777777" w:rsidR="00DB09DF" w:rsidRDefault="00DB09DF">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BF6A" w14:textId="77777777" w:rsidR="00DB09DF" w:rsidRDefault="00DB0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C9875" w14:textId="77777777" w:rsidR="003B634A" w:rsidRDefault="003B634A" w:rsidP="00066BEF">
      <w:r>
        <w:separator/>
      </w:r>
    </w:p>
  </w:footnote>
  <w:footnote w:type="continuationSeparator" w:id="0">
    <w:p w14:paraId="709CAF3E" w14:textId="77777777" w:rsidR="003B634A" w:rsidRDefault="003B634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A7229" w14:textId="77777777" w:rsidR="00DB09DF" w:rsidRPr="00980B69" w:rsidRDefault="00DB09DF" w:rsidP="00980B69">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3610DE">
      <w:rPr>
        <w:noProof/>
        <w:szCs w:val="22"/>
      </w:rPr>
      <w:t>20</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EA5F" w14:textId="77777777" w:rsidR="00DB09DF" w:rsidRPr="00980B69" w:rsidRDefault="00DB09DF" w:rsidP="00980B69">
    <w:pPr>
      <w:pStyle w:val="Header"/>
    </w:pPr>
    <w:r>
      <w:t>CALCULATOR-ASSUMED</w:t>
    </w:r>
    <w:r>
      <w:tab/>
    </w:r>
    <w:r>
      <w:fldChar w:fldCharType="begin"/>
    </w:r>
    <w:r>
      <w:instrText xml:space="preserve"> PAGE  \* MERGEFORMAT </w:instrText>
    </w:r>
    <w:r>
      <w:fldChar w:fldCharType="separate"/>
    </w:r>
    <w:r w:rsidR="003610DE">
      <w:rPr>
        <w:noProof/>
      </w:rPr>
      <w:t>21</w:t>
    </w:r>
    <w:r>
      <w:fldChar w:fldCharType="end"/>
    </w:r>
    <w:r>
      <w:tab/>
      <w:t>APPLICATIONS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C1686" w14:textId="77777777" w:rsidR="00DB09DF" w:rsidRDefault="00DB09D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A40D4" w14:textId="77777777" w:rsidR="00DB09DF" w:rsidRPr="00980B69" w:rsidRDefault="00DB09DF" w:rsidP="00980B69">
    <w:pPr>
      <w:pStyle w:val="Header"/>
    </w:pPr>
    <w:r>
      <w:t>APPLICATIONS UNIT 3</w:t>
    </w:r>
    <w:r>
      <w:tab/>
    </w:r>
    <w:r>
      <w:fldChar w:fldCharType="begin"/>
    </w:r>
    <w:r>
      <w:instrText xml:space="preserve"> PAGE  \* MERGEFORMAT </w:instrText>
    </w:r>
    <w:r>
      <w:fldChar w:fldCharType="separate"/>
    </w:r>
    <w:r w:rsidR="003610DE">
      <w:rPr>
        <w:noProof/>
      </w:rPr>
      <w:t>15</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F8455" w14:textId="77777777" w:rsidR="00DB09DF" w:rsidRDefault="00DB0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06160EE"/>
    <w:multiLevelType w:val="hybridMultilevel"/>
    <w:tmpl w:val="B276E1AE"/>
    <w:lvl w:ilvl="0" w:tplc="A378E27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enn Tyrie">
    <w15:presenceInfo w15:providerId="AD" w15:userId="S-1-5-21-3280638622-3157102542-4031314015-3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8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74277"/>
    <w:rsid w:val="000F099E"/>
    <w:rsid w:val="00101955"/>
    <w:rsid w:val="00153DDB"/>
    <w:rsid w:val="00194CEC"/>
    <w:rsid w:val="00221695"/>
    <w:rsid w:val="002B1A6E"/>
    <w:rsid w:val="00312435"/>
    <w:rsid w:val="00355444"/>
    <w:rsid w:val="003610DE"/>
    <w:rsid w:val="003659EE"/>
    <w:rsid w:val="003B634A"/>
    <w:rsid w:val="003D78C7"/>
    <w:rsid w:val="004103B7"/>
    <w:rsid w:val="004113A7"/>
    <w:rsid w:val="00465040"/>
    <w:rsid w:val="0046769B"/>
    <w:rsid w:val="00467A8D"/>
    <w:rsid w:val="00480738"/>
    <w:rsid w:val="00500ECA"/>
    <w:rsid w:val="00536FCE"/>
    <w:rsid w:val="00556E20"/>
    <w:rsid w:val="005F5CF0"/>
    <w:rsid w:val="00622A2D"/>
    <w:rsid w:val="00662861"/>
    <w:rsid w:val="006E77F5"/>
    <w:rsid w:val="0070589A"/>
    <w:rsid w:val="00705DA2"/>
    <w:rsid w:val="0071269C"/>
    <w:rsid w:val="007A3FB8"/>
    <w:rsid w:val="007C6E10"/>
    <w:rsid w:val="007F3817"/>
    <w:rsid w:val="00832660"/>
    <w:rsid w:val="00847CCC"/>
    <w:rsid w:val="008B6BFA"/>
    <w:rsid w:val="00980B69"/>
    <w:rsid w:val="009A78A9"/>
    <w:rsid w:val="009B0C0A"/>
    <w:rsid w:val="009F37B5"/>
    <w:rsid w:val="00A62F94"/>
    <w:rsid w:val="00A84950"/>
    <w:rsid w:val="00BA57D7"/>
    <w:rsid w:val="00C0012B"/>
    <w:rsid w:val="00C660E8"/>
    <w:rsid w:val="00CA4240"/>
    <w:rsid w:val="00CB2C71"/>
    <w:rsid w:val="00D03F82"/>
    <w:rsid w:val="00D26C46"/>
    <w:rsid w:val="00DB09DF"/>
    <w:rsid w:val="00DD2D7D"/>
    <w:rsid w:val="00E2551C"/>
    <w:rsid w:val="00E6273A"/>
    <w:rsid w:val="00E705DE"/>
    <w:rsid w:val="00E80F07"/>
    <w:rsid w:val="00EA0835"/>
    <w:rsid w:val="00EB26C2"/>
    <w:rsid w:val="00EB5E06"/>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3191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98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5CF0"/>
    <w:rPr>
      <w:sz w:val="16"/>
      <w:szCs w:val="16"/>
    </w:rPr>
  </w:style>
  <w:style w:type="paragraph" w:styleId="CommentText">
    <w:name w:val="annotation text"/>
    <w:basedOn w:val="Normal"/>
    <w:link w:val="CommentTextChar"/>
    <w:uiPriority w:val="99"/>
    <w:semiHidden/>
    <w:unhideWhenUsed/>
    <w:rsid w:val="005F5CF0"/>
    <w:rPr>
      <w:sz w:val="20"/>
    </w:rPr>
  </w:style>
  <w:style w:type="character" w:customStyle="1" w:styleId="CommentTextChar">
    <w:name w:val="Comment Text Char"/>
    <w:basedOn w:val="DefaultParagraphFont"/>
    <w:link w:val="CommentText"/>
    <w:uiPriority w:val="99"/>
    <w:semiHidden/>
    <w:rsid w:val="005F5CF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F5CF0"/>
    <w:rPr>
      <w:b/>
      <w:bCs/>
    </w:rPr>
  </w:style>
  <w:style w:type="character" w:customStyle="1" w:styleId="CommentSubjectChar">
    <w:name w:val="Comment Subject Char"/>
    <w:basedOn w:val="CommentTextChar"/>
    <w:link w:val="CommentSubject"/>
    <w:uiPriority w:val="99"/>
    <w:semiHidden/>
    <w:rsid w:val="005F5CF0"/>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5F5C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CF0"/>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98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5CF0"/>
    <w:rPr>
      <w:sz w:val="16"/>
      <w:szCs w:val="16"/>
    </w:rPr>
  </w:style>
  <w:style w:type="paragraph" w:styleId="CommentText">
    <w:name w:val="annotation text"/>
    <w:basedOn w:val="Normal"/>
    <w:link w:val="CommentTextChar"/>
    <w:uiPriority w:val="99"/>
    <w:semiHidden/>
    <w:unhideWhenUsed/>
    <w:rsid w:val="005F5CF0"/>
    <w:rPr>
      <w:sz w:val="20"/>
    </w:rPr>
  </w:style>
  <w:style w:type="character" w:customStyle="1" w:styleId="CommentTextChar">
    <w:name w:val="Comment Text Char"/>
    <w:basedOn w:val="DefaultParagraphFont"/>
    <w:link w:val="CommentText"/>
    <w:uiPriority w:val="99"/>
    <w:semiHidden/>
    <w:rsid w:val="005F5CF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F5CF0"/>
    <w:rPr>
      <w:b/>
      <w:bCs/>
    </w:rPr>
  </w:style>
  <w:style w:type="character" w:customStyle="1" w:styleId="CommentSubjectChar">
    <w:name w:val="Comment Subject Char"/>
    <w:basedOn w:val="CommentTextChar"/>
    <w:link w:val="CommentSubject"/>
    <w:uiPriority w:val="99"/>
    <w:semiHidden/>
    <w:rsid w:val="005F5CF0"/>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5F5C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CF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eader" Target="header1.xml"/><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3.bin"/><Relationship Id="rId68" Type="http://schemas.openxmlformats.org/officeDocument/2006/relationships/image" Target="media/image24.wmf"/><Relationship Id="rId84" Type="http://schemas.openxmlformats.org/officeDocument/2006/relationships/image" Target="media/image31.wmf"/><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header" Target="header4.xml"/><Relationship Id="rId138"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61.bin"/><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40.bin"/><Relationship Id="rId79" Type="http://schemas.openxmlformats.org/officeDocument/2006/relationships/image" Target="media/image29.wmf"/><Relationship Id="rId102" Type="http://schemas.openxmlformats.org/officeDocument/2006/relationships/image" Target="media/image37.wmf"/><Relationship Id="rId123" Type="http://schemas.openxmlformats.org/officeDocument/2006/relationships/image" Target="media/image42.png"/><Relationship Id="rId128" Type="http://schemas.openxmlformats.org/officeDocument/2006/relationships/image" Target="media/image44.wmf"/><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image" Target="media/image6.wmf"/><Relationship Id="rId27" Type="http://schemas.openxmlformats.org/officeDocument/2006/relationships/image" Target="media/image8.wmf"/><Relationship Id="rId43" Type="http://schemas.openxmlformats.org/officeDocument/2006/relationships/image" Target="media/image15.wmf"/><Relationship Id="rId48" Type="http://schemas.openxmlformats.org/officeDocument/2006/relationships/image" Target="media/image17.wmf"/><Relationship Id="rId64" Type="http://schemas.openxmlformats.org/officeDocument/2006/relationships/oleObject" Target="embeddings/oleObject34.bin"/><Relationship Id="rId69" Type="http://schemas.openxmlformats.org/officeDocument/2006/relationships/oleObject" Target="embeddings/oleObject37.bin"/><Relationship Id="rId113" Type="http://schemas.openxmlformats.org/officeDocument/2006/relationships/oleObject" Target="embeddings/oleObject65.bin"/><Relationship Id="rId118" Type="http://schemas.openxmlformats.org/officeDocument/2006/relationships/header" Target="header2.xml"/><Relationship Id="rId134" Type="http://schemas.openxmlformats.org/officeDocument/2006/relationships/footer" Target="footer6.xml"/><Relationship Id="rId13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8.wmf"/><Relationship Id="rId72" Type="http://schemas.openxmlformats.org/officeDocument/2006/relationships/oleObject" Target="embeddings/oleObject39.bin"/><Relationship Id="rId80" Type="http://schemas.openxmlformats.org/officeDocument/2006/relationships/oleObject" Target="embeddings/oleObject43.bin"/><Relationship Id="rId85" Type="http://schemas.openxmlformats.org/officeDocument/2006/relationships/oleObject" Target="embeddings/oleObject46.bin"/><Relationship Id="rId93" Type="http://schemas.openxmlformats.org/officeDocument/2006/relationships/oleObject" Target="embeddings/oleObject52.bin"/><Relationship Id="rId98" Type="http://schemas.openxmlformats.org/officeDocument/2006/relationships/oleObject" Target="embeddings/oleObject55.bin"/><Relationship Id="rId121"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oleObject" Target="embeddings/oleObject11.bin"/><Relationship Id="rId33" Type="http://schemas.openxmlformats.org/officeDocument/2006/relationships/image" Target="media/image11.wmf"/><Relationship Id="rId38" Type="http://schemas.openxmlformats.org/officeDocument/2006/relationships/image" Target="media/image13.wmf"/><Relationship Id="rId46" Type="http://schemas.openxmlformats.org/officeDocument/2006/relationships/image" Target="media/image16.png"/><Relationship Id="rId59" Type="http://schemas.openxmlformats.org/officeDocument/2006/relationships/image" Target="media/image21.wmf"/><Relationship Id="rId67" Type="http://schemas.openxmlformats.org/officeDocument/2006/relationships/oleObject" Target="embeddings/oleObject36.bin"/><Relationship Id="rId103" Type="http://schemas.openxmlformats.org/officeDocument/2006/relationships/oleObject" Target="embeddings/oleObject58.bin"/><Relationship Id="rId108" Type="http://schemas.openxmlformats.org/officeDocument/2006/relationships/image" Target="media/image39.wmf"/><Relationship Id="rId116" Type="http://schemas.openxmlformats.org/officeDocument/2006/relationships/oleObject" Target="embeddings/oleObject67.bin"/><Relationship Id="rId124" Type="http://schemas.openxmlformats.org/officeDocument/2006/relationships/oleObject" Target="embeddings/oleObject68.bin"/><Relationship Id="rId129" Type="http://schemas.openxmlformats.org/officeDocument/2006/relationships/oleObject" Target="embeddings/oleObject71.bin"/><Relationship Id="rId137" Type="http://schemas.openxmlformats.org/officeDocument/2006/relationships/footer" Target="footer7.xml"/><Relationship Id="rId20" Type="http://schemas.openxmlformats.org/officeDocument/2006/relationships/image" Target="media/image5.wmf"/><Relationship Id="rId41" Type="http://schemas.openxmlformats.org/officeDocument/2006/relationships/image" Target="media/image14.wmf"/><Relationship Id="rId54" Type="http://schemas.openxmlformats.org/officeDocument/2006/relationships/image" Target="media/image19.png"/><Relationship Id="rId62" Type="http://schemas.openxmlformats.org/officeDocument/2006/relationships/image" Target="media/image22.wmf"/><Relationship Id="rId70" Type="http://schemas.openxmlformats.org/officeDocument/2006/relationships/image" Target="media/image25.wmf"/><Relationship Id="rId75" Type="http://schemas.openxmlformats.org/officeDocument/2006/relationships/image" Target="media/image27.png"/><Relationship Id="rId83" Type="http://schemas.openxmlformats.org/officeDocument/2006/relationships/oleObject" Target="embeddings/oleObject45.bin"/><Relationship Id="rId88" Type="http://schemas.openxmlformats.org/officeDocument/2006/relationships/oleObject" Target="embeddings/oleObject49.bin"/><Relationship Id="rId91" Type="http://schemas.openxmlformats.org/officeDocument/2006/relationships/image" Target="media/image33.wmf"/><Relationship Id="rId96" Type="http://schemas.openxmlformats.org/officeDocument/2006/relationships/image" Target="media/image35.wmf"/><Relationship Id="rId111" Type="http://schemas.openxmlformats.org/officeDocument/2006/relationships/image" Target="media/image40.wmf"/><Relationship Id="rId132" Type="http://schemas.openxmlformats.org/officeDocument/2006/relationships/footer" Target="footer5.xml"/><Relationship Id="rId140"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2.wmf"/><Relationship Id="rId49" Type="http://schemas.openxmlformats.org/officeDocument/2006/relationships/oleObject" Target="embeddings/oleObject24.bin"/><Relationship Id="rId57" Type="http://schemas.openxmlformats.org/officeDocument/2006/relationships/oleObject" Target="embeddings/oleObject29.bin"/><Relationship Id="rId106" Type="http://schemas.openxmlformats.org/officeDocument/2006/relationships/oleObject" Target="embeddings/oleObject60.bin"/><Relationship Id="rId114" Type="http://schemas.openxmlformats.org/officeDocument/2006/relationships/image" Target="media/image41.wmf"/><Relationship Id="rId119" Type="http://schemas.openxmlformats.org/officeDocument/2006/relationships/footer" Target="footer1.xml"/><Relationship Id="rId127" Type="http://schemas.openxmlformats.org/officeDocument/2006/relationships/oleObject" Target="embeddings/oleObject70.bin"/><Relationship Id="rId10" Type="http://schemas.openxmlformats.org/officeDocument/2006/relationships/oleObject" Target="embeddings/oleObject1.bin"/><Relationship Id="rId31" Type="http://schemas.openxmlformats.org/officeDocument/2006/relationships/image" Target="media/image10.png"/><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image" Target="media/image23.wmf"/><Relationship Id="rId73" Type="http://schemas.openxmlformats.org/officeDocument/2006/relationships/image" Target="media/image26.wmf"/><Relationship Id="rId78" Type="http://schemas.openxmlformats.org/officeDocument/2006/relationships/oleObject" Target="embeddings/oleObject42.bin"/><Relationship Id="rId81" Type="http://schemas.openxmlformats.org/officeDocument/2006/relationships/oleObject" Target="embeddings/oleObject44.bin"/><Relationship Id="rId86" Type="http://schemas.openxmlformats.org/officeDocument/2006/relationships/oleObject" Target="embeddings/oleObject47.bin"/><Relationship Id="rId94" Type="http://schemas.openxmlformats.org/officeDocument/2006/relationships/image" Target="media/image34.wmf"/><Relationship Id="rId99" Type="http://schemas.openxmlformats.org/officeDocument/2006/relationships/image" Target="media/image36.wmf"/><Relationship Id="rId101" Type="http://schemas.openxmlformats.org/officeDocument/2006/relationships/oleObject" Target="embeddings/oleObject57.bin"/><Relationship Id="rId122" Type="http://schemas.openxmlformats.org/officeDocument/2006/relationships/footer" Target="footer3.xml"/><Relationship Id="rId130" Type="http://schemas.openxmlformats.org/officeDocument/2006/relationships/oleObject" Target="embeddings/oleObject72.bin"/><Relationship Id="rId135" Type="http://schemas.openxmlformats.org/officeDocument/2006/relationships/image" Target="media/image45.jpeg"/><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62.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oleObject" Target="embeddings/oleObject41.bin"/><Relationship Id="rId97" Type="http://schemas.openxmlformats.org/officeDocument/2006/relationships/oleObject" Target="embeddings/oleObject54.bin"/><Relationship Id="rId104" Type="http://schemas.openxmlformats.org/officeDocument/2006/relationships/oleObject" Target="embeddings/oleObject59.bin"/><Relationship Id="rId120" Type="http://schemas.openxmlformats.org/officeDocument/2006/relationships/footer" Target="footer2.xml"/><Relationship Id="rId125" Type="http://schemas.openxmlformats.org/officeDocument/2006/relationships/image" Target="media/image43.wmf"/><Relationship Id="rId141" Type="http://schemas.microsoft.com/office/2011/relationships/commentsExtended" Target="commentsExtended.xml"/><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oleObject" Target="embeddings/oleObject63.bin"/><Relationship Id="rId115" Type="http://schemas.openxmlformats.org/officeDocument/2006/relationships/oleObject" Target="embeddings/oleObject66.bin"/><Relationship Id="rId131" Type="http://schemas.openxmlformats.org/officeDocument/2006/relationships/footer" Target="footer4.xml"/><Relationship Id="rId136" Type="http://schemas.openxmlformats.org/officeDocument/2006/relationships/header" Target="header5.xml"/><Relationship Id="rId61" Type="http://schemas.openxmlformats.org/officeDocument/2006/relationships/oleObject" Target="embeddings/oleObject32.bin"/><Relationship Id="rId82" Type="http://schemas.openxmlformats.org/officeDocument/2006/relationships/image" Target="media/image30.wmf"/><Relationship Id="rId19" Type="http://schemas.openxmlformats.org/officeDocument/2006/relationships/oleObject" Target="embeddings/oleObject7.bin"/><Relationship Id="rId14" Type="http://schemas.openxmlformats.org/officeDocument/2006/relationships/image" Target="media/image3.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0.wmf"/><Relationship Id="rId77" Type="http://schemas.openxmlformats.org/officeDocument/2006/relationships/image" Target="media/image28.png"/><Relationship Id="rId100" Type="http://schemas.openxmlformats.org/officeDocument/2006/relationships/oleObject" Target="embeddings/oleObject56.bin"/><Relationship Id="rId105" Type="http://schemas.openxmlformats.org/officeDocument/2006/relationships/image" Target="media/image38.wmf"/><Relationship Id="rId126" Type="http://schemas.openxmlformats.org/officeDocument/2006/relationships/oleObject" Target="embeddings/oleObject6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454</TotalTime>
  <Pages>21</Pages>
  <Words>2192</Words>
  <Characters>12501</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MATHEMATICS APPLICATIONS UNIT 3 SOLNS</vt:lpstr>
    </vt:vector>
  </TitlesOfParts>
  <Manager>Charlie Watson</Manager>
  <Company>WA Exam Papers (WAEP)</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 SOLNS</dc:title>
  <dc:subject>WACE Trial Examination for MATHEMATICS APPLICATIONS UNIT 3 SOLNS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Karen Hanna</cp:lastModifiedBy>
  <cp:revision>5</cp:revision>
  <cp:lastPrinted>2016-06-02T07:55:00Z</cp:lastPrinted>
  <dcterms:created xsi:type="dcterms:W3CDTF">2016-06-02T04:40:00Z</dcterms:created>
  <dcterms:modified xsi:type="dcterms:W3CDTF">2017-05-22T04:51:00Z</dcterms:modified>
  <cp:category>ATAR Mathematics Examination Papers</cp:category>
</cp:coreProperties>
</file>